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A632" w14:textId="258C8F36" w:rsidR="007D40C9" w:rsidRPr="00F51B23" w:rsidRDefault="007F30D1" w:rsidP="00F51B23">
      <w:pPr>
        <w:pStyle w:val="Ttulo"/>
        <w:tabs>
          <w:tab w:val="left" w:pos="8222"/>
        </w:tabs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fldChar w:fldCharType="begin"/>
      </w:r>
      <w:r w:rsidRPr="00F51B23">
        <w:rPr>
          <w:sz w:val="32"/>
          <w:szCs w:val="32"/>
          <w:lang w:val="pt-BR"/>
        </w:rPr>
        <w:instrText xml:space="preserve"> SUBJECT  \* MERGEFORMAT </w:instrText>
      </w:r>
      <w:r w:rsidRPr="00F51B23">
        <w:rPr>
          <w:sz w:val="32"/>
          <w:szCs w:val="32"/>
          <w:lang w:val="pt-BR"/>
        </w:rPr>
        <w:fldChar w:fldCharType="separate"/>
      </w:r>
      <w:r w:rsidR="003A7AB1" w:rsidRPr="00F51B23">
        <w:rPr>
          <w:rFonts w:cs="Arial"/>
          <w:sz w:val="32"/>
          <w:szCs w:val="32"/>
          <w:lang w:val="pt-BR"/>
        </w:rPr>
        <w:t>Softwa</w:t>
      </w:r>
      <w:r w:rsidR="00B96EB3" w:rsidRPr="00F51B23">
        <w:rPr>
          <w:rFonts w:cs="Arial"/>
          <w:sz w:val="32"/>
          <w:szCs w:val="32"/>
          <w:lang w:val="pt-BR"/>
        </w:rPr>
        <w:t xml:space="preserve">re </w:t>
      </w:r>
      <w:r w:rsidR="00F1264B">
        <w:rPr>
          <w:rFonts w:cs="Arial"/>
          <w:sz w:val="32"/>
          <w:szCs w:val="32"/>
          <w:lang w:val="pt-BR"/>
        </w:rPr>
        <w:t>de Gerenciamento da Biblioteca</w:t>
      </w:r>
      <w:r w:rsidR="00B96EB3" w:rsidRPr="00F51B23">
        <w:rPr>
          <w:rFonts w:cs="Arial"/>
          <w:sz w:val="32"/>
          <w:szCs w:val="32"/>
          <w:lang w:val="pt-BR"/>
        </w:rPr>
        <w:t xml:space="preserve"> </w:t>
      </w:r>
      <w:r w:rsidRPr="00F51B23">
        <w:rPr>
          <w:sz w:val="32"/>
          <w:szCs w:val="32"/>
          <w:lang w:val="pt-BR"/>
        </w:rPr>
        <w:fldChar w:fldCharType="end"/>
      </w:r>
      <w:r w:rsidR="00B013C5">
        <w:rPr>
          <w:sz w:val="32"/>
          <w:szCs w:val="32"/>
          <w:lang w:val="pt-BR"/>
        </w:rPr>
        <w:t>Virtual</w:t>
      </w:r>
    </w:p>
    <w:p w14:paraId="1F47A633" w14:textId="77777777" w:rsidR="007D40C9" w:rsidRPr="00F51B23" w:rsidRDefault="00F63021" w:rsidP="00F51B23">
      <w:pPr>
        <w:pStyle w:val="Ttulo"/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fldChar w:fldCharType="begin"/>
      </w:r>
      <w:r w:rsidRPr="00F51B23">
        <w:rPr>
          <w:sz w:val="32"/>
          <w:szCs w:val="32"/>
          <w:lang w:val="pt-BR"/>
        </w:rPr>
        <w:instrText xml:space="preserve"> TITLE  \* MERGEFORMAT </w:instrText>
      </w:r>
      <w:r w:rsidRPr="00F51B23">
        <w:rPr>
          <w:sz w:val="32"/>
          <w:szCs w:val="32"/>
          <w:lang w:val="pt-BR"/>
        </w:rPr>
        <w:fldChar w:fldCharType="separate"/>
      </w:r>
      <w:r w:rsidR="001B4A65" w:rsidRPr="00F51B23">
        <w:rPr>
          <w:sz w:val="32"/>
          <w:szCs w:val="32"/>
          <w:lang w:val="pt-BR"/>
        </w:rPr>
        <w:t xml:space="preserve"> Visão</w:t>
      </w:r>
      <w:r w:rsidRPr="00F51B23">
        <w:rPr>
          <w:sz w:val="32"/>
          <w:szCs w:val="32"/>
          <w:lang w:val="pt-BR"/>
        </w:rPr>
        <w:fldChar w:fldCharType="end"/>
      </w:r>
    </w:p>
    <w:p w14:paraId="1F47A634" w14:textId="77777777" w:rsidR="007D40C9" w:rsidRPr="00F51B23" w:rsidRDefault="00F51B23" w:rsidP="00F51B23">
      <w:pPr>
        <w:pStyle w:val="Ttulo"/>
        <w:spacing w:line="360" w:lineRule="auto"/>
        <w:jc w:val="right"/>
        <w:rPr>
          <w:sz w:val="32"/>
          <w:szCs w:val="32"/>
          <w:lang w:val="pt-BR"/>
        </w:rPr>
      </w:pPr>
      <w:r w:rsidRPr="00F51B23">
        <w:rPr>
          <w:sz w:val="32"/>
          <w:szCs w:val="32"/>
          <w:lang w:val="pt-BR"/>
        </w:rPr>
        <w:t>Versão 1.0</w:t>
      </w:r>
    </w:p>
    <w:p w14:paraId="1F47A635" w14:textId="77777777" w:rsidR="007D40C9" w:rsidRPr="00F51B23" w:rsidRDefault="007D40C9" w:rsidP="00F51B23">
      <w:pPr>
        <w:pStyle w:val="Ttulo"/>
        <w:spacing w:line="360" w:lineRule="auto"/>
        <w:rPr>
          <w:sz w:val="24"/>
          <w:szCs w:val="24"/>
          <w:lang w:val="pt-BR"/>
        </w:rPr>
      </w:pPr>
    </w:p>
    <w:p w14:paraId="1F47A636" w14:textId="77777777" w:rsidR="007D40C9" w:rsidRPr="00F51B23" w:rsidRDefault="003A7AB1" w:rsidP="00630E6A">
      <w:pPr>
        <w:pStyle w:val="InfoBlue"/>
      </w:pPr>
      <w:r w:rsidRPr="00F51B23">
        <w:t xml:space="preserve"> </w:t>
      </w:r>
    </w:p>
    <w:p w14:paraId="1F47A637" w14:textId="77777777" w:rsidR="007D40C9" w:rsidRPr="00F51B23" w:rsidRDefault="007D40C9" w:rsidP="00F51B23">
      <w:pPr>
        <w:spacing w:line="360" w:lineRule="auto"/>
        <w:rPr>
          <w:sz w:val="24"/>
          <w:szCs w:val="24"/>
          <w:lang w:val="pt-BR"/>
        </w:rPr>
        <w:sectPr w:rsidR="007D40C9" w:rsidRPr="00F51B23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47A638" w14:textId="77777777" w:rsidR="007D40C9" w:rsidRPr="00F51B23" w:rsidRDefault="007D40C9" w:rsidP="00F51B23">
      <w:pPr>
        <w:pStyle w:val="Ttulo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>Histórico da Revisão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40C9" w:rsidRPr="00F51B23" w14:paraId="1F47A63D" w14:textId="77777777" w:rsidTr="002C1E2A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9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A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B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C" w14:textId="77777777" w:rsidR="007D40C9" w:rsidRPr="00F51B23" w:rsidRDefault="007D40C9" w:rsidP="002C1E2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F51B23">
              <w:rPr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7D40C9" w:rsidRPr="00F51B23" w14:paraId="1F47A642" w14:textId="77777777" w:rsidTr="002C1E2A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E" w14:textId="3334F5AB" w:rsidR="007D40C9" w:rsidRPr="00F51B23" w:rsidRDefault="00F1264B" w:rsidP="00F1264B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  <w:r w:rsidR="00F51B23" w:rsidRPr="00F51B23">
              <w:rPr>
                <w:sz w:val="24"/>
                <w:szCs w:val="24"/>
                <w:lang w:val="pt-BR"/>
              </w:rPr>
              <w:t>/</w:t>
            </w:r>
            <w:r>
              <w:rPr>
                <w:sz w:val="24"/>
                <w:szCs w:val="24"/>
                <w:lang w:val="pt-BR"/>
              </w:rPr>
              <w:t>Agost</w:t>
            </w:r>
            <w:r w:rsidR="00B013C5">
              <w:rPr>
                <w:sz w:val="24"/>
                <w:szCs w:val="24"/>
                <w:lang w:val="pt-BR"/>
              </w:rPr>
              <w:t>o</w:t>
            </w:r>
            <w:r>
              <w:rPr>
                <w:sz w:val="24"/>
                <w:szCs w:val="24"/>
                <w:lang w:val="pt-BR"/>
              </w:rPr>
              <w:t>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3F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40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Elaboração inicial do documento de 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A641" w14:textId="77777777" w:rsidR="007D40C9" w:rsidRPr="00F51B23" w:rsidRDefault="00F51B23" w:rsidP="002C1E2A">
            <w:pPr>
              <w:pStyle w:val="Tabletext"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Cristiano Masiero Cunha</w:t>
            </w:r>
          </w:p>
        </w:tc>
      </w:tr>
    </w:tbl>
    <w:p w14:paraId="1F47A643" w14:textId="77777777" w:rsidR="007D40C9" w:rsidRPr="00F51B23" w:rsidRDefault="007D40C9" w:rsidP="00F51B23">
      <w:pPr>
        <w:spacing w:line="360" w:lineRule="auto"/>
        <w:rPr>
          <w:sz w:val="24"/>
          <w:szCs w:val="24"/>
          <w:lang w:val="pt-BR"/>
        </w:rPr>
      </w:pPr>
    </w:p>
    <w:p w14:paraId="1F47A644" w14:textId="77777777" w:rsidR="007D40C9" w:rsidRPr="00EE1421" w:rsidRDefault="007D40C9" w:rsidP="00F51B23">
      <w:pPr>
        <w:pStyle w:val="Ttulo"/>
        <w:spacing w:line="360" w:lineRule="auto"/>
        <w:rPr>
          <w:rFonts w:ascii="Times New Roman" w:hAnsi="Times New Roman"/>
          <w:b w:val="0"/>
          <w:sz w:val="32"/>
          <w:szCs w:val="32"/>
          <w:lang w:val="pt-BR"/>
        </w:rPr>
      </w:pPr>
      <w:r w:rsidRPr="00EE1421">
        <w:rPr>
          <w:rFonts w:ascii="Times New Roman" w:hAnsi="Times New Roman"/>
          <w:sz w:val="32"/>
          <w:szCs w:val="32"/>
          <w:lang w:val="pt-BR"/>
        </w:rPr>
        <w:br w:type="page"/>
      </w:r>
      <w:r w:rsidRPr="00EE1421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14:paraId="10220972" w14:textId="71D65330" w:rsidR="004D310A" w:rsidRPr="0040292E" w:rsidRDefault="004D310A" w:rsidP="004D310A">
      <w:pPr>
        <w:pStyle w:val="Sumrio1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1.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Introdução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5</w:t>
      </w:r>
    </w:p>
    <w:p w14:paraId="04D114B6" w14:textId="77777777" w:rsidR="004D310A" w:rsidRPr="0040292E" w:rsidRDefault="004D310A" w:rsidP="004D310A">
      <w:pPr>
        <w:pStyle w:val="Sumrio1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Posicionamento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6</w:t>
      </w:r>
    </w:p>
    <w:p w14:paraId="641449BB" w14:textId="77777777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2.1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Descrição do Problema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6</w:t>
      </w:r>
    </w:p>
    <w:p w14:paraId="795D6CF0" w14:textId="77777777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2.2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Sentença de Posição do Produto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7</w:t>
      </w:r>
    </w:p>
    <w:p w14:paraId="10292382" w14:textId="77777777" w:rsidR="004D310A" w:rsidRPr="0040292E" w:rsidRDefault="004D310A" w:rsidP="004D310A">
      <w:pPr>
        <w:pStyle w:val="Sumrio1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Descrições dos Envolvidos e Usuários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8</w:t>
      </w:r>
    </w:p>
    <w:p w14:paraId="1543F07F" w14:textId="77777777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3.1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dos Envolvidos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8</w:t>
      </w:r>
    </w:p>
    <w:p w14:paraId="6A6DE970" w14:textId="77777777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3.2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dos Usuários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9</w:t>
      </w:r>
    </w:p>
    <w:p w14:paraId="15A15B76" w14:textId="77777777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r w:rsidRPr="0040292E">
        <w:rPr>
          <w:noProof/>
          <w:sz w:val="24"/>
          <w:szCs w:val="24"/>
          <w:lang w:val="pt-BR"/>
        </w:rPr>
        <w:t>3.3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Ambiente do Usuário</w:t>
      </w:r>
      <w:r w:rsidRPr="0040292E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9</w:t>
      </w:r>
    </w:p>
    <w:p w14:paraId="6A3E7550" w14:textId="1F28130F" w:rsidR="004D310A" w:rsidRPr="0040292E" w:rsidRDefault="004D310A" w:rsidP="004D310A">
      <w:pPr>
        <w:pStyle w:val="Sumrio2"/>
        <w:tabs>
          <w:tab w:val="left" w:pos="1000"/>
        </w:tabs>
        <w:spacing w:line="360" w:lineRule="auto"/>
        <w:ind w:right="545"/>
        <w:rPr>
          <w:noProof/>
          <w:snapToGrid/>
          <w:sz w:val="24"/>
          <w:szCs w:val="24"/>
          <w:lang w:val="pt-BR" w:eastAsia="pt-BR"/>
        </w:rPr>
      </w:pPr>
      <w:bookmarkStart w:id="0" w:name="_GoBack"/>
      <w:bookmarkEnd w:id="0"/>
      <w:r w:rsidRPr="0040292E">
        <w:rPr>
          <w:noProof/>
          <w:sz w:val="24"/>
          <w:szCs w:val="24"/>
          <w:lang w:val="pt-BR"/>
        </w:rPr>
        <w:t>3.4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 w:rsidRPr="0040292E">
        <w:rPr>
          <w:noProof/>
          <w:sz w:val="24"/>
          <w:szCs w:val="24"/>
          <w:lang w:val="pt-BR"/>
        </w:rPr>
        <w:t>Resumo das Principais Necessid</w:t>
      </w:r>
      <w:r w:rsidR="002E4958">
        <w:rPr>
          <w:noProof/>
          <w:sz w:val="24"/>
          <w:szCs w:val="24"/>
          <w:lang w:val="pt-BR"/>
        </w:rPr>
        <w:t xml:space="preserve">ades dos Envolvidos ou Usuários         </w:t>
      </w:r>
      <w:r>
        <w:rPr>
          <w:noProof/>
          <w:sz w:val="24"/>
          <w:szCs w:val="24"/>
          <w:lang w:val="pt-BR"/>
        </w:rPr>
        <w:t>10</w:t>
      </w:r>
    </w:p>
    <w:p w14:paraId="792767C8" w14:textId="6297B8CB" w:rsidR="004D310A" w:rsidRPr="0040292E" w:rsidRDefault="004D310A" w:rsidP="002E4958">
      <w:pPr>
        <w:pStyle w:val="Sumrio1"/>
        <w:ind w:right="545"/>
        <w:rPr>
          <w:noProof/>
          <w:sz w:val="24"/>
          <w:szCs w:val="24"/>
          <w:lang w:val="pt-BR"/>
        </w:rPr>
      </w:pPr>
      <w:r w:rsidRPr="0040292E">
        <w:rPr>
          <w:noProof/>
          <w:sz w:val="24"/>
          <w:szCs w:val="24"/>
          <w:lang w:val="pt-BR"/>
        </w:rPr>
        <w:t>4.</w:t>
      </w:r>
      <w:r w:rsidRPr="0040292E">
        <w:rPr>
          <w:noProof/>
          <w:snapToGrid/>
          <w:sz w:val="24"/>
          <w:szCs w:val="24"/>
          <w:lang w:val="pt-BR" w:eastAsia="pt-BR"/>
        </w:rPr>
        <w:tab/>
      </w:r>
      <w:r>
        <w:rPr>
          <w:noProof/>
          <w:sz w:val="24"/>
          <w:szCs w:val="24"/>
          <w:lang w:val="pt-BR"/>
        </w:rPr>
        <w:t xml:space="preserve">Recursos do </w:t>
      </w:r>
      <w:r w:rsidR="002E4958">
        <w:rPr>
          <w:noProof/>
          <w:sz w:val="24"/>
          <w:szCs w:val="24"/>
          <w:lang w:val="pt-BR"/>
        </w:rPr>
        <w:t xml:space="preserve">Produto                                                                                          </w:t>
      </w:r>
      <w:r>
        <w:rPr>
          <w:noProof/>
          <w:sz w:val="24"/>
          <w:szCs w:val="24"/>
          <w:lang w:val="pt-BR"/>
        </w:rPr>
        <w:t>12</w:t>
      </w:r>
    </w:p>
    <w:p w14:paraId="77C56F2B" w14:textId="71991FC1" w:rsidR="004D310A" w:rsidRPr="0040292E" w:rsidRDefault="004D310A" w:rsidP="002E4958">
      <w:pPr>
        <w:spacing w:line="360" w:lineRule="auto"/>
        <w:ind w:right="545" w:firstLine="720"/>
        <w:jc w:val="both"/>
        <w:rPr>
          <w:sz w:val="24"/>
          <w:szCs w:val="24"/>
          <w:lang w:val="pt-BR"/>
        </w:rPr>
      </w:pPr>
      <w:r w:rsidRPr="0040292E">
        <w:rPr>
          <w:sz w:val="24"/>
          <w:szCs w:val="24"/>
          <w:lang w:val="pt-BR"/>
        </w:rPr>
        <w:t>4.</w:t>
      </w:r>
      <w:r>
        <w:rPr>
          <w:sz w:val="24"/>
          <w:szCs w:val="24"/>
          <w:lang w:val="pt-BR"/>
        </w:rPr>
        <w:t>1</w:t>
      </w:r>
      <w:r w:rsidRPr="0040292E">
        <w:rPr>
          <w:sz w:val="24"/>
          <w:szCs w:val="24"/>
          <w:lang w:val="pt-BR"/>
        </w:rPr>
        <w:t xml:space="preserve">    Módulo de Cadastros Bases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      </w:t>
      </w:r>
      <w:r>
        <w:rPr>
          <w:sz w:val="24"/>
          <w:szCs w:val="24"/>
          <w:lang w:val="pt-BR"/>
        </w:rPr>
        <w:t xml:space="preserve"> 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12</w:t>
      </w:r>
    </w:p>
    <w:p w14:paraId="6C46CD37" w14:textId="1A64316B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 w:rsidRPr="0040292E">
        <w:rPr>
          <w:sz w:val="24"/>
          <w:szCs w:val="24"/>
          <w:lang w:val="pt-BR"/>
        </w:rPr>
        <w:t>4.</w:t>
      </w:r>
      <w:r>
        <w:rPr>
          <w:sz w:val="24"/>
          <w:szCs w:val="24"/>
          <w:lang w:val="pt-BR"/>
        </w:rPr>
        <w:t xml:space="preserve">1.1 Manter Aluno    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   </w:t>
      </w:r>
      <w:r>
        <w:rPr>
          <w:sz w:val="24"/>
          <w:szCs w:val="24"/>
          <w:lang w:val="pt-BR"/>
        </w:rPr>
        <w:t xml:space="preserve">  </w:t>
      </w:r>
      <w:r w:rsidRPr="0040292E"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 w:rsidRPr="0040292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12</w:t>
      </w:r>
    </w:p>
    <w:p w14:paraId="733B95E9" w14:textId="10C8848E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.2 </w:t>
      </w:r>
      <w:r>
        <w:rPr>
          <w:sz w:val="24"/>
          <w:szCs w:val="24"/>
          <w:lang w:val="pt-BR"/>
        </w:rPr>
        <w:t xml:space="preserve">Manter Livro     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     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12</w:t>
      </w:r>
    </w:p>
    <w:p w14:paraId="4FF3113E" w14:textId="7791F547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>.3</w:t>
      </w:r>
      <w:r>
        <w:rPr>
          <w:sz w:val="24"/>
          <w:szCs w:val="24"/>
          <w:lang w:val="pt-BR"/>
        </w:rPr>
        <w:t xml:space="preserve"> Manter Editora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 </w:t>
      </w:r>
      <w:r w:rsidR="002E4958">
        <w:rPr>
          <w:sz w:val="24"/>
          <w:szCs w:val="24"/>
          <w:lang w:val="pt-BR"/>
        </w:rPr>
        <w:t xml:space="preserve"> </w:t>
      </w:r>
      <w:r w:rsidRPr="0040292E"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 w:rsidRPr="0040292E">
        <w:rPr>
          <w:sz w:val="24"/>
          <w:szCs w:val="24"/>
          <w:lang w:val="pt-BR"/>
        </w:rPr>
        <w:t xml:space="preserve">    </w:t>
      </w:r>
      <w:r>
        <w:rPr>
          <w:sz w:val="24"/>
          <w:szCs w:val="24"/>
          <w:lang w:val="pt-BR"/>
        </w:rPr>
        <w:t>12</w:t>
      </w:r>
    </w:p>
    <w:p w14:paraId="3AE94C45" w14:textId="357B9FC0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.4 </w:t>
      </w:r>
      <w:r>
        <w:rPr>
          <w:sz w:val="24"/>
          <w:szCs w:val="24"/>
          <w:lang w:val="pt-BR"/>
        </w:rPr>
        <w:t xml:space="preserve">Manter Gênero             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    </w:t>
      </w:r>
      <w:r>
        <w:rPr>
          <w:sz w:val="24"/>
          <w:szCs w:val="24"/>
          <w:lang w:val="pt-BR"/>
        </w:rPr>
        <w:t xml:space="preserve">     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</w:t>
      </w:r>
      <w:r w:rsidRPr="0040292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12</w:t>
      </w:r>
    </w:p>
    <w:p w14:paraId="231FB741" w14:textId="62AC656F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.5 </w:t>
      </w:r>
      <w:r>
        <w:rPr>
          <w:sz w:val="24"/>
          <w:szCs w:val="24"/>
          <w:lang w:val="pt-BR"/>
        </w:rPr>
        <w:t xml:space="preserve">Manter Autor     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</w:t>
      </w:r>
      <w:r w:rsidRPr="0040292E">
        <w:rPr>
          <w:sz w:val="24"/>
          <w:szCs w:val="24"/>
          <w:lang w:val="pt-BR"/>
        </w:rPr>
        <w:tab/>
        <w:t xml:space="preserve">  </w:t>
      </w:r>
      <w:r w:rsidR="002E4958">
        <w:rPr>
          <w:sz w:val="24"/>
          <w:szCs w:val="24"/>
          <w:lang w:val="pt-BR"/>
        </w:rPr>
        <w:t xml:space="preserve">  </w:t>
      </w:r>
      <w:r w:rsidRPr="0040292E">
        <w:rPr>
          <w:sz w:val="24"/>
          <w:szCs w:val="24"/>
          <w:lang w:val="pt-BR"/>
        </w:rPr>
        <w:t xml:space="preserve">      </w:t>
      </w:r>
      <w:r>
        <w:rPr>
          <w:sz w:val="24"/>
          <w:szCs w:val="24"/>
          <w:lang w:val="pt-BR"/>
        </w:rPr>
        <w:t>12</w:t>
      </w:r>
    </w:p>
    <w:p w14:paraId="12C5F755" w14:textId="0ABC479E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.6 </w:t>
      </w:r>
      <w:r>
        <w:rPr>
          <w:sz w:val="24"/>
          <w:szCs w:val="24"/>
          <w:lang w:val="pt-BR"/>
        </w:rPr>
        <w:t>Consultar Alunos</w:t>
      </w:r>
      <w:r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</w:t>
      </w:r>
      <w:r w:rsidR="002E4958">
        <w:rPr>
          <w:sz w:val="24"/>
          <w:szCs w:val="24"/>
          <w:lang w:val="pt-BR"/>
        </w:rPr>
        <w:t xml:space="preserve">  </w:t>
      </w:r>
      <w:r w:rsidRPr="0040292E">
        <w:rPr>
          <w:sz w:val="24"/>
          <w:szCs w:val="24"/>
          <w:lang w:val="pt-BR"/>
        </w:rPr>
        <w:t xml:space="preserve">   </w:t>
      </w:r>
      <w:r w:rsidR="002E4958">
        <w:rPr>
          <w:sz w:val="24"/>
          <w:szCs w:val="24"/>
          <w:lang w:val="pt-BR"/>
        </w:rPr>
        <w:t xml:space="preserve">   </w:t>
      </w:r>
      <w:r>
        <w:rPr>
          <w:sz w:val="24"/>
          <w:szCs w:val="24"/>
          <w:lang w:val="pt-BR"/>
        </w:rPr>
        <w:t>12</w:t>
      </w:r>
    </w:p>
    <w:p w14:paraId="4FAE2CA1" w14:textId="74142846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.7 </w:t>
      </w:r>
      <w:r>
        <w:rPr>
          <w:sz w:val="24"/>
          <w:szCs w:val="24"/>
          <w:lang w:val="pt-BR"/>
        </w:rPr>
        <w:t>Consultar Livros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    </w:t>
      </w:r>
      <w:r>
        <w:rPr>
          <w:sz w:val="24"/>
          <w:szCs w:val="24"/>
          <w:lang w:val="pt-BR"/>
        </w:rPr>
        <w:t xml:space="preserve">   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13</w:t>
      </w:r>
    </w:p>
    <w:p w14:paraId="67F2F188" w14:textId="445A0841" w:rsidR="004D310A" w:rsidRPr="0040292E" w:rsidRDefault="004D310A" w:rsidP="002E4958">
      <w:pPr>
        <w:spacing w:line="360" w:lineRule="auto"/>
        <w:ind w:left="720" w:right="545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.8 </w:t>
      </w:r>
      <w:r>
        <w:rPr>
          <w:sz w:val="24"/>
          <w:szCs w:val="24"/>
          <w:lang w:val="pt-BR"/>
        </w:rPr>
        <w:t xml:space="preserve">Consultar Editoras        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  <w:t xml:space="preserve">    </w:t>
      </w:r>
      <w:r>
        <w:rPr>
          <w:sz w:val="24"/>
          <w:szCs w:val="24"/>
          <w:lang w:val="pt-BR"/>
        </w:rPr>
        <w:t xml:space="preserve">    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</w:t>
      </w:r>
      <w:r w:rsidR="002E4958">
        <w:rPr>
          <w:sz w:val="24"/>
          <w:szCs w:val="24"/>
          <w:lang w:val="pt-BR"/>
        </w:rPr>
        <w:t xml:space="preserve">  </w:t>
      </w:r>
      <w:r>
        <w:rPr>
          <w:sz w:val="24"/>
          <w:szCs w:val="24"/>
          <w:lang w:val="pt-BR"/>
        </w:rPr>
        <w:t xml:space="preserve">  </w:t>
      </w:r>
      <w:r w:rsidR="002E4958">
        <w:rPr>
          <w:sz w:val="24"/>
          <w:szCs w:val="24"/>
          <w:lang w:val="pt-BR"/>
        </w:rPr>
        <w:t xml:space="preserve">   </w:t>
      </w:r>
      <w:r>
        <w:rPr>
          <w:sz w:val="24"/>
          <w:szCs w:val="24"/>
          <w:lang w:val="pt-BR"/>
        </w:rPr>
        <w:t>13</w:t>
      </w:r>
    </w:p>
    <w:p w14:paraId="6E28CE76" w14:textId="4CFB8525" w:rsidR="004D310A" w:rsidRDefault="004D310A" w:rsidP="002E4958">
      <w:pPr>
        <w:spacing w:line="360" w:lineRule="auto"/>
        <w:ind w:right="545"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</w:t>
      </w:r>
      <w:r w:rsidRPr="0040292E">
        <w:rPr>
          <w:sz w:val="24"/>
          <w:szCs w:val="24"/>
          <w:lang w:val="pt-BR"/>
        </w:rPr>
        <w:t xml:space="preserve">.9 </w:t>
      </w:r>
      <w:r>
        <w:rPr>
          <w:sz w:val="24"/>
          <w:szCs w:val="24"/>
          <w:lang w:val="pt-BR"/>
        </w:rPr>
        <w:t xml:space="preserve">Consultar Gêneros         </w:t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 w:rsidRPr="0040292E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   </w:t>
      </w:r>
      <w:r w:rsidRPr="0040292E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   </w:t>
      </w:r>
      <w:r>
        <w:rPr>
          <w:sz w:val="24"/>
          <w:szCs w:val="24"/>
          <w:lang w:val="pt-BR"/>
        </w:rPr>
        <w:t xml:space="preserve">   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13</w:t>
      </w:r>
    </w:p>
    <w:p w14:paraId="2E857FD3" w14:textId="682FCCFB" w:rsidR="004D310A" w:rsidRDefault="004D310A" w:rsidP="002E4958">
      <w:pPr>
        <w:spacing w:line="360" w:lineRule="auto"/>
        <w:ind w:right="545"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4.1.10 Consultar Autores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 </w:t>
      </w:r>
      <w:r>
        <w:rPr>
          <w:sz w:val="24"/>
          <w:szCs w:val="24"/>
          <w:lang w:val="pt-BR"/>
        </w:rPr>
        <w:t xml:space="preserve">      13</w:t>
      </w:r>
    </w:p>
    <w:p w14:paraId="52859E56" w14:textId="0CD7B2A5" w:rsidR="004D310A" w:rsidRPr="0040292E" w:rsidRDefault="004D310A" w:rsidP="002E4958">
      <w:pPr>
        <w:spacing w:line="360" w:lineRule="auto"/>
        <w:ind w:right="545" w:firstLine="1440"/>
        <w:jc w:val="both"/>
        <w:rPr>
          <w:sz w:val="24"/>
          <w:szCs w:val="24"/>
          <w:lang w:val="pt-BR"/>
        </w:rPr>
      </w:pPr>
      <w:r w:rsidRPr="00FF22AD">
        <w:rPr>
          <w:sz w:val="24"/>
          <w:szCs w:val="24"/>
          <w:lang w:val="pt-BR"/>
        </w:rPr>
        <w:t>5</w:t>
      </w:r>
      <w:r w:rsidRPr="0040292E">
        <w:rPr>
          <w:lang w:val="pt-BR"/>
        </w:rPr>
        <w:t xml:space="preserve">.    </w:t>
      </w:r>
      <w:r w:rsidRPr="0040292E">
        <w:rPr>
          <w:sz w:val="24"/>
          <w:szCs w:val="24"/>
          <w:lang w:val="pt-BR"/>
        </w:rPr>
        <w:t>Outros Requisitos do Produto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</w:t>
      </w:r>
      <w:r w:rsidR="002E495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     13</w:t>
      </w:r>
    </w:p>
    <w:p w14:paraId="6B183D87" w14:textId="77777777" w:rsidR="004D310A" w:rsidRPr="0040292E" w:rsidRDefault="004D310A" w:rsidP="002E4958">
      <w:pPr>
        <w:pStyle w:val="Ttulo1"/>
        <w:numPr>
          <w:ilvl w:val="0"/>
          <w:numId w:val="0"/>
        </w:numPr>
        <w:spacing w:line="360" w:lineRule="auto"/>
        <w:ind w:right="545"/>
        <w:jc w:val="both"/>
        <w:rPr>
          <w:rFonts w:ascii="Times New Roman" w:hAnsi="Times New Roman"/>
          <w:b w:val="0"/>
          <w:lang w:val="pt-BR"/>
        </w:rPr>
      </w:pPr>
      <w:r w:rsidRPr="0040292E">
        <w:rPr>
          <w:rFonts w:ascii="Times New Roman" w:hAnsi="Times New Roman"/>
          <w:b w:val="0"/>
          <w:lang w:val="pt-BR"/>
        </w:rPr>
        <w:lastRenderedPageBreak/>
        <w:t>6.    Visão Geral do Produto</w:t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  <w:t xml:space="preserve">        13</w:t>
      </w:r>
    </w:p>
    <w:p w14:paraId="1BFD60A7" w14:textId="77777777" w:rsidR="004D310A" w:rsidRPr="00FF22AD" w:rsidRDefault="004D310A" w:rsidP="002E4958">
      <w:pPr>
        <w:pStyle w:val="Ttulo2"/>
        <w:spacing w:line="360" w:lineRule="auto"/>
        <w:ind w:right="545" w:firstLine="720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40292E">
        <w:rPr>
          <w:rFonts w:ascii="Times New Roman" w:hAnsi="Times New Roman"/>
          <w:b w:val="0"/>
          <w:sz w:val="24"/>
          <w:szCs w:val="24"/>
          <w:lang w:val="pt-BR"/>
        </w:rPr>
        <w:t>6.1   Perspectiva do Produto</w:t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       13</w:t>
      </w:r>
    </w:p>
    <w:p w14:paraId="62719CD7" w14:textId="77777777" w:rsidR="004D310A" w:rsidRDefault="004D310A" w:rsidP="002E4958">
      <w:pPr>
        <w:pStyle w:val="Ttulo2"/>
        <w:spacing w:line="360" w:lineRule="auto"/>
        <w:ind w:right="545" w:firstLine="720"/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 w:rsidRPr="0040292E">
        <w:rPr>
          <w:rFonts w:ascii="Times New Roman" w:hAnsi="Times New Roman"/>
          <w:b w:val="0"/>
          <w:sz w:val="24"/>
          <w:szCs w:val="24"/>
          <w:lang w:val="pt-BR"/>
        </w:rPr>
        <w:t xml:space="preserve">6.2   </w:t>
      </w:r>
      <w:r>
        <w:rPr>
          <w:rFonts w:ascii="Times New Roman" w:hAnsi="Times New Roman"/>
          <w:b w:val="0"/>
          <w:sz w:val="24"/>
          <w:szCs w:val="24"/>
          <w:lang w:val="pt-BR"/>
        </w:rPr>
        <w:t>Recursos</w:t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       13</w:t>
      </w:r>
    </w:p>
    <w:p w14:paraId="3B9ACA75" w14:textId="77777777" w:rsidR="004D310A" w:rsidRPr="00FF22AD" w:rsidRDefault="004D310A" w:rsidP="002E4958">
      <w:pPr>
        <w:ind w:right="545" w:firstLine="720"/>
        <w:rPr>
          <w:sz w:val="24"/>
          <w:lang w:val="pt-BR"/>
        </w:rPr>
      </w:pPr>
      <w:r w:rsidRPr="00FF22AD">
        <w:rPr>
          <w:sz w:val="24"/>
          <w:lang w:val="pt-BR"/>
        </w:rPr>
        <w:t>6.3</w:t>
      </w:r>
      <w:r>
        <w:rPr>
          <w:sz w:val="24"/>
          <w:lang w:val="pt-BR"/>
        </w:rPr>
        <w:t xml:space="preserve"> Conclusão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   14</w:t>
      </w:r>
    </w:p>
    <w:p w14:paraId="3C55C8FD" w14:textId="77777777" w:rsidR="004D310A" w:rsidRPr="00620C8C" w:rsidRDefault="004D310A" w:rsidP="002E4958">
      <w:pPr>
        <w:pStyle w:val="Ttulo1"/>
        <w:numPr>
          <w:ilvl w:val="0"/>
          <w:numId w:val="0"/>
        </w:numPr>
        <w:spacing w:line="360" w:lineRule="auto"/>
        <w:ind w:right="545"/>
        <w:jc w:val="both"/>
        <w:rPr>
          <w:rFonts w:ascii="Times New Roman" w:hAnsi="Times New Roman"/>
          <w:b w:val="0"/>
          <w:lang w:val="pt-BR"/>
        </w:rPr>
      </w:pPr>
      <w:r w:rsidRPr="0040292E">
        <w:rPr>
          <w:rFonts w:ascii="Times New Roman" w:hAnsi="Times New Roman"/>
          <w:b w:val="0"/>
          <w:lang w:val="pt-BR"/>
        </w:rPr>
        <w:t>7.    Referências</w:t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  <w:t xml:space="preserve">  </w:t>
      </w:r>
      <w:r>
        <w:rPr>
          <w:rFonts w:ascii="Times New Roman" w:hAnsi="Times New Roman"/>
          <w:b w:val="0"/>
          <w:lang w:val="pt-BR"/>
        </w:rPr>
        <w:tab/>
        <w:t xml:space="preserve">        14</w:t>
      </w:r>
    </w:p>
    <w:p w14:paraId="2E8640A7" w14:textId="350807DA" w:rsidR="00E71BAF" w:rsidRPr="00620C8C" w:rsidRDefault="00E71BAF" w:rsidP="002E4958">
      <w:pPr>
        <w:pStyle w:val="Sumrio1"/>
        <w:ind w:right="545"/>
        <w:rPr>
          <w:lang w:val="pt-BR"/>
        </w:rPr>
      </w:pPr>
    </w:p>
    <w:p w14:paraId="1F47A661" w14:textId="401F3C2F" w:rsidR="007D40C9" w:rsidRPr="00F51B23" w:rsidRDefault="007D40C9" w:rsidP="002E4958">
      <w:pPr>
        <w:pStyle w:val="Ttulo"/>
        <w:spacing w:line="360" w:lineRule="auto"/>
        <w:ind w:right="545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br w:type="page"/>
      </w:r>
      <w:r w:rsidR="00F63021" w:rsidRPr="00F51B23">
        <w:rPr>
          <w:rFonts w:ascii="Times New Roman" w:hAnsi="Times New Roman"/>
          <w:sz w:val="24"/>
          <w:szCs w:val="24"/>
          <w:lang w:val="pt-BR"/>
        </w:rPr>
        <w:lastRenderedPageBreak/>
        <w:fldChar w:fldCharType="begin"/>
      </w:r>
      <w:r w:rsidR="00F63021" w:rsidRPr="00F51B23">
        <w:rPr>
          <w:rFonts w:ascii="Times New Roman" w:hAnsi="Times New Roman"/>
          <w:sz w:val="24"/>
          <w:szCs w:val="24"/>
          <w:lang w:val="pt-BR"/>
        </w:rPr>
        <w:instrText xml:space="preserve"> TITLE  \* MERGEFORMAT </w:instrText>
      </w:r>
      <w:r w:rsidR="00F63021" w:rsidRPr="00F51B23">
        <w:rPr>
          <w:rFonts w:ascii="Times New Roman" w:hAnsi="Times New Roman"/>
          <w:sz w:val="24"/>
          <w:szCs w:val="24"/>
          <w:lang w:val="pt-BR"/>
        </w:rPr>
        <w:fldChar w:fldCharType="separate"/>
      </w:r>
      <w:r w:rsidR="001B4A65" w:rsidRPr="00F51B23">
        <w:rPr>
          <w:rFonts w:ascii="Times New Roman" w:hAnsi="Times New Roman"/>
          <w:sz w:val="24"/>
          <w:szCs w:val="24"/>
          <w:lang w:val="pt-BR"/>
        </w:rPr>
        <w:t>Modelo de Visão</w:t>
      </w:r>
      <w:r w:rsidR="00F63021" w:rsidRPr="00F51B23">
        <w:rPr>
          <w:rFonts w:ascii="Times New Roman" w:hAnsi="Times New Roman"/>
          <w:sz w:val="24"/>
          <w:szCs w:val="24"/>
          <w:lang w:val="pt-BR"/>
        </w:rPr>
        <w:fldChar w:fldCharType="end"/>
      </w:r>
      <w:r w:rsidR="0069064F" w:rsidRPr="00F51B23">
        <w:rPr>
          <w:rFonts w:ascii="Times New Roman" w:hAnsi="Times New Roman"/>
          <w:sz w:val="24"/>
          <w:szCs w:val="24"/>
          <w:lang w:val="pt-BR"/>
        </w:rPr>
        <w:t xml:space="preserve"> de Sistema</w:t>
      </w:r>
    </w:p>
    <w:p w14:paraId="1F47A662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bookmarkStart w:id="1" w:name="_Toc512930904"/>
      <w:bookmarkStart w:id="2" w:name="_Toc456600917"/>
      <w:bookmarkStart w:id="3" w:name="_Toc456598586"/>
      <w:bookmarkStart w:id="4" w:name="_Toc197965424"/>
      <w:bookmarkStart w:id="5" w:name="_Toc452813577"/>
      <w:bookmarkStart w:id="6" w:name="_Toc436203377"/>
      <w:r w:rsidRPr="00F51B23"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  <w:bookmarkEnd w:id="4"/>
    </w:p>
    <w:p w14:paraId="1F47A663" w14:textId="35C04F6B" w:rsidR="001E7CC4" w:rsidRPr="00EA443F" w:rsidRDefault="001E7CC4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>Este documento contém o planejamento do projeto d</w:t>
      </w:r>
      <w:r w:rsidR="00F1264B" w:rsidRPr="00EA443F">
        <w:rPr>
          <w:sz w:val="24"/>
          <w:szCs w:val="24"/>
        </w:rPr>
        <w:t>a</w:t>
      </w:r>
      <w:r w:rsidRPr="00EA443F">
        <w:rPr>
          <w:sz w:val="24"/>
          <w:szCs w:val="24"/>
        </w:rPr>
        <w:t xml:space="preserve"> </w:t>
      </w:r>
      <w:r w:rsidR="00F1264B" w:rsidRPr="00EA443F">
        <w:rPr>
          <w:sz w:val="24"/>
          <w:szCs w:val="24"/>
        </w:rPr>
        <w:t>Biblioteca</w:t>
      </w:r>
      <w:r w:rsidRPr="00EA443F">
        <w:rPr>
          <w:sz w:val="24"/>
          <w:szCs w:val="24"/>
        </w:rPr>
        <w:t xml:space="preserve"> Virtual, e serve de guia para o gerente e a equipe do projeto, permitindo um acompanhamento mais eficaz e aumentando a possibilidade de concluí-lo satisfatoriamente.</w:t>
      </w:r>
    </w:p>
    <w:p w14:paraId="1F47A664" w14:textId="4C8A2D18" w:rsidR="001E7CC4" w:rsidRPr="00EA443F" w:rsidRDefault="001E7CC4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>São abordadas, neste documento, a</w:t>
      </w:r>
      <w:r w:rsidR="000C496A" w:rsidRPr="00EA443F">
        <w:rPr>
          <w:sz w:val="24"/>
          <w:szCs w:val="24"/>
        </w:rPr>
        <w:t>s seguintes áreas e processos da</w:t>
      </w:r>
      <w:r w:rsidRPr="00EA443F">
        <w:rPr>
          <w:sz w:val="24"/>
          <w:szCs w:val="24"/>
        </w:rPr>
        <w:t xml:space="preserve"> </w:t>
      </w:r>
      <w:r w:rsidR="000C496A" w:rsidRPr="00EA443F">
        <w:rPr>
          <w:sz w:val="24"/>
          <w:szCs w:val="24"/>
        </w:rPr>
        <w:t>Biblioteca</w:t>
      </w:r>
      <w:r w:rsidRPr="00EA443F">
        <w:rPr>
          <w:sz w:val="24"/>
          <w:szCs w:val="24"/>
        </w:rPr>
        <w:t>:</w:t>
      </w:r>
    </w:p>
    <w:p w14:paraId="40005407" w14:textId="7334ACAB" w:rsidR="00631B39" w:rsidRPr="00EA443F" w:rsidRDefault="001E7CC4" w:rsidP="00EA443F">
      <w:pPr>
        <w:jc w:val="both"/>
        <w:rPr>
          <w:sz w:val="24"/>
          <w:szCs w:val="24"/>
        </w:rPr>
      </w:pPr>
      <w:r w:rsidRPr="00EA443F">
        <w:rPr>
          <w:b/>
          <w:sz w:val="24"/>
          <w:szCs w:val="24"/>
        </w:rPr>
        <w:t>Escopo</w:t>
      </w:r>
      <w:r w:rsidR="00EA443F">
        <w:rPr>
          <w:sz w:val="24"/>
          <w:szCs w:val="24"/>
        </w:rPr>
        <w:t xml:space="preserve"> - </w:t>
      </w:r>
      <w:r w:rsidR="00631B39" w:rsidRPr="00EA443F">
        <w:rPr>
          <w:sz w:val="24"/>
          <w:szCs w:val="24"/>
        </w:rPr>
        <w:t xml:space="preserve">O sistema permite cadastrar, consultar, atualizar, excluir tanto obras como usuários, tornando ágil o gerenciamento dos bens da biblioteca, porém, todos os usuários terão que fazer seu cadastro no balcão da biblioteca para utilizar o serviço informatizado. </w:t>
      </w:r>
    </w:p>
    <w:p w14:paraId="27503D45" w14:textId="46D11B59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No ato do empréstimo, reserva ou renovação o sistema gera um número de movimentação. </w:t>
      </w:r>
    </w:p>
    <w:p w14:paraId="7F5AE6C1" w14:textId="77777777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>Há também um controle de disponibilidade da obra.</w:t>
      </w:r>
    </w:p>
    <w:p w14:paraId="5D537D89" w14:textId="2DE8E8CA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Quando solicitado pelo </w:t>
      </w:r>
      <w:r w:rsidR="00541A57">
        <w:rPr>
          <w:sz w:val="24"/>
          <w:szCs w:val="24"/>
        </w:rPr>
        <w:t>funcionário</w:t>
      </w:r>
      <w:r w:rsidRPr="00EA443F">
        <w:rPr>
          <w:sz w:val="24"/>
          <w:szCs w:val="24"/>
        </w:rPr>
        <w:t xml:space="preserve"> o sistema deverá gerar relatórios das obras e dos usuários que já tenham sido cadastrados e seu estado atual. </w:t>
      </w:r>
    </w:p>
    <w:p w14:paraId="6703E1AF" w14:textId="525B9DD2" w:rsidR="00631B39" w:rsidRPr="00EA443F" w:rsidRDefault="00631B39" w:rsidP="00EA443F">
      <w:pPr>
        <w:jc w:val="both"/>
        <w:rPr>
          <w:sz w:val="24"/>
          <w:szCs w:val="24"/>
        </w:rPr>
      </w:pPr>
      <w:r w:rsidRPr="00EA443F">
        <w:rPr>
          <w:sz w:val="24"/>
          <w:szCs w:val="24"/>
        </w:rPr>
        <w:t xml:space="preserve">O sistema deverá fornecer os dados da movimentação de </w:t>
      </w:r>
      <w:r w:rsidR="001E6E1A" w:rsidRPr="00EA443F">
        <w:rPr>
          <w:sz w:val="24"/>
          <w:szCs w:val="24"/>
        </w:rPr>
        <w:t>material referente à</w:t>
      </w:r>
      <w:r w:rsidRPr="00EA443F">
        <w:rPr>
          <w:sz w:val="24"/>
          <w:szCs w:val="24"/>
        </w:rPr>
        <w:t xml:space="preserve"> um determinado usuário.</w:t>
      </w:r>
    </w:p>
    <w:p w14:paraId="1F47A667" w14:textId="71545634" w:rsidR="00567C56" w:rsidRDefault="00567C56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3A605EF6" w14:textId="77777777" w:rsidR="00A12B31" w:rsidRDefault="00A12B31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1E27DF88" w14:textId="77777777" w:rsidR="00A12B31" w:rsidRDefault="00A12B31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3FBF8425" w14:textId="77777777" w:rsidR="004620E3" w:rsidRDefault="004620E3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4EFF25BA" w14:textId="77777777" w:rsidR="004620E3" w:rsidRDefault="004620E3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5D9FF631" w14:textId="77777777" w:rsidR="00541A57" w:rsidRDefault="00541A57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5CB4964F" w14:textId="77777777" w:rsidR="00541A57" w:rsidRDefault="00541A57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16F743BF" w14:textId="77777777" w:rsidR="00541A57" w:rsidRDefault="00541A57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2D572278" w14:textId="77777777" w:rsidR="004620E3" w:rsidRPr="00567C56" w:rsidRDefault="004620E3" w:rsidP="00631B39">
      <w:pPr>
        <w:widowControl/>
        <w:adjustRightInd w:val="0"/>
        <w:spacing w:line="240" w:lineRule="auto"/>
        <w:jc w:val="both"/>
        <w:rPr>
          <w:rFonts w:ascii="Calibri" w:hAnsi="Calibri"/>
          <w:sz w:val="22"/>
        </w:rPr>
      </w:pPr>
    </w:p>
    <w:p w14:paraId="1F47A668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bookmarkStart w:id="7" w:name="_Toc512930906"/>
      <w:bookmarkStart w:id="8" w:name="_Toc197965425"/>
      <w:r w:rsidRPr="00F51B23">
        <w:rPr>
          <w:rFonts w:ascii="Times New Roman" w:hAnsi="Times New Roman"/>
          <w:lang w:val="pt-BR"/>
        </w:rPr>
        <w:lastRenderedPageBreak/>
        <w:t>Posicionamento</w:t>
      </w:r>
      <w:bookmarkEnd w:id="5"/>
      <w:bookmarkEnd w:id="6"/>
      <w:bookmarkEnd w:id="7"/>
      <w:bookmarkEnd w:id="8"/>
    </w:p>
    <w:p w14:paraId="1F47A669" w14:textId="77777777" w:rsidR="007D40C9" w:rsidRPr="00F51B23" w:rsidRDefault="00510B25" w:rsidP="00DF6F8B">
      <w:pPr>
        <w:pStyle w:val="Ttulo2"/>
        <w:spacing w:line="360" w:lineRule="auto"/>
      </w:pPr>
      <w:bookmarkStart w:id="9" w:name="_Toc512930907"/>
      <w:bookmarkStart w:id="10" w:name="_Toc452813579"/>
      <w:bookmarkStart w:id="11" w:name="_Toc436203379"/>
      <w:bookmarkStart w:id="12" w:name="_Toc197965426"/>
      <w:r w:rsidRPr="00F51B23">
        <w:rPr>
          <w:rFonts w:ascii="Times New Roman" w:hAnsi="Times New Roman"/>
          <w:sz w:val="24"/>
          <w:szCs w:val="24"/>
          <w:lang w:val="pt-BR"/>
        </w:rPr>
        <w:t xml:space="preserve">2.1 </w:t>
      </w:r>
      <w:r w:rsidR="00B350D2" w:rsidRPr="00F51B23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Descrição do Problema</w:t>
      </w:r>
      <w:bookmarkEnd w:id="9"/>
      <w:bookmarkEnd w:id="10"/>
      <w:bookmarkEnd w:id="11"/>
      <w:bookmarkEnd w:id="12"/>
    </w:p>
    <w:tbl>
      <w:tblPr>
        <w:tblW w:w="10110" w:type="dxa"/>
        <w:jc w:val="center"/>
        <w:tblLayout w:type="fixed"/>
        <w:tblLook w:val="0000" w:firstRow="0" w:lastRow="0" w:firstColumn="0" w:lastColumn="0" w:noHBand="0" w:noVBand="0"/>
      </w:tblPr>
      <w:tblGrid>
        <w:gridCol w:w="2172"/>
        <w:gridCol w:w="7938"/>
      </w:tblGrid>
      <w:tr w:rsidR="007D40C9" w:rsidRPr="00F51B23" w14:paraId="1F47A66E" w14:textId="77777777" w:rsidTr="00D379F3">
        <w:trPr>
          <w:jc w:val="center"/>
        </w:trPr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6A" w14:textId="77777777" w:rsidR="007D40C9" w:rsidRPr="00593F9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593F93">
              <w:rPr>
                <w:rFonts w:asciiTheme="majorHAnsi" w:hAnsiTheme="majorHAnsi"/>
                <w:sz w:val="22"/>
                <w:szCs w:val="22"/>
                <w:lang w:val="pt-BR"/>
              </w:rPr>
              <w:t>O problema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D90DA6" w14:textId="74C42F6B" w:rsidR="000D5712" w:rsidRDefault="000D5712" w:rsidP="000D5712">
            <w:pPr>
              <w:jc w:val="both"/>
              <w:rPr>
                <w:sz w:val="24"/>
                <w:szCs w:val="24"/>
              </w:rPr>
            </w:pPr>
            <w:r w:rsidRPr="000D5712">
              <w:rPr>
                <w:sz w:val="24"/>
                <w:szCs w:val="24"/>
              </w:rPr>
              <w:t>Não existia um</w:t>
            </w:r>
            <w:r w:rsidR="00A12B31">
              <w:rPr>
                <w:sz w:val="24"/>
                <w:szCs w:val="24"/>
              </w:rPr>
              <w:t xml:space="preserve"> sistema de gestão da </w:t>
            </w:r>
            <w:r w:rsidRPr="000D5712">
              <w:rPr>
                <w:sz w:val="24"/>
                <w:szCs w:val="24"/>
              </w:rPr>
              <w:t>bibliotec</w:t>
            </w:r>
            <w:r w:rsidR="00A12B31">
              <w:rPr>
                <w:sz w:val="24"/>
                <w:szCs w:val="24"/>
              </w:rPr>
              <w:t>a</w:t>
            </w:r>
            <w:r w:rsidRPr="000D5712">
              <w:rPr>
                <w:sz w:val="24"/>
                <w:szCs w:val="24"/>
              </w:rPr>
              <w:t>;</w:t>
            </w:r>
          </w:p>
          <w:p w14:paraId="61576521" w14:textId="77777777" w:rsidR="000D5712" w:rsidRDefault="000D5712" w:rsidP="000D5712">
            <w:pPr>
              <w:jc w:val="both"/>
              <w:rPr>
                <w:sz w:val="24"/>
                <w:szCs w:val="24"/>
              </w:rPr>
            </w:pPr>
            <w:r w:rsidRPr="000D5712">
              <w:rPr>
                <w:sz w:val="24"/>
                <w:szCs w:val="24"/>
              </w:rPr>
              <w:t>A responsável pela biblioteca era inexperiente em informática;</w:t>
            </w:r>
          </w:p>
          <w:p w14:paraId="01B609A0" w14:textId="6298A6D3" w:rsidR="000D5712" w:rsidRPr="000D5712" w:rsidRDefault="000D5712" w:rsidP="000D5712">
            <w:pPr>
              <w:jc w:val="both"/>
              <w:rPr>
                <w:sz w:val="24"/>
                <w:szCs w:val="24"/>
              </w:rPr>
            </w:pPr>
            <w:r w:rsidRPr="000D5712">
              <w:rPr>
                <w:sz w:val="24"/>
                <w:szCs w:val="24"/>
              </w:rPr>
              <w:t>Não existia uma equipe de informática para dar o apoio necessário.</w:t>
            </w:r>
          </w:p>
          <w:p w14:paraId="1F47A66D" w14:textId="5A9339D3" w:rsidR="001C7C9F" w:rsidRPr="00541A57" w:rsidRDefault="000D5712" w:rsidP="00A12B31">
            <w:pPr>
              <w:jc w:val="both"/>
              <w:rPr>
                <w:sz w:val="24"/>
                <w:szCs w:val="24"/>
              </w:rPr>
            </w:pPr>
            <w:r w:rsidRPr="000D5712">
              <w:rPr>
                <w:sz w:val="24"/>
                <w:szCs w:val="24"/>
              </w:rPr>
              <w:t xml:space="preserve">Porém, como quem quer consegue, esta instituição superou os problemas e está </w:t>
            </w:r>
            <w:r w:rsidR="00A12B31">
              <w:rPr>
                <w:sz w:val="24"/>
                <w:szCs w:val="24"/>
              </w:rPr>
              <w:t>passando por treinamentos para se adaptar a</w:t>
            </w:r>
            <w:r w:rsidRPr="000D5712">
              <w:rPr>
                <w:sz w:val="24"/>
                <w:szCs w:val="24"/>
              </w:rPr>
              <w:t>o</w:t>
            </w:r>
            <w:r w:rsidR="00A12B31">
              <w:rPr>
                <w:sz w:val="24"/>
                <w:szCs w:val="24"/>
              </w:rPr>
              <w:t xml:space="preserve"> novo</w:t>
            </w:r>
            <w:r w:rsidRPr="000D5712">
              <w:rPr>
                <w:sz w:val="24"/>
                <w:szCs w:val="24"/>
              </w:rPr>
              <w:t xml:space="preserve"> sistema.</w:t>
            </w:r>
          </w:p>
        </w:tc>
      </w:tr>
      <w:tr w:rsidR="007D40C9" w:rsidRPr="00F51B23" w14:paraId="1F47A671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6F" w14:textId="0A66AA7C" w:rsidR="007D40C9" w:rsidRPr="00F51B2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afeta</w:t>
            </w:r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70" w14:textId="123A9413" w:rsidR="007D40C9" w:rsidRPr="003F5B84" w:rsidRDefault="00775138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 xml:space="preserve">Toda a </w:t>
            </w:r>
            <w:r w:rsidR="000C496A" w:rsidRPr="003F5B84">
              <w:rPr>
                <w:sz w:val="24"/>
                <w:szCs w:val="24"/>
              </w:rPr>
              <w:t>Faculdade</w:t>
            </w:r>
            <w:r w:rsidR="0052643C" w:rsidRPr="003F5B84">
              <w:rPr>
                <w:sz w:val="24"/>
                <w:szCs w:val="24"/>
              </w:rPr>
              <w:t xml:space="preserve"> -</w:t>
            </w:r>
            <w:r w:rsidRPr="003F5B84">
              <w:rPr>
                <w:sz w:val="24"/>
                <w:szCs w:val="24"/>
              </w:rPr>
              <w:t xml:space="preserve"> </w:t>
            </w:r>
            <w:r w:rsidR="000C496A" w:rsidRPr="003F5B84">
              <w:rPr>
                <w:sz w:val="24"/>
                <w:szCs w:val="24"/>
              </w:rPr>
              <w:t>AEDB</w:t>
            </w:r>
          </w:p>
        </w:tc>
      </w:tr>
      <w:tr w:rsidR="007D40C9" w:rsidRPr="00F51B23" w14:paraId="1F47A678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72" w14:textId="77777777" w:rsidR="007D40C9" w:rsidRPr="00F51B23" w:rsidRDefault="007D40C9" w:rsidP="002C1E2A">
            <w:pPr>
              <w:pStyle w:val="Corpodetexto"/>
              <w:keepNext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cujo impacto é</w:t>
            </w:r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73" w14:textId="1544D6FB" w:rsidR="00AA620F" w:rsidRPr="003F5B84" w:rsidRDefault="00692A2D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Nesse projeto será realizada à</w:t>
            </w:r>
            <w:r w:rsidR="00AA620F" w:rsidRPr="003F5B84">
              <w:rPr>
                <w:sz w:val="24"/>
                <w:szCs w:val="24"/>
              </w:rPr>
              <w:t xml:space="preserve"> entrega de uma </w:t>
            </w:r>
            <w:r w:rsidR="000C496A" w:rsidRPr="003F5B84">
              <w:rPr>
                <w:sz w:val="24"/>
                <w:szCs w:val="24"/>
              </w:rPr>
              <w:t>Biblioteca</w:t>
            </w:r>
            <w:r w:rsidR="00AA620F" w:rsidRPr="003F5B84">
              <w:rPr>
                <w:sz w:val="24"/>
                <w:szCs w:val="24"/>
              </w:rPr>
              <w:t xml:space="preserve"> virtual com completa capacidade de operação. Está englobada n</w:t>
            </w:r>
            <w:r w:rsidR="000C496A" w:rsidRPr="003F5B84">
              <w:rPr>
                <w:sz w:val="24"/>
                <w:szCs w:val="24"/>
              </w:rPr>
              <w:t>esse escopo a construção da</w:t>
            </w:r>
            <w:r w:rsidR="00620B98" w:rsidRPr="003F5B84">
              <w:rPr>
                <w:sz w:val="24"/>
                <w:szCs w:val="24"/>
              </w:rPr>
              <w:t xml:space="preserve"> </w:t>
            </w:r>
            <w:r w:rsidR="000C496A" w:rsidRPr="003F5B84">
              <w:rPr>
                <w:sz w:val="24"/>
                <w:szCs w:val="24"/>
              </w:rPr>
              <w:t>Biblioteca</w:t>
            </w:r>
            <w:r w:rsidRPr="003F5B84">
              <w:rPr>
                <w:sz w:val="24"/>
                <w:szCs w:val="24"/>
              </w:rPr>
              <w:t xml:space="preserve"> virtual e à</w:t>
            </w:r>
            <w:r w:rsidR="000C496A" w:rsidRPr="003F5B84">
              <w:rPr>
                <w:sz w:val="24"/>
                <w:szCs w:val="24"/>
              </w:rPr>
              <w:t xml:space="preserve"> adaptação da </w:t>
            </w:r>
            <w:r w:rsidRPr="003F5B84">
              <w:rPr>
                <w:sz w:val="24"/>
                <w:szCs w:val="24"/>
              </w:rPr>
              <w:t>faculdade</w:t>
            </w:r>
            <w:r w:rsidR="00AA620F" w:rsidRPr="003F5B84">
              <w:rPr>
                <w:sz w:val="24"/>
                <w:szCs w:val="24"/>
              </w:rPr>
              <w:t xml:space="preserve"> para atender as </w:t>
            </w:r>
            <w:r w:rsidRPr="003F5B84">
              <w:rPr>
                <w:sz w:val="24"/>
                <w:szCs w:val="24"/>
              </w:rPr>
              <w:t xml:space="preserve">suas </w:t>
            </w:r>
            <w:r w:rsidR="00AA620F" w:rsidRPr="003F5B84">
              <w:rPr>
                <w:sz w:val="24"/>
                <w:szCs w:val="24"/>
              </w:rPr>
              <w:t>necessidades</w:t>
            </w:r>
            <w:r w:rsidRPr="003F5B84">
              <w:rPr>
                <w:sz w:val="24"/>
                <w:szCs w:val="24"/>
              </w:rPr>
              <w:t>.</w:t>
            </w:r>
          </w:p>
          <w:p w14:paraId="1F47A674" w14:textId="77777777" w:rsidR="00AA620F" w:rsidRPr="003F5B84" w:rsidRDefault="00AA620F" w:rsidP="003F5B84">
            <w:pPr>
              <w:jc w:val="both"/>
              <w:rPr>
                <w:sz w:val="24"/>
                <w:szCs w:val="24"/>
              </w:rPr>
            </w:pPr>
          </w:p>
          <w:p w14:paraId="4F3A65CA" w14:textId="209EFF4F" w:rsidR="006D136C" w:rsidRPr="003F5B84" w:rsidRDefault="00AA620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Es</w:t>
            </w:r>
            <w:r w:rsidR="00692A2D" w:rsidRPr="003F5B84">
              <w:rPr>
                <w:sz w:val="24"/>
                <w:szCs w:val="24"/>
              </w:rPr>
              <w:t>se projeto será dividido em três</w:t>
            </w:r>
            <w:r w:rsidRPr="003F5B84">
              <w:rPr>
                <w:sz w:val="24"/>
                <w:szCs w:val="24"/>
              </w:rPr>
              <w:t xml:space="preserve"> fases,</w:t>
            </w:r>
            <w:r w:rsidR="00692A2D" w:rsidRPr="003F5B84">
              <w:rPr>
                <w:sz w:val="24"/>
                <w:szCs w:val="24"/>
              </w:rPr>
              <w:t xml:space="preserve"> planejamento, execução e após à</w:t>
            </w:r>
            <w:r w:rsidRPr="003F5B84">
              <w:rPr>
                <w:sz w:val="24"/>
                <w:szCs w:val="24"/>
              </w:rPr>
              <w:t xml:space="preserve"> entrega que estão envolvidas na fase de execução será realizado um período de acompanhamento da operação e posteriormente a finalização do projeto.</w:t>
            </w:r>
          </w:p>
          <w:p w14:paraId="519D7504" w14:textId="77777777" w:rsidR="000B3C97" w:rsidRPr="003F5B84" w:rsidRDefault="000B3C97" w:rsidP="003F5B84">
            <w:pPr>
              <w:jc w:val="both"/>
              <w:rPr>
                <w:sz w:val="24"/>
                <w:szCs w:val="24"/>
              </w:rPr>
            </w:pPr>
          </w:p>
          <w:p w14:paraId="1F47A677" w14:textId="77777777" w:rsidR="007D40C9" w:rsidRPr="003F5B84" w:rsidRDefault="00AA620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Essas etapas serão mais bem detalhadas no decorrer desse documento.</w:t>
            </w:r>
          </w:p>
        </w:tc>
      </w:tr>
      <w:tr w:rsidR="007D40C9" w:rsidRPr="00F51B23" w14:paraId="1F47A681" w14:textId="77777777" w:rsidTr="00D379F3">
        <w:trPr>
          <w:jc w:val="center"/>
        </w:trPr>
        <w:tc>
          <w:tcPr>
            <w:tcW w:w="21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79" w14:textId="77777777" w:rsidR="007D40C9" w:rsidRPr="00F51B23" w:rsidRDefault="007D40C9" w:rsidP="002C1E2A">
            <w:pPr>
              <w:pStyle w:val="Corpodetexto"/>
              <w:spacing w:line="240" w:lineRule="auto"/>
              <w:ind w:left="72"/>
              <w:jc w:val="center"/>
              <w:rPr>
                <w:sz w:val="24"/>
                <w:szCs w:val="24"/>
                <w:lang w:val="pt-BR"/>
              </w:rPr>
            </w:pPr>
            <w:r w:rsidRPr="00F51B23">
              <w:rPr>
                <w:sz w:val="24"/>
                <w:szCs w:val="24"/>
                <w:lang w:val="pt-BR"/>
              </w:rPr>
              <w:t>uma boa solução seria</w:t>
            </w:r>
          </w:p>
        </w:tc>
        <w:tc>
          <w:tcPr>
            <w:tcW w:w="793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CACD4AB" w14:textId="1FC20FB8" w:rsidR="001C7C9F" w:rsidRPr="003F5B84" w:rsidRDefault="001C7C9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A catalogação e administração de todo o acervo, para os mais</w:t>
            </w:r>
            <w:r w:rsidR="003F5B84">
              <w:rPr>
                <w:sz w:val="24"/>
                <w:szCs w:val="24"/>
              </w:rPr>
              <w:t xml:space="preserve"> </w:t>
            </w:r>
            <w:r w:rsidRPr="003F5B84">
              <w:rPr>
                <w:sz w:val="24"/>
                <w:szCs w:val="24"/>
              </w:rPr>
              <w:t>diversos tipos de documentos;</w:t>
            </w:r>
          </w:p>
          <w:p w14:paraId="44DA2DBA" w14:textId="77777777" w:rsidR="001C7C9F" w:rsidRPr="003F5B84" w:rsidRDefault="001C7C9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Registrar e controlar empréstimos;</w:t>
            </w:r>
          </w:p>
          <w:p w14:paraId="6BB48DBF" w14:textId="77777777" w:rsidR="001C7C9F" w:rsidRDefault="001C7C9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Como destaque, permitir consultas simples e versáteis.</w:t>
            </w:r>
          </w:p>
          <w:p w14:paraId="5D1E4744" w14:textId="5D08EC5C" w:rsidR="00A12B31" w:rsidRPr="003F5B84" w:rsidRDefault="00A12B31" w:rsidP="003F5B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Treinamento dos usuários que serão de vital importância no projeto;</w:t>
            </w:r>
          </w:p>
          <w:p w14:paraId="1F47A680" w14:textId="08AEB826" w:rsidR="00B96EB3" w:rsidRPr="003F5B84" w:rsidRDefault="00AA620F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Acompanhamento</w:t>
            </w:r>
            <w:r w:rsidR="001C7C9F" w:rsidRPr="003F5B84">
              <w:rPr>
                <w:sz w:val="24"/>
                <w:szCs w:val="24"/>
              </w:rPr>
              <w:t>,</w:t>
            </w:r>
            <w:r w:rsidRPr="003F5B84">
              <w:rPr>
                <w:sz w:val="24"/>
                <w:szCs w:val="24"/>
              </w:rPr>
              <w:t xml:space="preserve"> </w:t>
            </w:r>
            <w:r w:rsidR="001C7C9F" w:rsidRPr="003F5B84">
              <w:rPr>
                <w:sz w:val="24"/>
                <w:szCs w:val="24"/>
              </w:rPr>
              <w:t>a</w:t>
            </w:r>
            <w:r w:rsidRPr="003F5B84">
              <w:rPr>
                <w:sz w:val="24"/>
                <w:szCs w:val="24"/>
              </w:rPr>
              <w:t xml:space="preserve">pós implantação </w:t>
            </w:r>
            <w:r w:rsidR="00692A2D" w:rsidRPr="003F5B84">
              <w:rPr>
                <w:sz w:val="24"/>
                <w:szCs w:val="24"/>
              </w:rPr>
              <w:t>para garantir o funcionamento da</w:t>
            </w:r>
            <w:r w:rsidRPr="003F5B84">
              <w:rPr>
                <w:sz w:val="24"/>
                <w:szCs w:val="24"/>
              </w:rPr>
              <w:t xml:space="preserve"> </w:t>
            </w:r>
            <w:r w:rsidR="00692A2D" w:rsidRPr="003F5B84">
              <w:rPr>
                <w:sz w:val="24"/>
                <w:szCs w:val="24"/>
              </w:rPr>
              <w:t>Biblioteca</w:t>
            </w:r>
            <w:r w:rsidRPr="003F5B84">
              <w:rPr>
                <w:sz w:val="24"/>
                <w:szCs w:val="24"/>
              </w:rPr>
              <w:t>.</w:t>
            </w:r>
          </w:p>
        </w:tc>
      </w:tr>
    </w:tbl>
    <w:p w14:paraId="2411E945" w14:textId="77777777" w:rsidR="000D5712" w:rsidRDefault="000D5712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3" w:name="_Toc512930908"/>
      <w:bookmarkStart w:id="14" w:name="_Toc452813580"/>
      <w:bookmarkStart w:id="15" w:name="_Toc436203380"/>
      <w:bookmarkStart w:id="16" w:name="_Toc425054392"/>
      <w:bookmarkStart w:id="17" w:name="_Toc422186485"/>
      <w:bookmarkStart w:id="18" w:name="_Toc197965427"/>
    </w:p>
    <w:p w14:paraId="5E2EAEDE" w14:textId="77777777" w:rsidR="000D5712" w:rsidRDefault="000D5712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0F5146FF" w14:textId="77777777" w:rsidR="000D5712" w:rsidRDefault="000D5712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3C1D6F7E" w14:textId="77777777" w:rsidR="000D5712" w:rsidRDefault="000D5712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60E36480" w14:textId="77777777" w:rsidR="000D5712" w:rsidRDefault="000D5712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0CF804FF" w14:textId="77777777" w:rsidR="000D5712" w:rsidRDefault="000D5712" w:rsidP="000D5712">
      <w:pPr>
        <w:rPr>
          <w:lang w:val="pt-BR"/>
        </w:rPr>
      </w:pPr>
    </w:p>
    <w:p w14:paraId="21E46BC0" w14:textId="77777777" w:rsidR="000D5712" w:rsidRDefault="000D5712" w:rsidP="000D5712">
      <w:pPr>
        <w:rPr>
          <w:lang w:val="pt-BR"/>
        </w:rPr>
      </w:pPr>
    </w:p>
    <w:p w14:paraId="530678AB" w14:textId="77777777" w:rsidR="000D5712" w:rsidRDefault="000D5712" w:rsidP="000D5712">
      <w:pPr>
        <w:rPr>
          <w:lang w:val="pt-BR"/>
        </w:rPr>
      </w:pPr>
    </w:p>
    <w:p w14:paraId="3A5022BF" w14:textId="77777777" w:rsidR="000D5712" w:rsidRPr="000D5712" w:rsidRDefault="000D5712" w:rsidP="000D5712">
      <w:pPr>
        <w:rPr>
          <w:lang w:val="pt-BR"/>
        </w:rPr>
      </w:pPr>
    </w:p>
    <w:p w14:paraId="46A64324" w14:textId="77777777" w:rsidR="000D5712" w:rsidRPr="000D5712" w:rsidRDefault="000D5712" w:rsidP="000D5712">
      <w:pPr>
        <w:rPr>
          <w:lang w:val="pt-BR"/>
        </w:rPr>
      </w:pPr>
    </w:p>
    <w:p w14:paraId="7AB727EA" w14:textId="77777777" w:rsidR="00A12B31" w:rsidRDefault="00A12B31" w:rsidP="00DF6F8B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1F47A683" w14:textId="77777777" w:rsidR="00DF6F8B" w:rsidRPr="00DF6F8B" w:rsidRDefault="00203BBD" w:rsidP="00DF6F8B">
      <w:pPr>
        <w:pStyle w:val="Ttulo2"/>
        <w:spacing w:line="360" w:lineRule="auto"/>
        <w:rPr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t xml:space="preserve">2.2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Sentença de Posição do Produto</w:t>
      </w:r>
      <w:bookmarkEnd w:id="13"/>
      <w:bookmarkEnd w:id="14"/>
      <w:bookmarkEnd w:id="15"/>
      <w:bookmarkEnd w:id="16"/>
      <w:bookmarkEnd w:id="17"/>
      <w:bookmarkEnd w:id="18"/>
    </w:p>
    <w:tbl>
      <w:tblPr>
        <w:tblW w:w="10057" w:type="dxa"/>
        <w:tblInd w:w="-441" w:type="dxa"/>
        <w:tblLayout w:type="fixed"/>
        <w:tblLook w:val="0000" w:firstRow="0" w:lastRow="0" w:firstColumn="0" w:lastColumn="0" w:noHBand="0" w:noVBand="0"/>
      </w:tblPr>
      <w:tblGrid>
        <w:gridCol w:w="2869"/>
        <w:gridCol w:w="7188"/>
      </w:tblGrid>
      <w:tr w:rsidR="007D40C9" w:rsidRPr="00F51B23" w14:paraId="1F47A686" w14:textId="77777777" w:rsidTr="00D379F3">
        <w:trPr>
          <w:trHeight w:val="629"/>
        </w:trPr>
        <w:tc>
          <w:tcPr>
            <w:tcW w:w="28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4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Para</w:t>
            </w:r>
          </w:p>
        </w:tc>
        <w:tc>
          <w:tcPr>
            <w:tcW w:w="718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5" w14:textId="64CA2CFA" w:rsidR="007D40C9" w:rsidRPr="003F5B84" w:rsidRDefault="00AA5ACE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Professores, estudantes e equipe de apoio instrucional</w:t>
            </w:r>
            <w:r w:rsidR="00B804FE" w:rsidRPr="003F5B84">
              <w:rPr>
                <w:sz w:val="24"/>
                <w:szCs w:val="24"/>
              </w:rPr>
              <w:t>.</w:t>
            </w:r>
          </w:p>
        </w:tc>
      </w:tr>
      <w:tr w:rsidR="007D40C9" w:rsidRPr="00F51B23" w14:paraId="1F47A689" w14:textId="77777777" w:rsidTr="00D379F3">
        <w:trPr>
          <w:trHeight w:val="1100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7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Quem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8" w14:textId="4C60F7EA" w:rsidR="007D40C9" w:rsidRPr="003F5B84" w:rsidRDefault="00C5055E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 xml:space="preserve">Organizar, preservar e disseminar a informação para a produção do conhecimento, dando suporte às atividades educacionais, científicas, tecnológicas e culturais da </w:t>
            </w:r>
            <w:r w:rsidR="00AA5ACE" w:rsidRPr="003F5B84">
              <w:rPr>
                <w:sz w:val="24"/>
                <w:szCs w:val="24"/>
              </w:rPr>
              <w:t>AEDB</w:t>
            </w:r>
            <w:r w:rsidRPr="003F5B84">
              <w:rPr>
                <w:sz w:val="24"/>
                <w:szCs w:val="24"/>
              </w:rPr>
              <w:t>, possibilitando o crescimento e o desenvolvimento da Instituição e da sociedade.</w:t>
            </w:r>
          </w:p>
        </w:tc>
      </w:tr>
      <w:tr w:rsidR="007D40C9" w:rsidRPr="00F51B23" w14:paraId="1F47A68C" w14:textId="77777777" w:rsidTr="00D379F3">
        <w:trPr>
          <w:trHeight w:val="611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A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O (nome do produto)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B" w14:textId="47F66D12" w:rsidR="007D40C9" w:rsidRPr="003F5B84" w:rsidRDefault="005944E8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 xml:space="preserve">Software de </w:t>
            </w:r>
            <w:r w:rsidR="00F579DD" w:rsidRPr="003F5B84">
              <w:rPr>
                <w:sz w:val="24"/>
                <w:szCs w:val="24"/>
              </w:rPr>
              <w:t>Gerenciamento d</w:t>
            </w:r>
            <w:r w:rsidR="006D136C" w:rsidRPr="003F5B84">
              <w:rPr>
                <w:sz w:val="24"/>
                <w:szCs w:val="24"/>
              </w:rPr>
              <w:t>a</w:t>
            </w:r>
            <w:r w:rsidR="00F579DD" w:rsidRPr="003F5B84">
              <w:rPr>
                <w:sz w:val="24"/>
                <w:szCs w:val="24"/>
              </w:rPr>
              <w:t xml:space="preserve"> </w:t>
            </w:r>
            <w:r w:rsidR="006D136C" w:rsidRPr="003F5B84">
              <w:rPr>
                <w:sz w:val="24"/>
                <w:szCs w:val="24"/>
              </w:rPr>
              <w:t>Biblioteca</w:t>
            </w:r>
            <w:r w:rsidR="00B804FE" w:rsidRPr="003F5B84">
              <w:rPr>
                <w:sz w:val="24"/>
                <w:szCs w:val="24"/>
              </w:rPr>
              <w:t xml:space="preserve"> Virtual.</w:t>
            </w:r>
          </w:p>
        </w:tc>
      </w:tr>
      <w:tr w:rsidR="007D40C9" w:rsidRPr="00F51B23" w14:paraId="1F47A68F" w14:textId="77777777" w:rsidTr="00D379F3">
        <w:trPr>
          <w:trHeight w:val="629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8D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Que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47A68E" w14:textId="1A11F019" w:rsidR="007D40C9" w:rsidRPr="003F5B84" w:rsidRDefault="006D136C" w:rsidP="003F5B84">
            <w:pPr>
              <w:jc w:val="both"/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Total controle e gerencia dos serviços prestados pela Biblioteca da AEDB</w:t>
            </w:r>
            <w:r w:rsidR="00B804FE" w:rsidRPr="003F5B84">
              <w:rPr>
                <w:sz w:val="24"/>
                <w:szCs w:val="24"/>
              </w:rPr>
              <w:t>.</w:t>
            </w:r>
          </w:p>
        </w:tc>
      </w:tr>
      <w:tr w:rsidR="007D40C9" w:rsidRPr="00F51B23" w14:paraId="1F47A692" w14:textId="77777777" w:rsidTr="00EA443F">
        <w:trPr>
          <w:trHeight w:val="497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90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Diferente de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1D40E1E" w14:textId="32FF1E79" w:rsidR="000D5712" w:rsidRDefault="000D5712" w:rsidP="000D57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Anterior.</w:t>
            </w:r>
          </w:p>
          <w:p w14:paraId="1F47A691" w14:textId="1A5CA9FA" w:rsidR="007D40C9" w:rsidRPr="003F5B84" w:rsidRDefault="007D40C9" w:rsidP="000D5712">
            <w:pPr>
              <w:jc w:val="both"/>
              <w:rPr>
                <w:sz w:val="24"/>
                <w:szCs w:val="24"/>
              </w:rPr>
            </w:pPr>
          </w:p>
        </w:tc>
      </w:tr>
      <w:tr w:rsidR="007D40C9" w:rsidRPr="00F51B23" w14:paraId="1F47A695" w14:textId="77777777" w:rsidTr="00D379F3">
        <w:trPr>
          <w:trHeight w:val="1100"/>
        </w:trPr>
        <w:tc>
          <w:tcPr>
            <w:tcW w:w="28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1F47A693" w14:textId="77777777" w:rsidR="007D40C9" w:rsidRPr="003F5B84" w:rsidRDefault="007D40C9" w:rsidP="003F5B84">
            <w:pPr>
              <w:rPr>
                <w:sz w:val="24"/>
                <w:szCs w:val="24"/>
              </w:rPr>
            </w:pPr>
            <w:r w:rsidRPr="003F5B84">
              <w:rPr>
                <w:sz w:val="24"/>
                <w:szCs w:val="24"/>
              </w:rPr>
              <w:t>Nosso produto</w:t>
            </w:r>
          </w:p>
        </w:tc>
        <w:tc>
          <w:tcPr>
            <w:tcW w:w="718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47A694" w14:textId="2257F9AB" w:rsidR="007D40C9" w:rsidRPr="00C5055E" w:rsidRDefault="000D5712" w:rsidP="00541A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F5B84">
              <w:rPr>
                <w:sz w:val="24"/>
                <w:szCs w:val="24"/>
              </w:rPr>
              <w:t>Permite acentuação em todas as informações, sem prejuízo da ordenação alfabética;</w:t>
            </w:r>
            <w:r w:rsidRPr="003F5B84">
              <w:rPr>
                <w:sz w:val="24"/>
                <w:szCs w:val="24"/>
              </w:rPr>
              <w:br/>
              <w:t>A interface é bastante intuitiva, o que auxilia muito os usuários inexperientes no sistema ou em informática de modo geral;</w:t>
            </w:r>
            <w:r w:rsidRPr="003F5B84">
              <w:rPr>
                <w:sz w:val="24"/>
                <w:szCs w:val="24"/>
              </w:rPr>
              <w:br/>
              <w:t>As consultas podem ser exibidas na impressora ou no próprio vídeo;</w:t>
            </w:r>
            <w:r w:rsidRPr="003F5B84">
              <w:rPr>
                <w:sz w:val="24"/>
                <w:szCs w:val="24"/>
              </w:rPr>
              <w:br/>
              <w:t>Grande flexibilidade na definição das políticas de empréstimo e agilidade para correções em caso de mudanças.</w:t>
            </w:r>
          </w:p>
        </w:tc>
      </w:tr>
    </w:tbl>
    <w:p w14:paraId="1F47A696" w14:textId="77777777" w:rsidR="002E2CE1" w:rsidRDefault="002E2CE1" w:rsidP="002E2CE1">
      <w:pPr>
        <w:pStyle w:val="Ttulo1"/>
        <w:numPr>
          <w:ilvl w:val="0"/>
          <w:numId w:val="0"/>
        </w:numPr>
        <w:spacing w:line="360" w:lineRule="auto"/>
        <w:ind w:left="426"/>
        <w:rPr>
          <w:rFonts w:ascii="Times New Roman" w:hAnsi="Times New Roman"/>
          <w:lang w:val="pt-BR"/>
        </w:rPr>
      </w:pPr>
      <w:bookmarkStart w:id="19" w:name="_Toc512930909"/>
      <w:bookmarkStart w:id="20" w:name="_Toc452813581"/>
      <w:bookmarkStart w:id="21" w:name="_Toc447960005"/>
      <w:bookmarkStart w:id="22" w:name="_Toc197965428"/>
      <w:bookmarkStart w:id="23" w:name="_Toc436203381"/>
    </w:p>
    <w:p w14:paraId="1F47A697" w14:textId="77777777" w:rsidR="002E2CE1" w:rsidRDefault="002E2CE1" w:rsidP="002E2CE1">
      <w:pPr>
        <w:rPr>
          <w:lang w:val="pt-BR"/>
        </w:rPr>
      </w:pPr>
    </w:p>
    <w:p w14:paraId="1F47A698" w14:textId="77777777" w:rsidR="002E2CE1" w:rsidRDefault="002E2CE1" w:rsidP="002E2CE1">
      <w:pPr>
        <w:rPr>
          <w:lang w:val="pt-BR"/>
        </w:rPr>
      </w:pPr>
    </w:p>
    <w:p w14:paraId="1F47A699" w14:textId="77777777" w:rsidR="002E2CE1" w:rsidRDefault="002E2CE1" w:rsidP="002E2CE1">
      <w:pPr>
        <w:rPr>
          <w:lang w:val="pt-BR"/>
        </w:rPr>
      </w:pPr>
    </w:p>
    <w:p w14:paraId="1F47A69A" w14:textId="77777777" w:rsidR="00620B98" w:rsidRDefault="00620B98" w:rsidP="002E2CE1">
      <w:pPr>
        <w:rPr>
          <w:lang w:val="pt-BR"/>
        </w:rPr>
      </w:pPr>
    </w:p>
    <w:p w14:paraId="1F47A69B" w14:textId="77777777" w:rsidR="002E2CE1" w:rsidRDefault="002E2CE1" w:rsidP="002E2CE1">
      <w:pPr>
        <w:rPr>
          <w:lang w:val="pt-BR"/>
        </w:rPr>
      </w:pPr>
    </w:p>
    <w:p w14:paraId="19B52690" w14:textId="77777777" w:rsidR="00EA443F" w:rsidRDefault="00EA443F" w:rsidP="002E2CE1">
      <w:pPr>
        <w:rPr>
          <w:lang w:val="pt-BR"/>
        </w:rPr>
      </w:pPr>
    </w:p>
    <w:p w14:paraId="5595278C" w14:textId="77777777" w:rsidR="00EA443F" w:rsidRDefault="00EA443F" w:rsidP="002E2CE1">
      <w:pPr>
        <w:rPr>
          <w:lang w:val="pt-BR"/>
        </w:rPr>
      </w:pPr>
    </w:p>
    <w:p w14:paraId="561AF967" w14:textId="77777777" w:rsidR="00EA443F" w:rsidRDefault="00EA443F" w:rsidP="002E2CE1">
      <w:pPr>
        <w:rPr>
          <w:lang w:val="pt-BR"/>
        </w:rPr>
      </w:pPr>
    </w:p>
    <w:p w14:paraId="63DED290" w14:textId="77777777" w:rsidR="00EA443F" w:rsidRDefault="00EA443F" w:rsidP="002E2CE1">
      <w:pPr>
        <w:rPr>
          <w:lang w:val="pt-BR"/>
        </w:rPr>
      </w:pPr>
    </w:p>
    <w:p w14:paraId="7640B899" w14:textId="77777777" w:rsidR="00EA443F" w:rsidRDefault="00EA443F" w:rsidP="002E2CE1">
      <w:pPr>
        <w:rPr>
          <w:lang w:val="pt-BR"/>
        </w:rPr>
      </w:pPr>
    </w:p>
    <w:p w14:paraId="1F47A69C" w14:textId="77777777" w:rsidR="002E2CE1" w:rsidRDefault="002E2CE1" w:rsidP="002E2CE1">
      <w:pPr>
        <w:rPr>
          <w:lang w:val="pt-BR"/>
        </w:rPr>
      </w:pPr>
    </w:p>
    <w:p w14:paraId="1F47A69D" w14:textId="77777777" w:rsidR="002E2CE1" w:rsidRDefault="002E2CE1" w:rsidP="002E2CE1">
      <w:pPr>
        <w:rPr>
          <w:lang w:val="pt-BR"/>
        </w:rPr>
      </w:pPr>
    </w:p>
    <w:p w14:paraId="1F47A69E" w14:textId="77777777" w:rsidR="002E2CE1" w:rsidRDefault="002E2CE1" w:rsidP="002E2CE1">
      <w:pPr>
        <w:rPr>
          <w:lang w:val="pt-BR"/>
        </w:rPr>
      </w:pPr>
    </w:p>
    <w:p w14:paraId="63E06F9B" w14:textId="7590CBBA" w:rsidR="001E6E1A" w:rsidRDefault="001E6E1A" w:rsidP="002E2CE1">
      <w:pPr>
        <w:rPr>
          <w:lang w:val="pt-BR"/>
        </w:rPr>
      </w:pPr>
    </w:p>
    <w:p w14:paraId="23FE8068" w14:textId="77777777" w:rsidR="001E6E1A" w:rsidRDefault="001E6E1A" w:rsidP="002E2CE1">
      <w:pPr>
        <w:rPr>
          <w:lang w:val="pt-BR"/>
        </w:rPr>
      </w:pPr>
    </w:p>
    <w:p w14:paraId="1EC458A7" w14:textId="77777777" w:rsidR="001E6E1A" w:rsidRDefault="001E6E1A" w:rsidP="002E2CE1">
      <w:pPr>
        <w:rPr>
          <w:lang w:val="pt-BR"/>
        </w:rPr>
      </w:pPr>
    </w:p>
    <w:p w14:paraId="2F513C68" w14:textId="77777777" w:rsidR="001E6E1A" w:rsidRPr="002E2CE1" w:rsidRDefault="001E6E1A" w:rsidP="002E2CE1">
      <w:pPr>
        <w:rPr>
          <w:lang w:val="pt-BR"/>
        </w:rPr>
      </w:pPr>
    </w:p>
    <w:p w14:paraId="1F47A69F" w14:textId="77777777" w:rsidR="007D40C9" w:rsidRPr="00F51B23" w:rsidRDefault="007D40C9" w:rsidP="00F51B23">
      <w:pPr>
        <w:pStyle w:val="Ttulo1"/>
        <w:spacing w:line="360" w:lineRule="auto"/>
        <w:ind w:left="426" w:hanging="426"/>
        <w:rPr>
          <w:rFonts w:ascii="Times New Roman" w:hAnsi="Times New Roman"/>
          <w:lang w:val="pt-BR"/>
        </w:rPr>
      </w:pPr>
      <w:r w:rsidRPr="00F51B23">
        <w:rPr>
          <w:rFonts w:ascii="Times New Roman" w:hAnsi="Times New Roman"/>
          <w:lang w:val="pt-BR"/>
        </w:rPr>
        <w:lastRenderedPageBreak/>
        <w:t>Descrições dos Envolvidos e Usuários</w:t>
      </w:r>
      <w:bookmarkEnd w:id="19"/>
      <w:bookmarkEnd w:id="20"/>
      <w:bookmarkEnd w:id="21"/>
      <w:bookmarkEnd w:id="22"/>
    </w:p>
    <w:p w14:paraId="1F47A6A0" w14:textId="77777777" w:rsidR="007D40C9" w:rsidRDefault="007D40C9" w:rsidP="008F74BD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4" w:name="_Toc512930910"/>
      <w:bookmarkStart w:id="25" w:name="_Toc452813583"/>
      <w:bookmarkStart w:id="26" w:name="_Toc197965429"/>
      <w:r w:rsidRPr="00F51B23">
        <w:rPr>
          <w:rFonts w:ascii="Times New Roman" w:hAnsi="Times New Roman"/>
          <w:sz w:val="24"/>
          <w:szCs w:val="24"/>
          <w:lang w:val="pt-BR"/>
        </w:rPr>
        <w:t>Resumo dos Envolvidos</w:t>
      </w:r>
      <w:bookmarkEnd w:id="24"/>
      <w:bookmarkEnd w:id="25"/>
      <w:bookmarkEnd w:id="26"/>
    </w:p>
    <w:tbl>
      <w:tblPr>
        <w:tblpPr w:leftFromText="141" w:rightFromText="141" w:vertAnchor="text" w:horzAnchor="page" w:tblpX="974" w:tblpY="592"/>
        <w:tblW w:w="103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92"/>
        <w:gridCol w:w="1849"/>
        <w:gridCol w:w="2190"/>
        <w:gridCol w:w="2645"/>
      </w:tblGrid>
      <w:tr w:rsidR="00027A11" w:rsidRPr="002E2CE1" w14:paraId="1F47A6A7" w14:textId="77777777" w:rsidTr="001C7C9F">
        <w:trPr>
          <w:trHeight w:val="636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1" w14:textId="77777777" w:rsidR="002E2CE1" w:rsidRPr="001C7C9F" w:rsidRDefault="00027A11" w:rsidP="00D379F3">
            <w:pPr>
              <w:pStyle w:val="PargrafodaLista"/>
              <w:ind w:left="0"/>
              <w:jc w:val="both"/>
              <w:rPr>
                <w:rFonts w:asciiTheme="minorHAnsi" w:hAnsiTheme="minorHAnsi"/>
                <w:b/>
                <w:bCs/>
              </w:rPr>
            </w:pPr>
            <w:r w:rsidRPr="001C7C9F">
              <w:rPr>
                <w:rFonts w:asciiTheme="minorHAnsi" w:hAnsiTheme="minorHAnsi"/>
                <w:b/>
                <w:bCs/>
              </w:rPr>
              <w:t>Responsáveis</w:t>
            </w:r>
          </w:p>
          <w:p w14:paraId="1F47A6A2" w14:textId="77777777" w:rsidR="002E2CE1" w:rsidRPr="001C7C9F" w:rsidRDefault="002E2CE1" w:rsidP="00D379F3">
            <w:pPr>
              <w:pStyle w:val="Pargrafoda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3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Entrega/Pacote de Trabalho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4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Responsável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5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Revisor</w:t>
            </w: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47A6A6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Outras responsabilidades</w:t>
            </w:r>
          </w:p>
        </w:tc>
      </w:tr>
      <w:tr w:rsidR="001C7C9F" w:rsidRPr="001C7C9F" w14:paraId="1F47A6AD" w14:textId="77777777" w:rsidTr="001C7C9F">
        <w:trPr>
          <w:trHeight w:val="872"/>
        </w:trPr>
        <w:tc>
          <w:tcPr>
            <w:tcW w:w="1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8" w14:textId="77777777" w:rsidR="002E2CE1" w:rsidRPr="001C7C9F" w:rsidRDefault="00027A1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Cristiano Masiero Cunha</w:t>
            </w:r>
          </w:p>
        </w:tc>
        <w:tc>
          <w:tcPr>
            <w:tcW w:w="1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9" w14:textId="7715108C" w:rsidR="002E2CE1" w:rsidRPr="001C7C9F" w:rsidRDefault="00BB63FD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Modelo de Visão</w:t>
            </w:r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A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Supervisor de Controladoria</w:t>
            </w:r>
          </w:p>
        </w:tc>
        <w:tc>
          <w:tcPr>
            <w:tcW w:w="2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B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Gerente do Projeto</w:t>
            </w:r>
          </w:p>
        </w:tc>
        <w:tc>
          <w:tcPr>
            <w:tcW w:w="2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C" w14:textId="48823972" w:rsidR="002E2CE1" w:rsidRPr="001C7C9F" w:rsidRDefault="00BB63FD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Aprovação/Gerente do Projeto</w:t>
            </w:r>
          </w:p>
        </w:tc>
      </w:tr>
      <w:tr w:rsidR="001C7C9F" w:rsidRPr="001C7C9F" w14:paraId="1F47A6B3" w14:textId="77777777" w:rsidTr="001C7C9F">
        <w:trPr>
          <w:trHeight w:val="374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E" w14:textId="103F8D7B" w:rsidR="002E2CE1" w:rsidRPr="001C7C9F" w:rsidRDefault="00BB63FD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</w:rPr>
              <w:t>Luã Gouveia Maia</w:t>
            </w: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AF" w14:textId="3CED50BA" w:rsidR="002E2CE1" w:rsidRPr="001C7C9F" w:rsidRDefault="00BB63FD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Caso de Uso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0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Analista de TI</w:t>
            </w: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1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Supervisor de Controladoria</w:t>
            </w: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2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Aprovação/Gerente do Projeto</w:t>
            </w:r>
          </w:p>
        </w:tc>
      </w:tr>
      <w:tr w:rsidR="001C7C9F" w:rsidRPr="001C7C9F" w14:paraId="1F47A6B9" w14:textId="77777777" w:rsidTr="001C7C9F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4" w14:textId="77777777" w:rsidR="002E2CE1" w:rsidRPr="001C7C9F" w:rsidRDefault="00027A1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  <w:b/>
                <w:bCs/>
              </w:rPr>
              <w:t>Thiago Diniz Barbosa</w:t>
            </w: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5" w14:textId="0BCA192C" w:rsidR="002E2CE1" w:rsidRPr="001C7C9F" w:rsidRDefault="00BB63FD" w:rsidP="00BB63FD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 xml:space="preserve"> Gerente do Projeto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6" w14:textId="7C215A7C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7" w14:textId="6B3B025D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7A6B8" w14:textId="77777777" w:rsidR="002E2CE1" w:rsidRPr="001C7C9F" w:rsidRDefault="002E2CE1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  <w:r w:rsidRPr="001C7C9F">
              <w:rPr>
                <w:rFonts w:asciiTheme="minorHAnsi" w:hAnsiTheme="minorHAnsi"/>
              </w:rPr>
              <w:t>Aprovação/Gerente do Projeto</w:t>
            </w:r>
          </w:p>
        </w:tc>
      </w:tr>
      <w:tr w:rsidR="007952E9" w:rsidRPr="001C7C9F" w14:paraId="172235C7" w14:textId="77777777" w:rsidTr="001C7C9F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7FD6186" w14:textId="412BD029" w:rsidR="007952E9" w:rsidRPr="001C7C9F" w:rsidRDefault="007952E9" w:rsidP="00D379F3">
            <w:pPr>
              <w:pStyle w:val="PargrafodaLista"/>
              <w:ind w:left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Fabrício Rodrigues </w:t>
            </w:r>
          </w:p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E933D0E" w14:textId="77777777" w:rsidR="007952E9" w:rsidRPr="001C7C9F" w:rsidRDefault="007952E9" w:rsidP="00BB63FD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619A00B9" w14:textId="77777777" w:rsidR="007952E9" w:rsidRPr="001C7C9F" w:rsidRDefault="007952E9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6C1AB3B6" w14:textId="77777777" w:rsidR="007952E9" w:rsidRPr="001C7C9F" w:rsidRDefault="007952E9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76D4CA5" w14:textId="77777777" w:rsidR="007952E9" w:rsidRPr="001C7C9F" w:rsidRDefault="007952E9" w:rsidP="00D379F3">
            <w:pPr>
              <w:pStyle w:val="PargrafodaLista"/>
              <w:ind w:left="0"/>
              <w:rPr>
                <w:rFonts w:asciiTheme="minorHAnsi" w:hAnsiTheme="minorHAnsi"/>
              </w:rPr>
            </w:pPr>
          </w:p>
        </w:tc>
      </w:tr>
      <w:tr w:rsidR="00027A11" w:rsidRPr="00BB63FD" w14:paraId="1F47A6BF" w14:textId="77777777" w:rsidTr="00BB63FD">
        <w:trPr>
          <w:trHeight w:val="374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A" w14:textId="072FD395" w:rsidR="002E2CE1" w:rsidRPr="00BB63FD" w:rsidRDefault="002E2CE1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B" w14:textId="68DA1D9E" w:rsidR="002E2CE1" w:rsidRPr="00BB63FD" w:rsidRDefault="002E2CE1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C" w14:textId="7941B56D" w:rsidR="002E2CE1" w:rsidRPr="00BB63FD" w:rsidRDefault="002E2CE1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D" w14:textId="37A2BD37" w:rsidR="002E2CE1" w:rsidRPr="00BB63FD" w:rsidRDefault="002E2CE1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BE" w14:textId="77777777" w:rsidR="002E2CE1" w:rsidRPr="00BB63FD" w:rsidRDefault="002E2CE1" w:rsidP="00BB63FD"/>
        </w:tc>
      </w:tr>
      <w:tr w:rsidR="00027A11" w:rsidRPr="00BB63FD" w14:paraId="1F47A6C5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0" w14:textId="2153A623" w:rsidR="002E2CE1" w:rsidRPr="00BB63FD" w:rsidRDefault="002E2CE1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1" w14:textId="6DF31403" w:rsidR="002E2CE1" w:rsidRPr="00BB63FD" w:rsidRDefault="002E2CE1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2" w14:textId="5372960B" w:rsidR="002E2CE1" w:rsidRPr="00BB63FD" w:rsidRDefault="002E2CE1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3" w14:textId="33E42BD7" w:rsidR="002E2CE1" w:rsidRPr="00BB63FD" w:rsidRDefault="002E2CE1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4" w14:textId="62E6309F" w:rsidR="002E2CE1" w:rsidRPr="00BB63FD" w:rsidRDefault="002E2CE1" w:rsidP="00BB63FD"/>
        </w:tc>
      </w:tr>
      <w:tr w:rsidR="00BB63FD" w:rsidRPr="00BB63FD" w14:paraId="442550B6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9A7DF73" w14:textId="783CB082" w:rsidR="00BB63FD" w:rsidRPr="00BB63FD" w:rsidRDefault="00BB63FD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833EB23" w14:textId="77777777" w:rsidR="00BB63FD" w:rsidRPr="00BB63FD" w:rsidRDefault="00BB63FD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AD06592" w14:textId="77777777" w:rsidR="00BB63FD" w:rsidRPr="00BB63FD" w:rsidRDefault="00BB63FD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7D5734C" w14:textId="77777777" w:rsidR="00BB63FD" w:rsidRPr="00BB63FD" w:rsidRDefault="00BB63FD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B4FB9C" w14:textId="3CA3F00B" w:rsidR="00BB63FD" w:rsidRPr="00BB63FD" w:rsidRDefault="00BB63FD" w:rsidP="00BB63FD"/>
        </w:tc>
      </w:tr>
      <w:tr w:rsidR="00BB63FD" w:rsidRPr="00BB63FD" w14:paraId="79FAD91D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5BFD6AB" w14:textId="6BA3C517" w:rsidR="00BB63FD" w:rsidRPr="00BB63FD" w:rsidRDefault="00BB63FD" w:rsidP="00BB63FD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3B9B4CCA" w14:textId="77777777" w:rsidR="00BB63FD" w:rsidRPr="00BB63FD" w:rsidRDefault="00BB63FD" w:rsidP="00BB63FD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4FDDC616" w14:textId="77777777" w:rsidR="00BB63FD" w:rsidRPr="00BB63FD" w:rsidRDefault="00BB63FD" w:rsidP="00BB63FD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A0518A1" w14:textId="77777777" w:rsidR="00BB63FD" w:rsidRPr="00BB63FD" w:rsidRDefault="00BB63FD" w:rsidP="00BB63FD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08E9BC7" w14:textId="09B1234C" w:rsidR="00BB63FD" w:rsidRPr="00BB63FD" w:rsidRDefault="00BB63FD" w:rsidP="00BB63FD"/>
        </w:tc>
      </w:tr>
      <w:tr w:rsidR="00630E6A" w:rsidRPr="00BB63FD" w14:paraId="1F47A6CB" w14:textId="77777777" w:rsidTr="00BB63FD">
        <w:trPr>
          <w:trHeight w:val="431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A06730" w14:textId="77777777" w:rsidR="00630E6A" w:rsidRDefault="00630E6A" w:rsidP="00630E6A"/>
          <w:p w14:paraId="3CA395AC" w14:textId="77777777" w:rsidR="00630E6A" w:rsidRDefault="00630E6A" w:rsidP="00630E6A"/>
          <w:p w14:paraId="6AB1BD6D" w14:textId="77777777" w:rsidR="00630E6A" w:rsidRDefault="00630E6A" w:rsidP="00630E6A"/>
          <w:p w14:paraId="3FBCE58D" w14:textId="77777777" w:rsidR="00630E6A" w:rsidRDefault="00630E6A" w:rsidP="00630E6A"/>
          <w:p w14:paraId="4CBF1BBA" w14:textId="77777777" w:rsidR="00630E6A" w:rsidRDefault="00630E6A" w:rsidP="00630E6A"/>
          <w:p w14:paraId="5A978FAD" w14:textId="77777777" w:rsidR="00630E6A" w:rsidRDefault="00630E6A" w:rsidP="00630E6A"/>
          <w:p w14:paraId="036FC947" w14:textId="77777777" w:rsidR="00630E6A" w:rsidRDefault="00630E6A" w:rsidP="00630E6A"/>
          <w:p w14:paraId="72894BB5" w14:textId="77777777" w:rsidR="00630E6A" w:rsidRDefault="00630E6A" w:rsidP="00630E6A"/>
          <w:p w14:paraId="182A5152" w14:textId="77777777" w:rsidR="00630E6A" w:rsidRDefault="00630E6A" w:rsidP="00630E6A"/>
          <w:p w14:paraId="2A7E864A" w14:textId="77777777" w:rsidR="00630E6A" w:rsidRDefault="00630E6A" w:rsidP="00630E6A"/>
          <w:p w14:paraId="52F29402" w14:textId="77777777" w:rsidR="00630E6A" w:rsidRDefault="00630E6A" w:rsidP="00630E6A"/>
          <w:p w14:paraId="3F24E35F" w14:textId="77777777" w:rsidR="00630E6A" w:rsidRDefault="00630E6A" w:rsidP="00630E6A"/>
          <w:p w14:paraId="05339AC4" w14:textId="77777777" w:rsidR="00630E6A" w:rsidRDefault="00630E6A" w:rsidP="00630E6A"/>
          <w:p w14:paraId="1F47A6C6" w14:textId="70C6E67D" w:rsidR="00630E6A" w:rsidRPr="00BB63FD" w:rsidRDefault="00630E6A" w:rsidP="00630E6A"/>
        </w:tc>
        <w:tc>
          <w:tcPr>
            <w:tcW w:w="1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7" w14:textId="213D191D" w:rsidR="00630E6A" w:rsidRPr="00BB63FD" w:rsidRDefault="00630E6A" w:rsidP="00630E6A"/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8" w14:textId="699E3E0C" w:rsidR="00630E6A" w:rsidRPr="00BB63FD" w:rsidRDefault="00630E6A" w:rsidP="00630E6A"/>
        </w:tc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9" w14:textId="3BD927FC" w:rsidR="00630E6A" w:rsidRPr="00BB63FD" w:rsidRDefault="00630E6A" w:rsidP="00630E6A"/>
        </w:tc>
        <w:tc>
          <w:tcPr>
            <w:tcW w:w="2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F47A6CA" w14:textId="77777777" w:rsidR="00630E6A" w:rsidRPr="00BB63FD" w:rsidRDefault="00630E6A" w:rsidP="00630E6A"/>
        </w:tc>
      </w:tr>
    </w:tbl>
    <w:p w14:paraId="1F47A6CC" w14:textId="77777777" w:rsidR="008F74BD" w:rsidRPr="008F74BD" w:rsidRDefault="008F74BD" w:rsidP="008F74BD">
      <w:pPr>
        <w:pStyle w:val="PargrafodaLista"/>
      </w:pPr>
    </w:p>
    <w:p w14:paraId="1F47A6CD" w14:textId="77777777" w:rsidR="00C81491" w:rsidRDefault="00C81491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7" w:name="_Toc512930911"/>
      <w:bookmarkStart w:id="28" w:name="_Toc452813584"/>
      <w:bookmarkStart w:id="29" w:name="_Toc197965430"/>
    </w:p>
    <w:p w14:paraId="74FFA699" w14:textId="48F40759" w:rsidR="00BB63FD" w:rsidRDefault="00BB63FD" w:rsidP="00BB63FD">
      <w:pPr>
        <w:rPr>
          <w:lang w:val="pt-BR"/>
        </w:rPr>
      </w:pPr>
    </w:p>
    <w:p w14:paraId="17AFA906" w14:textId="77777777" w:rsidR="00BB63FD" w:rsidRDefault="00BB63FD" w:rsidP="00BB63FD">
      <w:pPr>
        <w:rPr>
          <w:lang w:val="pt-BR"/>
        </w:rPr>
      </w:pPr>
    </w:p>
    <w:p w14:paraId="44DE64A8" w14:textId="77777777" w:rsidR="00BB63FD" w:rsidRDefault="00BB63FD" w:rsidP="00BB63FD">
      <w:pPr>
        <w:rPr>
          <w:lang w:val="pt-BR"/>
        </w:rPr>
      </w:pPr>
    </w:p>
    <w:p w14:paraId="434613DB" w14:textId="77777777" w:rsidR="00BB63FD" w:rsidRDefault="00BB63FD" w:rsidP="00BB63FD">
      <w:pPr>
        <w:rPr>
          <w:lang w:val="pt-BR"/>
        </w:rPr>
      </w:pPr>
    </w:p>
    <w:p w14:paraId="499090BA" w14:textId="77777777" w:rsidR="00BB63FD" w:rsidRDefault="00BB63FD" w:rsidP="00BB63FD">
      <w:pPr>
        <w:rPr>
          <w:lang w:val="pt-BR"/>
        </w:rPr>
      </w:pPr>
    </w:p>
    <w:p w14:paraId="36ED561D" w14:textId="77777777" w:rsidR="00BB63FD" w:rsidRPr="00BB63FD" w:rsidRDefault="00BB63FD" w:rsidP="00BB63FD">
      <w:pPr>
        <w:rPr>
          <w:lang w:val="pt-BR"/>
        </w:rPr>
      </w:pPr>
    </w:p>
    <w:p w14:paraId="1F47A6CE" w14:textId="77777777" w:rsidR="007D40C9" w:rsidRPr="00F51B23" w:rsidRDefault="00203BBD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t xml:space="preserve">3.2   </w:t>
      </w:r>
      <w:r w:rsidR="007D40C9" w:rsidRPr="00F51B23">
        <w:rPr>
          <w:rFonts w:ascii="Times New Roman" w:hAnsi="Times New Roman"/>
          <w:sz w:val="24"/>
          <w:szCs w:val="24"/>
          <w:lang w:val="pt-BR"/>
        </w:rPr>
        <w:t>Resumo dos Usuários</w:t>
      </w:r>
      <w:bookmarkEnd w:id="27"/>
      <w:bookmarkEnd w:id="28"/>
      <w:bookmarkEnd w:id="29"/>
    </w:p>
    <w:tbl>
      <w:tblPr>
        <w:tblW w:w="106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53"/>
        <w:gridCol w:w="2568"/>
        <w:gridCol w:w="3110"/>
      </w:tblGrid>
      <w:tr w:rsidR="007D40C9" w:rsidRPr="00DB56EF" w14:paraId="1F47A6D3" w14:textId="77777777" w:rsidTr="00630E6A">
        <w:trPr>
          <w:trHeight w:val="418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CF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0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1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14:paraId="1F47A6D2" w14:textId="77777777" w:rsidR="007D40C9" w:rsidRPr="00DB56EF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</w:pPr>
            <w:r w:rsidRPr="00DB56EF">
              <w:rPr>
                <w:rFonts w:asciiTheme="minorHAnsi" w:hAnsiTheme="minorHAnsi"/>
                <w:b/>
                <w:bCs/>
                <w:sz w:val="22"/>
                <w:szCs w:val="22"/>
                <w:lang w:val="pt-BR"/>
              </w:rPr>
              <w:t>Envolvido</w:t>
            </w:r>
          </w:p>
        </w:tc>
      </w:tr>
      <w:tr w:rsidR="0001136A" w:rsidRPr="00DB56EF" w14:paraId="1F47A6DF" w14:textId="77777777" w:rsidTr="00630E6A">
        <w:trPr>
          <w:trHeight w:val="976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A" w14:textId="12483718" w:rsidR="0001136A" w:rsidRPr="00A12B31" w:rsidRDefault="001A151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Funcionário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B" w14:textId="117EF736" w:rsidR="0001136A" w:rsidRPr="00A12B31" w:rsidRDefault="001A151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Em seu nível de acesso pode realizar várias tar</w:t>
            </w:r>
            <w:r w:rsidR="00A12B31" w:rsidRPr="00A12B31">
              <w:rPr>
                <w:sz w:val="24"/>
                <w:szCs w:val="24"/>
              </w:rPr>
              <w:t>efas, entre elas, a principal, realizar e</w:t>
            </w:r>
            <w:r w:rsidRPr="00A12B31">
              <w:rPr>
                <w:sz w:val="24"/>
                <w:szCs w:val="24"/>
              </w:rPr>
              <w:t>mpréstimo</w:t>
            </w:r>
            <w:r w:rsidR="00A12B31" w:rsidRPr="00A12B31">
              <w:rPr>
                <w:sz w:val="24"/>
                <w:szCs w:val="24"/>
              </w:rPr>
              <w:t>s</w:t>
            </w:r>
            <w:r w:rsidRPr="00A12B31">
              <w:rPr>
                <w:sz w:val="24"/>
                <w:szCs w:val="24"/>
              </w:rPr>
              <w:t>.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D" w14:textId="4F8A913C" w:rsidR="0001136A" w:rsidRPr="00A12B31" w:rsidRDefault="00630E6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Responsável pelo acervo da biblioteca e a supervisão dos livros emprestados.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DE" w14:textId="1F9D67B5" w:rsidR="0001136A" w:rsidRPr="00A12B31" w:rsidRDefault="00630E6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Colaborador da Biblioteca, e supervisiona o usuário.</w:t>
            </w:r>
          </w:p>
        </w:tc>
      </w:tr>
      <w:tr w:rsidR="0001136A" w:rsidRPr="00DB56EF" w14:paraId="1F47A6E4" w14:textId="77777777" w:rsidTr="00630E6A">
        <w:trPr>
          <w:trHeight w:val="976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0" w14:textId="2FE0E11E" w:rsidR="0001136A" w:rsidRPr="00A12B31" w:rsidRDefault="00541A57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Aluno</w:t>
            </w:r>
          </w:p>
        </w:tc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1" w14:textId="41F716A0" w:rsidR="0001136A" w:rsidRPr="00A12B31" w:rsidRDefault="001A151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É o cliente da Biblioteca, quem mais usufruirá dos serviços da mesma (empréstimo, reserva, renovação e devolução), desde que esteja em situação regularizada com a biblioteca.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2" w14:textId="4B8B9C04" w:rsidR="0001136A" w:rsidRPr="00A12B31" w:rsidRDefault="00630E6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Zelar pelos livros emprestados</w:t>
            </w:r>
            <w:r w:rsidR="0001136A" w:rsidRPr="00A12B31">
              <w:rPr>
                <w:sz w:val="24"/>
                <w:szCs w:val="24"/>
              </w:rPr>
              <w:t>;</w:t>
            </w:r>
          </w:p>
        </w:tc>
        <w:tc>
          <w:tcPr>
            <w:tcW w:w="3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E3" w14:textId="3D475760" w:rsidR="0001136A" w:rsidRPr="00A12B31" w:rsidRDefault="00630E6A" w:rsidP="00A12B31">
            <w:pPr>
              <w:rPr>
                <w:sz w:val="24"/>
                <w:szCs w:val="24"/>
              </w:rPr>
            </w:pPr>
            <w:r w:rsidRPr="00A12B31">
              <w:rPr>
                <w:sz w:val="24"/>
                <w:szCs w:val="24"/>
              </w:rPr>
              <w:t>P</w:t>
            </w:r>
            <w:r w:rsidR="005D1021" w:rsidRPr="00A12B31">
              <w:rPr>
                <w:sz w:val="24"/>
                <w:szCs w:val="24"/>
              </w:rPr>
              <w:t>rofessor</w:t>
            </w:r>
            <w:r w:rsidRPr="00A12B31">
              <w:rPr>
                <w:sz w:val="24"/>
                <w:szCs w:val="24"/>
              </w:rPr>
              <w:t>, e</w:t>
            </w:r>
            <w:r w:rsidR="005D1021" w:rsidRPr="00A12B31">
              <w:rPr>
                <w:sz w:val="24"/>
                <w:szCs w:val="24"/>
              </w:rPr>
              <w:t>studante</w:t>
            </w:r>
            <w:r w:rsidRPr="00A12B31">
              <w:rPr>
                <w:sz w:val="24"/>
                <w:szCs w:val="24"/>
              </w:rPr>
              <w:t xml:space="preserve"> e equipe de apoio instrucional</w:t>
            </w:r>
            <w:r w:rsidR="005D1021" w:rsidRPr="00A12B31">
              <w:rPr>
                <w:sz w:val="24"/>
                <w:szCs w:val="24"/>
              </w:rPr>
              <w:t>.</w:t>
            </w:r>
          </w:p>
        </w:tc>
      </w:tr>
    </w:tbl>
    <w:p w14:paraId="2BF6C111" w14:textId="77777777" w:rsidR="00EA443F" w:rsidRDefault="00EA443F" w:rsidP="00F51B23">
      <w:pPr>
        <w:pStyle w:val="Ttulo2"/>
        <w:spacing w:line="360" w:lineRule="auto"/>
        <w:rPr>
          <w:rFonts w:ascii="Times New Roman" w:hAnsi="Times New Roman"/>
          <w:color w:val="FF0000"/>
          <w:sz w:val="24"/>
          <w:szCs w:val="24"/>
          <w:lang w:val="pt-BR"/>
        </w:rPr>
      </w:pPr>
      <w:bookmarkStart w:id="30" w:name="_Toc512930912"/>
      <w:bookmarkStart w:id="31" w:name="_Toc452813585"/>
      <w:bookmarkStart w:id="32" w:name="_Toc436203384"/>
      <w:bookmarkStart w:id="33" w:name="_Toc425054386"/>
      <w:bookmarkStart w:id="34" w:name="_Toc422186479"/>
      <w:bookmarkStart w:id="35" w:name="_Toc346297773"/>
      <w:bookmarkStart w:id="36" w:name="_Toc342757864"/>
      <w:bookmarkStart w:id="37" w:name="_Toc197965431"/>
    </w:p>
    <w:p w14:paraId="1F47A6EB" w14:textId="77777777" w:rsidR="007D40C9" w:rsidRPr="00A11ED9" w:rsidRDefault="00203BBD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A11ED9">
        <w:rPr>
          <w:rFonts w:ascii="Times New Roman" w:hAnsi="Times New Roman"/>
          <w:sz w:val="24"/>
          <w:szCs w:val="24"/>
          <w:lang w:val="pt-BR"/>
        </w:rPr>
        <w:t xml:space="preserve">3.3   </w:t>
      </w:r>
      <w:r w:rsidR="007D40C9" w:rsidRPr="00A11ED9">
        <w:rPr>
          <w:rFonts w:ascii="Times New Roman" w:hAnsi="Times New Roman"/>
          <w:sz w:val="24"/>
          <w:szCs w:val="24"/>
          <w:lang w:val="pt-BR"/>
        </w:rPr>
        <w:t>Ambiente do Usuário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F47A6EE" w14:textId="1A0EC5FD" w:rsidR="00DF6F8B" w:rsidRPr="00A11ED9" w:rsidRDefault="00A11ED9" w:rsidP="00A11ED9">
      <w:pPr>
        <w:jc w:val="both"/>
        <w:rPr>
          <w:sz w:val="24"/>
          <w:szCs w:val="24"/>
        </w:rPr>
      </w:pPr>
      <w:bookmarkStart w:id="38" w:name="_Toc512930913"/>
      <w:bookmarkStart w:id="39" w:name="_Toc452813588"/>
      <w:bookmarkStart w:id="40" w:name="_Toc197965432"/>
      <w:r w:rsidRPr="00A11ED9">
        <w:rPr>
          <w:sz w:val="24"/>
          <w:szCs w:val="24"/>
        </w:rPr>
        <w:t>Mais do que usar a informática na sua administração diária, o que já é um fato normal, algumas bibliotecas estão exigindo sistemas informatizados ricos em recursos e com interfaces bastante simplificadas. A exigência de simplicidade da interface, sem contudo prejudicar a versatilidade, deve-se a real preocupação em servir os usuários finais, pessoas que usarão aleatoriamente o sistema e, por conseqüência, não o dominam. O presente trabalho visa narrar a experiência vivida por uma software-house, mencionando as características das ferramentas utilizadas, evolução dos trabalhos, receptividade dos bibliotecários e dos administradores e perspectivas para o futuro.</w:t>
      </w:r>
    </w:p>
    <w:p w14:paraId="1F47A6EF" w14:textId="77777777" w:rsidR="00661407" w:rsidRDefault="00661407" w:rsidP="00DF6F8B">
      <w:pPr>
        <w:rPr>
          <w:lang w:val="pt-BR"/>
        </w:rPr>
      </w:pPr>
    </w:p>
    <w:p w14:paraId="6628F250" w14:textId="77777777" w:rsidR="00EA443F" w:rsidRDefault="00EA443F" w:rsidP="00DF6F8B">
      <w:pPr>
        <w:rPr>
          <w:lang w:val="pt-BR"/>
        </w:rPr>
      </w:pPr>
    </w:p>
    <w:p w14:paraId="4BE4C1A7" w14:textId="77777777" w:rsidR="00EA443F" w:rsidRDefault="00EA443F" w:rsidP="00DF6F8B">
      <w:pPr>
        <w:rPr>
          <w:lang w:val="pt-BR"/>
        </w:rPr>
      </w:pPr>
    </w:p>
    <w:p w14:paraId="21E5EE4C" w14:textId="77777777" w:rsidR="00EA443F" w:rsidRDefault="00EA443F" w:rsidP="00DF6F8B">
      <w:pPr>
        <w:rPr>
          <w:lang w:val="pt-BR"/>
        </w:rPr>
      </w:pPr>
    </w:p>
    <w:p w14:paraId="0CF3B028" w14:textId="77777777" w:rsidR="00EA443F" w:rsidRDefault="00EA443F" w:rsidP="00DF6F8B">
      <w:pPr>
        <w:rPr>
          <w:lang w:val="pt-BR"/>
        </w:rPr>
      </w:pPr>
    </w:p>
    <w:p w14:paraId="7BB99A23" w14:textId="77777777" w:rsidR="00EA443F" w:rsidRDefault="00EA443F" w:rsidP="00DF6F8B">
      <w:pPr>
        <w:rPr>
          <w:lang w:val="pt-BR"/>
        </w:rPr>
      </w:pPr>
    </w:p>
    <w:p w14:paraId="1A5B25FB" w14:textId="77777777" w:rsidR="00EA443F" w:rsidRDefault="00EA443F" w:rsidP="00DF6F8B">
      <w:pPr>
        <w:rPr>
          <w:lang w:val="pt-BR"/>
        </w:rPr>
      </w:pPr>
    </w:p>
    <w:p w14:paraId="35CCCC00" w14:textId="77777777" w:rsidR="00EA443F" w:rsidRDefault="00EA443F" w:rsidP="00DF6F8B">
      <w:pPr>
        <w:rPr>
          <w:lang w:val="pt-BR"/>
        </w:rPr>
      </w:pPr>
    </w:p>
    <w:p w14:paraId="0CBAF039" w14:textId="77777777" w:rsidR="00EA443F" w:rsidRDefault="00EA443F" w:rsidP="00DF6F8B">
      <w:pPr>
        <w:rPr>
          <w:lang w:val="pt-BR"/>
        </w:rPr>
      </w:pPr>
    </w:p>
    <w:p w14:paraId="7A9E7479" w14:textId="77777777" w:rsidR="00EA443F" w:rsidRDefault="00EA443F" w:rsidP="00DF6F8B">
      <w:pPr>
        <w:rPr>
          <w:lang w:val="pt-BR"/>
        </w:rPr>
      </w:pPr>
    </w:p>
    <w:p w14:paraId="63E2D5C3" w14:textId="77777777" w:rsidR="00A11ED9" w:rsidRDefault="00A11ED9" w:rsidP="00DF6F8B">
      <w:pPr>
        <w:rPr>
          <w:lang w:val="pt-BR"/>
        </w:rPr>
      </w:pPr>
    </w:p>
    <w:p w14:paraId="102F8D4F" w14:textId="77777777" w:rsidR="00A11ED9" w:rsidRDefault="00A11ED9" w:rsidP="00DF6F8B">
      <w:pPr>
        <w:rPr>
          <w:lang w:val="pt-BR"/>
        </w:rPr>
      </w:pPr>
    </w:p>
    <w:p w14:paraId="43CE4D2E" w14:textId="77777777" w:rsidR="009F691C" w:rsidRDefault="009F691C" w:rsidP="00DF6F8B">
      <w:pPr>
        <w:rPr>
          <w:lang w:val="pt-BR"/>
        </w:rPr>
      </w:pPr>
    </w:p>
    <w:p w14:paraId="5C73C87B" w14:textId="77777777" w:rsidR="009F691C" w:rsidRDefault="009F691C" w:rsidP="00DF6F8B">
      <w:pPr>
        <w:rPr>
          <w:lang w:val="pt-BR"/>
        </w:rPr>
      </w:pPr>
    </w:p>
    <w:p w14:paraId="60DF10AA" w14:textId="77777777" w:rsidR="009F691C" w:rsidRDefault="009F691C" w:rsidP="00DF6F8B">
      <w:pPr>
        <w:rPr>
          <w:lang w:val="pt-BR"/>
        </w:rPr>
      </w:pPr>
    </w:p>
    <w:p w14:paraId="688F3EDE" w14:textId="77777777" w:rsidR="009F691C" w:rsidRDefault="009F691C" w:rsidP="00DF6F8B">
      <w:pPr>
        <w:rPr>
          <w:lang w:val="pt-BR"/>
        </w:rPr>
      </w:pPr>
    </w:p>
    <w:p w14:paraId="5A6BC72E" w14:textId="77777777" w:rsidR="009F691C" w:rsidRDefault="009F691C" w:rsidP="00DF6F8B">
      <w:pPr>
        <w:rPr>
          <w:lang w:val="pt-BR"/>
        </w:rPr>
      </w:pPr>
    </w:p>
    <w:p w14:paraId="0B4CBFA8" w14:textId="77777777" w:rsidR="00A11ED9" w:rsidRDefault="00A11ED9" w:rsidP="00DF6F8B">
      <w:pPr>
        <w:rPr>
          <w:lang w:val="pt-BR"/>
        </w:rPr>
      </w:pPr>
    </w:p>
    <w:p w14:paraId="2BE747E2" w14:textId="77777777" w:rsidR="00EA443F" w:rsidRDefault="00EA443F" w:rsidP="00DF6F8B">
      <w:pPr>
        <w:rPr>
          <w:lang w:val="pt-BR"/>
        </w:rPr>
      </w:pPr>
    </w:p>
    <w:p w14:paraId="62BD81BD" w14:textId="77777777" w:rsidR="00EA443F" w:rsidRDefault="00EA443F" w:rsidP="00DF6F8B">
      <w:pPr>
        <w:rPr>
          <w:lang w:val="pt-BR"/>
        </w:rPr>
      </w:pPr>
    </w:p>
    <w:p w14:paraId="1F47A6F0" w14:textId="683C701B" w:rsidR="007D40C9" w:rsidRPr="00F51B23" w:rsidRDefault="00203BBD" w:rsidP="00F51B23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51B23">
        <w:rPr>
          <w:rFonts w:ascii="Times New Roman" w:hAnsi="Times New Roman"/>
          <w:sz w:val="24"/>
          <w:szCs w:val="24"/>
          <w:lang w:val="pt-BR"/>
        </w:rPr>
        <w:lastRenderedPageBreak/>
        <w:t xml:space="preserve">3.4   </w:t>
      </w:r>
      <w:bookmarkEnd w:id="38"/>
      <w:bookmarkEnd w:id="39"/>
      <w:bookmarkEnd w:id="40"/>
      <w:r w:rsidR="00C5055E">
        <w:t>Requisitos Funcionais</w:t>
      </w:r>
    </w:p>
    <w:tbl>
      <w:tblPr>
        <w:tblW w:w="9648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"/>
        <w:gridCol w:w="701"/>
        <w:gridCol w:w="8"/>
        <w:gridCol w:w="2544"/>
        <w:gridCol w:w="8"/>
        <w:gridCol w:w="1126"/>
        <w:gridCol w:w="8"/>
        <w:gridCol w:w="3394"/>
        <w:gridCol w:w="8"/>
      </w:tblGrid>
      <w:tr w:rsidR="007D40C9" w:rsidRPr="0091640A" w14:paraId="1F47A6F6" w14:textId="77777777" w:rsidTr="00BB63FD">
        <w:tc>
          <w:tcPr>
            <w:tcW w:w="1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1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2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3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4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14:paraId="1F47A6F5" w14:textId="77777777" w:rsidR="007D40C9" w:rsidRPr="0091640A" w:rsidRDefault="007D40C9" w:rsidP="002C1E2A">
            <w:pPr>
              <w:pStyle w:val="Corpodetexto"/>
              <w:spacing w:line="240" w:lineRule="auto"/>
              <w:ind w:left="0"/>
              <w:jc w:val="center"/>
              <w:rPr>
                <w:b/>
                <w:bCs/>
                <w:lang w:val="pt-BR"/>
              </w:rPr>
            </w:pPr>
            <w:r w:rsidRPr="0091640A">
              <w:rPr>
                <w:b/>
                <w:bCs/>
                <w:lang w:val="pt-BR"/>
              </w:rPr>
              <w:t>Soluções Propostas</w:t>
            </w:r>
          </w:p>
        </w:tc>
      </w:tr>
      <w:tr w:rsidR="0069064F" w:rsidRPr="00DB56EF" w14:paraId="1F47A6FC" w14:textId="77777777" w:rsidTr="00BB63FD">
        <w:trPr>
          <w:gridAfter w:val="1"/>
          <w:wAfter w:w="8" w:type="dxa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7" w14:textId="391F3718" w:rsidR="0069064F" w:rsidRPr="00BF1F51" w:rsidRDefault="00A11ED9" w:rsidP="00BF1F51">
            <w:pPr>
              <w:rPr>
                <w:sz w:val="24"/>
                <w:szCs w:val="24"/>
              </w:rPr>
            </w:pPr>
            <w:r w:rsidRPr="00BF1F51">
              <w:rPr>
                <w:sz w:val="24"/>
                <w:szCs w:val="24"/>
              </w:rPr>
              <w:t>Manter Aluno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8" w14:textId="77777777" w:rsidR="0069064F" w:rsidRPr="00BF1F51" w:rsidRDefault="00591330" w:rsidP="00BF1F51">
            <w:pPr>
              <w:rPr>
                <w:sz w:val="24"/>
                <w:szCs w:val="24"/>
              </w:rPr>
            </w:pPr>
            <w:r w:rsidRPr="00BF1F51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9" w14:textId="68657F65" w:rsidR="0069064F" w:rsidRPr="00BF1F51" w:rsidRDefault="00BF1F51" w:rsidP="009F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F1F51">
              <w:rPr>
                <w:sz w:val="24"/>
                <w:szCs w:val="24"/>
              </w:rPr>
              <w:t xml:space="preserve">adastrar </w:t>
            </w:r>
            <w:r w:rsidR="009F691C">
              <w:rPr>
                <w:sz w:val="24"/>
                <w:szCs w:val="24"/>
              </w:rPr>
              <w:t>Alunos</w:t>
            </w:r>
            <w:r w:rsidRPr="00BF1F51">
              <w:rPr>
                <w:sz w:val="24"/>
                <w:szCs w:val="24"/>
              </w:rPr>
              <w:t>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A" w14:textId="77777777" w:rsidR="0069064F" w:rsidRPr="00BF1F51" w:rsidRDefault="004A655F" w:rsidP="00BF1F51">
            <w:pPr>
              <w:rPr>
                <w:sz w:val="24"/>
                <w:szCs w:val="24"/>
              </w:rPr>
            </w:pPr>
            <w:r w:rsidRPr="00BF1F51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B" w14:textId="7D623F6B" w:rsidR="001E6E1A" w:rsidRPr="00BF1F51" w:rsidRDefault="000A1E94" w:rsidP="00BF1F51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de Cadastro com os Respectivos Campos,</w:t>
            </w:r>
            <w:r w:rsidR="00BF1F51" w:rsidRPr="00BF1F51">
              <w:rPr>
                <w:sz w:val="24"/>
                <w:szCs w:val="24"/>
              </w:rPr>
              <w:t xml:space="preserve"> Id Aluno, Nome, Sobrenome, CPF, Nascimento, Endereço, Bairro, Cidade, UF, Cep, Tel Residência, Tel Celular, E-Mail;</w:t>
            </w:r>
          </w:p>
        </w:tc>
      </w:tr>
      <w:tr w:rsidR="0069064F" w:rsidRPr="00DB56EF" w14:paraId="1F47A702" w14:textId="77777777" w:rsidTr="00BB63FD">
        <w:trPr>
          <w:gridAfter w:val="1"/>
          <w:wAfter w:w="8" w:type="dxa"/>
          <w:trHeight w:val="145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D" w14:textId="229C0AF8" w:rsidR="0069064F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Manter Livro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E" w14:textId="77777777" w:rsidR="0069064F" w:rsidRPr="000A1E94" w:rsidRDefault="008F0846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6FF" w14:textId="473ECB19" w:rsidR="0069064F" w:rsidRPr="000A1E94" w:rsidRDefault="00BF1F51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Cadastrar </w:t>
            </w:r>
            <w:r w:rsidR="000A1E94">
              <w:rPr>
                <w:sz w:val="24"/>
                <w:szCs w:val="24"/>
              </w:rPr>
              <w:t>l</w:t>
            </w:r>
            <w:r w:rsidRPr="000A1E94">
              <w:rPr>
                <w:sz w:val="24"/>
                <w:szCs w:val="24"/>
              </w:rPr>
              <w:t>ivros;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0" w14:textId="77777777" w:rsidR="0069064F" w:rsidRPr="000A1E94" w:rsidRDefault="004A655F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1" w14:textId="062AAC39" w:rsidR="0069064F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de Cadastro com os Respectivos Campos,</w:t>
            </w:r>
            <w:r>
              <w:rPr>
                <w:sz w:val="24"/>
                <w:szCs w:val="24"/>
              </w:rPr>
              <w:t xml:space="preserve"> Id</w:t>
            </w:r>
            <w:r w:rsidR="00BF1F51" w:rsidRPr="000A1E94">
              <w:rPr>
                <w:sz w:val="24"/>
                <w:szCs w:val="24"/>
              </w:rPr>
              <w:t xml:space="preserve"> Livro, Título, Volume, Data Public, Qtd Exemplares, Qtd Disp Emprestimo, Sumário;</w:t>
            </w:r>
          </w:p>
        </w:tc>
      </w:tr>
      <w:tr w:rsidR="008F0846" w:rsidRPr="00DB56EF" w14:paraId="1F47A708" w14:textId="77777777" w:rsidTr="00BB63FD">
        <w:trPr>
          <w:gridAfter w:val="1"/>
          <w:wAfter w:w="8" w:type="dxa"/>
          <w:trHeight w:val="1263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3" w14:textId="35E5E9F8" w:rsidR="008F0846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Manter Editora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4" w14:textId="77777777" w:rsidR="008F0846" w:rsidRPr="000A1E94" w:rsidRDefault="008F0846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5" w14:textId="2724D3B8" w:rsidR="008F0846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editoras;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6" w14:textId="77777777" w:rsidR="008F0846" w:rsidRPr="000A1E94" w:rsidRDefault="00B82E00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7" w14:textId="49271DAB" w:rsidR="008F0846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de Cadastro com 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Cod Editora, Nome, Endereço, Bairro, Cidade, UF, CEP, País, E-Mail, Tel 1, Tel 2</w:t>
            </w:r>
            <w:r>
              <w:rPr>
                <w:sz w:val="24"/>
                <w:szCs w:val="24"/>
              </w:rPr>
              <w:t>;</w:t>
            </w:r>
          </w:p>
        </w:tc>
      </w:tr>
      <w:tr w:rsidR="00E87BF8" w:rsidRPr="00DB56EF" w14:paraId="1F47A70E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9" w14:textId="1B1F39C8" w:rsidR="00E87BF8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Manter Gênero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A" w14:textId="77777777" w:rsidR="00E87BF8" w:rsidRPr="000A1E94" w:rsidRDefault="00E87BF8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B" w14:textId="4FF6C49C" w:rsidR="00E87BF8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gênero;</w:t>
            </w:r>
            <w:r w:rsidR="00327F46" w:rsidRPr="000A1E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C" w14:textId="77777777" w:rsidR="00E87BF8" w:rsidRPr="000A1E94" w:rsidRDefault="007579CD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D" w14:textId="0C9261BC" w:rsidR="00E87BF8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de Cadastro com 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 Genero, Descrição, Andar, Corredor, Prateleira</w:t>
            </w:r>
            <w:r>
              <w:rPr>
                <w:sz w:val="24"/>
                <w:szCs w:val="24"/>
              </w:rPr>
              <w:t>;</w:t>
            </w:r>
          </w:p>
        </w:tc>
      </w:tr>
      <w:tr w:rsidR="00E87BF8" w:rsidRPr="00DB56EF" w14:paraId="1F47A714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0F" w14:textId="43FB2C79" w:rsidR="00E87BF8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Manter Autor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0" w14:textId="77777777" w:rsidR="00E87BF8" w:rsidRPr="000A1E94" w:rsidRDefault="005A276A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1" w14:textId="0CBDD93B" w:rsidR="00E87BF8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autor;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2" w14:textId="77777777" w:rsidR="00E87BF8" w:rsidRPr="000A1E94" w:rsidRDefault="007579CD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3" w14:textId="51FD12A8" w:rsidR="00E87BF8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de Cadastro com os Respectivos Campos,</w:t>
            </w:r>
            <w:r>
              <w:rPr>
                <w:sz w:val="24"/>
                <w:szCs w:val="24"/>
              </w:rPr>
              <w:t xml:space="preserve"> </w:t>
            </w:r>
            <w:r w:rsidR="005A6AD9">
              <w:rPr>
                <w:sz w:val="24"/>
                <w:szCs w:val="24"/>
              </w:rPr>
              <w:t>Id Autor, Nome, So</w:t>
            </w:r>
            <w:r w:rsidRPr="000A1E94">
              <w:rPr>
                <w:sz w:val="24"/>
                <w:szCs w:val="24"/>
              </w:rPr>
              <w:t>brenome, Biografia, Site</w:t>
            </w:r>
            <w:r>
              <w:rPr>
                <w:sz w:val="24"/>
                <w:szCs w:val="24"/>
              </w:rPr>
              <w:t>;</w:t>
            </w:r>
          </w:p>
        </w:tc>
      </w:tr>
      <w:tr w:rsidR="00E87BF8" w:rsidRPr="00DB56EF" w14:paraId="1F47A71B" w14:textId="77777777" w:rsidTr="00BB63FD">
        <w:trPr>
          <w:gridAfter w:val="1"/>
          <w:wAfter w:w="8" w:type="dxa"/>
          <w:trHeight w:val="2094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5" w14:textId="182AE0BE" w:rsidR="00E87BF8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Consultar Alunos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6" w14:textId="77777777" w:rsidR="00E87BF8" w:rsidRPr="000A1E94" w:rsidRDefault="005A276A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7" w14:textId="639E8E67" w:rsidR="00E87BF8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dados do aluno;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8" w14:textId="77777777" w:rsidR="00E87BF8" w:rsidRPr="000A1E94" w:rsidRDefault="00CA1DB5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A" w14:textId="215DB6CF" w:rsidR="00E87BF8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para consultar </w:t>
            </w:r>
            <w:r w:rsidRPr="000A1E94">
              <w:rPr>
                <w:sz w:val="24"/>
                <w:szCs w:val="24"/>
              </w:rPr>
              <w:t>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Id, Nome, Sobrenome, CPF, Cidade, Uf;</w:t>
            </w:r>
          </w:p>
        </w:tc>
      </w:tr>
      <w:tr w:rsidR="00206C34" w:rsidRPr="00DB56EF" w14:paraId="1F47A721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C" w14:textId="61E203E8" w:rsidR="00206C34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lastRenderedPageBreak/>
              <w:t>Consultar Livros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D" w14:textId="77777777" w:rsidR="00206C34" w:rsidRPr="000A1E94" w:rsidRDefault="00206C3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E" w14:textId="3477D6BF" w:rsidR="00206C34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dados dos livros;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1F" w14:textId="77777777" w:rsidR="00206C34" w:rsidRPr="000A1E94" w:rsidRDefault="00CA1DB5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0" w14:textId="047DF3D2" w:rsidR="00206C34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para consultar </w:t>
            </w:r>
            <w:r w:rsidRPr="000A1E94">
              <w:rPr>
                <w:sz w:val="24"/>
                <w:szCs w:val="24"/>
              </w:rPr>
              <w:t>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Id, Gênero, Título, Volume, Editora, Autor 1, Autor 2;</w:t>
            </w:r>
          </w:p>
        </w:tc>
      </w:tr>
      <w:tr w:rsidR="00F004D1" w:rsidRPr="00DB56EF" w14:paraId="1F47A728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2" w14:textId="034D13EC" w:rsidR="00F004D1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Consultar Editoras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3" w14:textId="77777777" w:rsidR="00F004D1" w:rsidRPr="000A1E94" w:rsidRDefault="00F004D1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4" w14:textId="75AD4525" w:rsidR="00F004D1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dados das editoras;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5" w14:textId="77777777" w:rsidR="00F004D1" w:rsidRPr="000A1E94" w:rsidRDefault="00CA1DB5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7" w14:textId="2FFA45C8" w:rsidR="00F004D1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para consultar </w:t>
            </w:r>
            <w:r w:rsidRPr="000A1E94">
              <w:rPr>
                <w:sz w:val="24"/>
                <w:szCs w:val="24"/>
              </w:rPr>
              <w:t>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Id, Nome, País, Cidade, Uf;</w:t>
            </w:r>
          </w:p>
        </w:tc>
      </w:tr>
      <w:tr w:rsidR="00CA1DB5" w:rsidRPr="00DB56EF" w14:paraId="1F47A72E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9" w14:textId="68A1E7E1" w:rsidR="00CA1DB5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Consultar Gêneros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A" w14:textId="77777777" w:rsidR="00CA1DB5" w:rsidRPr="000A1E94" w:rsidRDefault="00CA1DB5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B" w14:textId="20130B4A" w:rsidR="00CA1DB5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dados dos gêneros;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C" w14:textId="77777777" w:rsidR="00CA1DB5" w:rsidRPr="000A1E94" w:rsidRDefault="008F74BD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D" w14:textId="21943462" w:rsidR="00CA1DB5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para consultar </w:t>
            </w:r>
            <w:r w:rsidRPr="000A1E94">
              <w:rPr>
                <w:sz w:val="24"/>
                <w:szCs w:val="24"/>
              </w:rPr>
              <w:t>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Id, Descrição, Andar, Corredor, Prateleira;</w:t>
            </w:r>
          </w:p>
        </w:tc>
      </w:tr>
      <w:tr w:rsidR="008F74BD" w:rsidRPr="00DB56EF" w14:paraId="1F47A734" w14:textId="77777777" w:rsidTr="00BB63FD">
        <w:trPr>
          <w:gridAfter w:val="1"/>
          <w:wAfter w:w="8" w:type="dxa"/>
          <w:trHeight w:val="1061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2F" w14:textId="5FCC8D1C" w:rsidR="008F74BD" w:rsidRPr="000A1E94" w:rsidRDefault="00A11ED9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Consultar Autores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0" w14:textId="77777777" w:rsidR="008F74BD" w:rsidRPr="000A1E94" w:rsidRDefault="008F74BD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Alta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1" w14:textId="15A4D247" w:rsidR="008F74BD" w:rsidRPr="000A1E94" w:rsidRDefault="000A1E94" w:rsidP="000A1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dados dos autores;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2" w14:textId="77777777" w:rsidR="008F74BD" w:rsidRPr="000A1E94" w:rsidRDefault="008F74BD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>Não há;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7A733" w14:textId="0327306F" w:rsidR="008F74BD" w:rsidRPr="000A1E94" w:rsidRDefault="000A1E94" w:rsidP="000A1E94">
            <w:pPr>
              <w:rPr>
                <w:sz w:val="24"/>
                <w:szCs w:val="24"/>
              </w:rPr>
            </w:pPr>
            <w:r w:rsidRPr="000A1E94">
              <w:rPr>
                <w:sz w:val="24"/>
                <w:szCs w:val="24"/>
              </w:rPr>
              <w:t xml:space="preserve">Desenvolvimento de uma tela </w:t>
            </w:r>
            <w:r>
              <w:rPr>
                <w:sz w:val="24"/>
                <w:szCs w:val="24"/>
              </w:rPr>
              <w:t xml:space="preserve"> para consultar </w:t>
            </w:r>
            <w:r w:rsidRPr="000A1E94">
              <w:rPr>
                <w:sz w:val="24"/>
                <w:szCs w:val="24"/>
              </w:rPr>
              <w:t>os Respectivos Campos,</w:t>
            </w:r>
            <w:r>
              <w:rPr>
                <w:sz w:val="24"/>
                <w:szCs w:val="24"/>
              </w:rPr>
              <w:t xml:space="preserve"> </w:t>
            </w:r>
            <w:r w:rsidRPr="000A1E94">
              <w:rPr>
                <w:sz w:val="24"/>
                <w:szCs w:val="24"/>
              </w:rPr>
              <w:t>Id, Nome, Sobrenome, Site;</w:t>
            </w:r>
          </w:p>
        </w:tc>
      </w:tr>
    </w:tbl>
    <w:p w14:paraId="1F47A73B" w14:textId="77777777" w:rsidR="007D40C9" w:rsidRDefault="007D40C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74C501DA" w14:textId="77777777" w:rsidR="00A11ED9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39861968" w14:textId="77777777" w:rsidR="00A11ED9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68897FAC" w14:textId="77777777" w:rsidR="00A11ED9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7DF3E1F7" w14:textId="77777777" w:rsidR="00A11ED9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1030C3EF" w14:textId="77777777" w:rsidR="00A11ED9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092A2E3D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323C8099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561E4E63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63B21FE1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437DD481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4D4E2391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49B74F30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1865B24A" w14:textId="77777777" w:rsidR="00EA02E9" w:rsidRDefault="00EA02E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39D95D66" w14:textId="77777777" w:rsidR="00A11ED9" w:rsidRPr="00F51B23" w:rsidRDefault="00A11ED9" w:rsidP="00F51B23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1F47A73C" w14:textId="77777777" w:rsidR="007D40C9" w:rsidRPr="00872F9A" w:rsidRDefault="007D40C9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1" w:name="_Toc512930918"/>
      <w:bookmarkStart w:id="42" w:name="_Toc452813596"/>
      <w:bookmarkStart w:id="43" w:name="_Toc436203402"/>
      <w:bookmarkStart w:id="44" w:name="_Toc197965433"/>
      <w:bookmarkEnd w:id="23"/>
      <w:r w:rsidRPr="00872F9A">
        <w:rPr>
          <w:rFonts w:ascii="Times New Roman" w:hAnsi="Times New Roman"/>
          <w:lang w:val="pt-BR"/>
        </w:rPr>
        <w:lastRenderedPageBreak/>
        <w:t>Recursos do Produto</w:t>
      </w:r>
      <w:bookmarkEnd w:id="41"/>
      <w:bookmarkEnd w:id="42"/>
      <w:bookmarkEnd w:id="43"/>
      <w:bookmarkEnd w:id="44"/>
    </w:p>
    <w:p w14:paraId="1F47A73D" w14:textId="77777777" w:rsidR="00116C02" w:rsidRPr="00872F9A" w:rsidRDefault="00116C02" w:rsidP="00116C02">
      <w:pPr>
        <w:rPr>
          <w:sz w:val="24"/>
          <w:szCs w:val="24"/>
          <w:lang w:val="pt-BR"/>
        </w:rPr>
      </w:pPr>
    </w:p>
    <w:p w14:paraId="1F47A73E" w14:textId="77777777" w:rsidR="00F33E08" w:rsidRPr="00872F9A" w:rsidRDefault="00F33E08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872F9A">
        <w:rPr>
          <w:b/>
          <w:sz w:val="24"/>
          <w:szCs w:val="24"/>
          <w:lang w:val="pt-BR"/>
        </w:rPr>
        <w:t xml:space="preserve">4.1 </w:t>
      </w:r>
      <w:r w:rsidR="00310423" w:rsidRPr="00872F9A">
        <w:rPr>
          <w:b/>
          <w:sz w:val="24"/>
          <w:szCs w:val="24"/>
          <w:lang w:val="pt-BR"/>
        </w:rPr>
        <w:t xml:space="preserve">  </w:t>
      </w:r>
      <w:r w:rsidRPr="00872F9A">
        <w:rPr>
          <w:b/>
          <w:sz w:val="24"/>
          <w:szCs w:val="24"/>
          <w:lang w:val="pt-BR"/>
        </w:rPr>
        <w:t xml:space="preserve">Módulo de </w:t>
      </w:r>
      <w:r w:rsidR="00FF22AD">
        <w:rPr>
          <w:b/>
          <w:sz w:val="24"/>
          <w:szCs w:val="24"/>
          <w:lang w:val="pt-BR"/>
        </w:rPr>
        <w:t>Cadastro Base</w:t>
      </w:r>
      <w:r w:rsidRPr="00872F9A">
        <w:rPr>
          <w:b/>
          <w:sz w:val="24"/>
          <w:szCs w:val="24"/>
          <w:lang w:val="pt-BR"/>
        </w:rPr>
        <w:t xml:space="preserve">  </w:t>
      </w:r>
    </w:p>
    <w:p w14:paraId="1F47A73F" w14:textId="77777777" w:rsidR="00116C02" w:rsidRPr="00872F9A" w:rsidRDefault="00116C02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</w:p>
    <w:p w14:paraId="1F47A740" w14:textId="503B61E4" w:rsidR="00283EDC" w:rsidRPr="001A151A" w:rsidRDefault="00910253" w:rsidP="001A151A">
      <w:r>
        <w:rPr>
          <w:b/>
          <w:sz w:val="24"/>
          <w:szCs w:val="24"/>
          <w:lang w:val="pt-BR"/>
        </w:rPr>
        <w:t>4.1</w:t>
      </w:r>
      <w:r w:rsidR="00283EDC" w:rsidRPr="00872F9A">
        <w:rPr>
          <w:b/>
          <w:sz w:val="24"/>
          <w:szCs w:val="24"/>
          <w:lang w:val="pt-BR"/>
        </w:rPr>
        <w:t xml:space="preserve">.1 </w:t>
      </w:r>
      <w:r w:rsidR="00A11ED9" w:rsidRPr="00A11ED9">
        <w:rPr>
          <w:rFonts w:asciiTheme="majorHAnsi" w:hAnsiTheme="majorHAnsi"/>
          <w:b/>
          <w:sz w:val="22"/>
          <w:szCs w:val="22"/>
        </w:rPr>
        <w:t>Manter Aluno</w:t>
      </w:r>
    </w:p>
    <w:p w14:paraId="1F47A741" w14:textId="19BC8A7B" w:rsidR="00283EDC" w:rsidRPr="00872F9A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72F9A">
        <w:rPr>
          <w:i/>
          <w:sz w:val="24"/>
          <w:szCs w:val="24"/>
          <w:lang w:val="pt-BR"/>
        </w:rPr>
        <w:t>Objetivo</w:t>
      </w:r>
      <w:r w:rsidRPr="00872F9A">
        <w:rPr>
          <w:sz w:val="24"/>
          <w:szCs w:val="24"/>
          <w:lang w:val="pt-BR"/>
        </w:rPr>
        <w:t xml:space="preserve"> </w:t>
      </w:r>
      <w:r w:rsidR="00BC6049">
        <w:rPr>
          <w:sz w:val="24"/>
          <w:szCs w:val="24"/>
          <w:lang w:val="pt-BR"/>
        </w:rPr>
        <w:t>–</w:t>
      </w:r>
      <w:r w:rsidR="009F691C">
        <w:rPr>
          <w:sz w:val="24"/>
          <w:szCs w:val="24"/>
          <w:lang w:val="pt-BR"/>
        </w:rPr>
        <w:t>C</w:t>
      </w:r>
      <w:r w:rsidR="005A6AD9">
        <w:rPr>
          <w:sz w:val="24"/>
          <w:szCs w:val="24"/>
          <w:lang w:val="pt-BR"/>
        </w:rPr>
        <w:t>adastrar os dados dos alunos de forma segura e confiável;</w:t>
      </w:r>
      <w:r w:rsidR="00BF1F51">
        <w:rPr>
          <w:sz w:val="24"/>
          <w:szCs w:val="24"/>
          <w:lang w:val="pt-BR"/>
        </w:rPr>
        <w:t xml:space="preserve"> </w:t>
      </w:r>
    </w:p>
    <w:p w14:paraId="1F47A742" w14:textId="0AD88759" w:rsidR="00283EDC" w:rsidRPr="00872F9A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72F9A">
        <w:rPr>
          <w:i/>
          <w:sz w:val="24"/>
          <w:szCs w:val="24"/>
          <w:lang w:val="pt-BR"/>
        </w:rPr>
        <w:t>Campos</w:t>
      </w:r>
      <w:r w:rsidRPr="00872F9A">
        <w:rPr>
          <w:sz w:val="24"/>
          <w:szCs w:val="24"/>
          <w:lang w:val="pt-BR"/>
        </w:rPr>
        <w:t xml:space="preserve"> - </w:t>
      </w:r>
      <w:r w:rsidR="00A11ED9">
        <w:rPr>
          <w:sz w:val="24"/>
          <w:szCs w:val="24"/>
          <w:lang w:val="pt-BR"/>
        </w:rPr>
        <w:t>Id</w:t>
      </w:r>
      <w:r w:rsidR="00A11ED9" w:rsidRPr="00A11ED9">
        <w:rPr>
          <w:sz w:val="24"/>
          <w:szCs w:val="24"/>
          <w:lang w:val="pt-BR"/>
        </w:rPr>
        <w:t xml:space="preserve"> Aluno, Nome, Sobrenome, CPF, Nascimento, Endereço, Bairro, Cidade, UF, Cep, Tel Residência, Tel Celular, E-Mail</w:t>
      </w:r>
      <w:r w:rsidR="00A11ED9">
        <w:rPr>
          <w:sz w:val="24"/>
          <w:szCs w:val="24"/>
          <w:lang w:val="pt-BR"/>
        </w:rPr>
        <w:t>;</w:t>
      </w:r>
    </w:p>
    <w:p w14:paraId="1F47A743" w14:textId="77777777" w:rsidR="00283EDC" w:rsidRPr="00872F9A" w:rsidRDefault="00283EDC" w:rsidP="00277959">
      <w:pPr>
        <w:spacing w:line="360" w:lineRule="auto"/>
        <w:jc w:val="both"/>
        <w:rPr>
          <w:sz w:val="24"/>
          <w:szCs w:val="24"/>
          <w:lang w:val="pt-BR"/>
        </w:rPr>
      </w:pPr>
    </w:p>
    <w:p w14:paraId="1F47A744" w14:textId="73009A64" w:rsidR="00283EDC" w:rsidRPr="00A11ED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A11ED9">
        <w:rPr>
          <w:b/>
          <w:sz w:val="24"/>
          <w:szCs w:val="24"/>
          <w:lang w:val="pt-BR"/>
        </w:rPr>
        <w:t>4.1</w:t>
      </w:r>
      <w:r w:rsidR="00283EDC" w:rsidRPr="00A11ED9">
        <w:rPr>
          <w:b/>
          <w:sz w:val="24"/>
          <w:szCs w:val="24"/>
          <w:lang w:val="pt-BR"/>
        </w:rPr>
        <w:t xml:space="preserve">.2 </w:t>
      </w:r>
      <w:r w:rsidR="00A11ED9" w:rsidRPr="00A11ED9">
        <w:rPr>
          <w:b/>
          <w:sz w:val="24"/>
          <w:szCs w:val="24"/>
          <w:lang w:val="pt-BR"/>
        </w:rPr>
        <w:t>Manter Livro</w:t>
      </w:r>
    </w:p>
    <w:p w14:paraId="1F47A745" w14:textId="7754077E" w:rsidR="00283EDC" w:rsidRPr="00A11ED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A11ED9">
        <w:rPr>
          <w:i/>
          <w:sz w:val="24"/>
          <w:szCs w:val="24"/>
          <w:lang w:val="pt-BR"/>
        </w:rPr>
        <w:t>Objetivo</w:t>
      </w:r>
      <w:r w:rsidRPr="00A11ED9">
        <w:rPr>
          <w:sz w:val="24"/>
          <w:szCs w:val="24"/>
          <w:lang w:val="pt-BR"/>
        </w:rPr>
        <w:t xml:space="preserve"> </w:t>
      </w:r>
      <w:r w:rsidR="009F691C">
        <w:rPr>
          <w:sz w:val="24"/>
          <w:szCs w:val="24"/>
          <w:lang w:val="pt-BR"/>
        </w:rPr>
        <w:t>– Cadastrar os livros;</w:t>
      </w:r>
    </w:p>
    <w:p w14:paraId="1F47A746" w14:textId="220C7891" w:rsidR="00283EDC" w:rsidRPr="00A11ED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A11ED9">
        <w:rPr>
          <w:i/>
          <w:sz w:val="24"/>
          <w:szCs w:val="24"/>
          <w:lang w:val="pt-BR"/>
        </w:rPr>
        <w:t>Campos</w:t>
      </w:r>
      <w:r w:rsidRPr="00A11ED9">
        <w:rPr>
          <w:sz w:val="24"/>
          <w:szCs w:val="24"/>
          <w:lang w:val="pt-BR"/>
        </w:rPr>
        <w:t xml:space="preserve"> </w:t>
      </w:r>
      <w:r w:rsidR="00BC6049" w:rsidRPr="00A11ED9">
        <w:rPr>
          <w:sz w:val="24"/>
          <w:szCs w:val="24"/>
          <w:lang w:val="pt-BR"/>
        </w:rPr>
        <w:t xml:space="preserve">– </w:t>
      </w:r>
      <w:r w:rsidR="00A11ED9" w:rsidRPr="00A11ED9">
        <w:rPr>
          <w:sz w:val="24"/>
          <w:szCs w:val="24"/>
          <w:lang w:val="pt-BR"/>
        </w:rPr>
        <w:t>Cód Livro, Título, Volume, Data Public, Qtd Exemplares, Qtd Disp Emprestimo, Sumário</w:t>
      </w:r>
      <w:r w:rsidR="00A11ED9">
        <w:rPr>
          <w:sz w:val="24"/>
          <w:szCs w:val="24"/>
          <w:lang w:val="pt-BR"/>
        </w:rPr>
        <w:t>;</w:t>
      </w:r>
      <w:r w:rsidR="00094C3F" w:rsidRPr="00A11ED9">
        <w:rPr>
          <w:sz w:val="24"/>
          <w:szCs w:val="24"/>
          <w:lang w:val="pt-BR"/>
        </w:rPr>
        <w:t xml:space="preserve"> </w:t>
      </w:r>
    </w:p>
    <w:p w14:paraId="1F47A747" w14:textId="77777777" w:rsidR="00283EDC" w:rsidRPr="000D32C9" w:rsidRDefault="00283EDC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48" w14:textId="4D858BE4" w:rsidR="00283EDC" w:rsidRPr="00A11ED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A11ED9">
        <w:rPr>
          <w:b/>
          <w:sz w:val="24"/>
          <w:szCs w:val="24"/>
          <w:lang w:val="pt-BR"/>
        </w:rPr>
        <w:t>4.1</w:t>
      </w:r>
      <w:r w:rsidR="00094C3F" w:rsidRPr="00A11ED9">
        <w:rPr>
          <w:b/>
          <w:sz w:val="24"/>
          <w:szCs w:val="24"/>
          <w:lang w:val="pt-BR"/>
        </w:rPr>
        <w:t>.3</w:t>
      </w:r>
      <w:r w:rsidR="00283EDC" w:rsidRPr="00A11ED9">
        <w:rPr>
          <w:b/>
          <w:sz w:val="24"/>
          <w:szCs w:val="24"/>
          <w:lang w:val="pt-BR"/>
        </w:rPr>
        <w:t xml:space="preserve"> </w:t>
      </w:r>
      <w:r w:rsidR="00A11ED9" w:rsidRPr="00A11ED9">
        <w:rPr>
          <w:b/>
          <w:sz w:val="24"/>
          <w:szCs w:val="24"/>
          <w:lang w:val="pt-BR"/>
        </w:rPr>
        <w:t>Manter Editora</w:t>
      </w:r>
    </w:p>
    <w:p w14:paraId="1F47A749" w14:textId="7A46EF4E" w:rsidR="004B172D" w:rsidRPr="00A11ED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A11ED9">
        <w:rPr>
          <w:i/>
          <w:sz w:val="24"/>
          <w:szCs w:val="24"/>
          <w:lang w:val="pt-BR"/>
        </w:rPr>
        <w:t>Objetivo</w:t>
      </w:r>
      <w:r w:rsidRPr="00A11ED9">
        <w:rPr>
          <w:sz w:val="24"/>
          <w:szCs w:val="24"/>
          <w:lang w:val="pt-BR"/>
        </w:rPr>
        <w:t xml:space="preserve"> -  </w:t>
      </w:r>
      <w:r w:rsidR="00694ED2">
        <w:rPr>
          <w:sz w:val="24"/>
          <w:szCs w:val="24"/>
          <w:lang w:val="pt-BR"/>
        </w:rPr>
        <w:t>Cadastrar as editoras;</w:t>
      </w:r>
    </w:p>
    <w:p w14:paraId="1F47A74A" w14:textId="753976FD" w:rsidR="00283EDC" w:rsidRPr="00A11ED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A11ED9">
        <w:rPr>
          <w:i/>
          <w:sz w:val="24"/>
          <w:szCs w:val="24"/>
          <w:lang w:val="pt-BR"/>
        </w:rPr>
        <w:t>Campos</w:t>
      </w:r>
      <w:r w:rsidRPr="00A11ED9">
        <w:rPr>
          <w:sz w:val="24"/>
          <w:szCs w:val="24"/>
          <w:lang w:val="pt-BR"/>
        </w:rPr>
        <w:t xml:space="preserve"> - </w:t>
      </w:r>
      <w:r w:rsidR="00A11ED9" w:rsidRPr="00A11ED9">
        <w:rPr>
          <w:sz w:val="24"/>
          <w:szCs w:val="24"/>
          <w:lang w:val="pt-BR"/>
        </w:rPr>
        <w:t>Cod Editora, Nome, Endereço, Bairro, Cidade, UF, CEP, País, E-Mail, Tel 1, Tel 2</w:t>
      </w:r>
      <w:r w:rsidR="00910253" w:rsidRPr="00A11ED9">
        <w:rPr>
          <w:sz w:val="24"/>
          <w:szCs w:val="24"/>
          <w:lang w:val="pt-BR"/>
        </w:rPr>
        <w:t>;</w:t>
      </w:r>
    </w:p>
    <w:p w14:paraId="1F47A74B" w14:textId="77777777" w:rsidR="00094C3F" w:rsidRPr="000D32C9" w:rsidRDefault="00094C3F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4C" w14:textId="1E5E0767" w:rsidR="00094C3F" w:rsidRPr="00EA02E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4.1</w:t>
      </w:r>
      <w:r w:rsidR="00094C3F" w:rsidRPr="00EA02E9">
        <w:rPr>
          <w:b/>
          <w:sz w:val="24"/>
          <w:szCs w:val="24"/>
          <w:lang w:val="pt-BR"/>
        </w:rPr>
        <w:t xml:space="preserve">.4 </w:t>
      </w:r>
      <w:r w:rsidR="00A11ED9" w:rsidRPr="00EA02E9">
        <w:rPr>
          <w:b/>
          <w:sz w:val="24"/>
          <w:szCs w:val="24"/>
          <w:lang w:val="pt-BR"/>
        </w:rPr>
        <w:t>Manter Gênero</w:t>
      </w:r>
    </w:p>
    <w:p w14:paraId="1F47A74D" w14:textId="46779AA1" w:rsidR="00094C3F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Objetivo</w:t>
      </w:r>
      <w:r w:rsidRPr="00EA02E9">
        <w:rPr>
          <w:sz w:val="24"/>
          <w:szCs w:val="24"/>
          <w:lang w:val="pt-BR"/>
        </w:rPr>
        <w:t xml:space="preserve"> - </w:t>
      </w:r>
      <w:r w:rsidR="00694ED2">
        <w:rPr>
          <w:sz w:val="24"/>
          <w:szCs w:val="24"/>
          <w:lang w:val="pt-BR"/>
        </w:rPr>
        <w:t>Cadastrar os g</w:t>
      </w:r>
      <w:r w:rsidR="00EA02E9" w:rsidRPr="00EA02E9">
        <w:rPr>
          <w:sz w:val="24"/>
          <w:szCs w:val="24"/>
          <w:lang w:val="pt-BR"/>
        </w:rPr>
        <w:t>ênero</w:t>
      </w:r>
      <w:r w:rsidR="00694ED2">
        <w:rPr>
          <w:sz w:val="24"/>
          <w:szCs w:val="24"/>
          <w:lang w:val="pt-BR"/>
        </w:rPr>
        <w:t>;</w:t>
      </w:r>
    </w:p>
    <w:p w14:paraId="1F47A74E" w14:textId="41EA5BE2" w:rsidR="00094C3F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Campos</w:t>
      </w:r>
      <w:r w:rsidRPr="00EA02E9">
        <w:rPr>
          <w:sz w:val="24"/>
          <w:szCs w:val="24"/>
          <w:lang w:val="pt-BR"/>
        </w:rPr>
        <w:t xml:space="preserve"> </w:t>
      </w:r>
      <w:r w:rsidR="00870AFA" w:rsidRPr="00EA02E9">
        <w:rPr>
          <w:sz w:val="24"/>
          <w:szCs w:val="24"/>
          <w:lang w:val="pt-BR"/>
        </w:rPr>
        <w:t>–</w:t>
      </w:r>
      <w:r w:rsidRPr="00EA02E9">
        <w:rPr>
          <w:sz w:val="24"/>
          <w:szCs w:val="24"/>
          <w:lang w:val="pt-BR"/>
        </w:rPr>
        <w:t xml:space="preserve"> </w:t>
      </w:r>
      <w:r w:rsidR="00EA02E9" w:rsidRPr="00EA02E9">
        <w:rPr>
          <w:sz w:val="24"/>
          <w:szCs w:val="24"/>
          <w:lang w:val="pt-BR"/>
        </w:rPr>
        <w:t>Id Genero, Descrição, Andar, Corredor, Prateleira</w:t>
      </w:r>
      <w:r w:rsidR="00EA02E9">
        <w:rPr>
          <w:sz w:val="24"/>
          <w:szCs w:val="24"/>
          <w:lang w:val="pt-BR"/>
        </w:rPr>
        <w:t>;</w:t>
      </w:r>
    </w:p>
    <w:p w14:paraId="1F47A74F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0" w14:textId="492F1FC3" w:rsidR="00032EF9" w:rsidRPr="00EA02E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4.1</w:t>
      </w:r>
      <w:r w:rsidR="00032EF9" w:rsidRPr="00EA02E9">
        <w:rPr>
          <w:b/>
          <w:sz w:val="24"/>
          <w:szCs w:val="24"/>
          <w:lang w:val="pt-BR"/>
        </w:rPr>
        <w:t xml:space="preserve">.5 </w:t>
      </w:r>
      <w:r w:rsidR="00EA02E9" w:rsidRPr="00EA02E9">
        <w:rPr>
          <w:b/>
          <w:sz w:val="24"/>
          <w:szCs w:val="24"/>
          <w:lang w:val="pt-BR"/>
        </w:rPr>
        <w:t>Manter Autor</w:t>
      </w:r>
    </w:p>
    <w:p w14:paraId="1F47A751" w14:textId="0D2E8D18" w:rsidR="00032EF9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Objetivo</w:t>
      </w:r>
      <w:r w:rsidRPr="00EA02E9">
        <w:rPr>
          <w:sz w:val="24"/>
          <w:szCs w:val="24"/>
          <w:lang w:val="pt-BR"/>
        </w:rPr>
        <w:t xml:space="preserve"> -</w:t>
      </w:r>
      <w:r w:rsidR="00694ED2" w:rsidRPr="00694ED2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Cadastrar os autores;</w:t>
      </w:r>
    </w:p>
    <w:p w14:paraId="1F47A752" w14:textId="347A201C" w:rsidR="00032EF9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Campos</w:t>
      </w:r>
      <w:r w:rsidRPr="00EA02E9">
        <w:rPr>
          <w:sz w:val="24"/>
          <w:szCs w:val="24"/>
          <w:lang w:val="pt-BR"/>
        </w:rPr>
        <w:t xml:space="preserve"> - </w:t>
      </w:r>
      <w:r w:rsidR="00EA02E9">
        <w:rPr>
          <w:sz w:val="24"/>
          <w:szCs w:val="24"/>
          <w:lang w:val="pt-BR"/>
        </w:rPr>
        <w:t>Id Autor, Nome, So</w:t>
      </w:r>
      <w:r w:rsidR="00EA02E9" w:rsidRPr="00EA02E9">
        <w:rPr>
          <w:sz w:val="24"/>
          <w:szCs w:val="24"/>
          <w:lang w:val="pt-BR"/>
        </w:rPr>
        <w:t>brenome, Biografia, Site</w:t>
      </w:r>
      <w:r w:rsidR="00032EF9" w:rsidRPr="00EA02E9">
        <w:rPr>
          <w:sz w:val="24"/>
          <w:szCs w:val="24"/>
          <w:lang w:val="pt-BR"/>
        </w:rPr>
        <w:t>.</w:t>
      </w:r>
    </w:p>
    <w:p w14:paraId="1F47A753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4" w14:textId="4F4C39AF" w:rsidR="00032EF9" w:rsidRPr="00EA02E9" w:rsidRDefault="00032EF9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</w:t>
      </w:r>
      <w:r w:rsidR="001501C5" w:rsidRPr="00EA02E9">
        <w:rPr>
          <w:b/>
          <w:sz w:val="24"/>
          <w:szCs w:val="24"/>
          <w:lang w:val="pt-BR"/>
        </w:rPr>
        <w:t>1</w:t>
      </w:r>
      <w:r w:rsidRPr="00EA02E9">
        <w:rPr>
          <w:b/>
          <w:sz w:val="24"/>
          <w:szCs w:val="24"/>
          <w:lang w:val="pt-BR"/>
        </w:rPr>
        <w:t xml:space="preserve">.6 </w:t>
      </w:r>
      <w:r w:rsidR="00EA02E9" w:rsidRPr="00EA02E9">
        <w:rPr>
          <w:b/>
          <w:sz w:val="24"/>
          <w:szCs w:val="24"/>
          <w:lang w:val="pt-BR"/>
        </w:rPr>
        <w:t>Consultar Alunos</w:t>
      </w:r>
    </w:p>
    <w:p w14:paraId="1F47A755" w14:textId="4C3F5EB5" w:rsidR="00032EF9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Objetivo</w:t>
      </w:r>
      <w:r w:rsidRPr="00EA02E9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– Consultar os alunos cadastrados;</w:t>
      </w:r>
    </w:p>
    <w:p w14:paraId="1F47A756" w14:textId="08407D79" w:rsidR="00032EF9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Campos</w:t>
      </w:r>
      <w:r w:rsidRPr="00EA02E9">
        <w:rPr>
          <w:sz w:val="24"/>
          <w:szCs w:val="24"/>
          <w:lang w:val="pt-BR"/>
        </w:rPr>
        <w:t xml:space="preserve"> -</w:t>
      </w:r>
      <w:r w:rsidR="00F70082">
        <w:rPr>
          <w:sz w:val="24"/>
          <w:szCs w:val="24"/>
          <w:lang w:val="pt-BR"/>
        </w:rPr>
        <w:t xml:space="preserve"> </w:t>
      </w:r>
      <w:r w:rsidR="00F70082" w:rsidRPr="00F70082">
        <w:rPr>
          <w:sz w:val="24"/>
          <w:szCs w:val="24"/>
          <w:lang w:val="pt-BR"/>
        </w:rPr>
        <w:t>Id, Nome, Sobrenome, CPF, Cidade, Uf;</w:t>
      </w:r>
    </w:p>
    <w:p w14:paraId="1F47A757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8" w14:textId="5CB7278F" w:rsidR="00032EF9" w:rsidRPr="00EA02E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lastRenderedPageBreak/>
        <w:t>4.1</w:t>
      </w:r>
      <w:r w:rsidR="00032EF9" w:rsidRPr="00EA02E9">
        <w:rPr>
          <w:b/>
          <w:sz w:val="24"/>
          <w:szCs w:val="24"/>
          <w:lang w:val="pt-BR"/>
        </w:rPr>
        <w:t xml:space="preserve">.7 </w:t>
      </w:r>
      <w:r w:rsidR="00EA02E9" w:rsidRPr="00EA02E9">
        <w:rPr>
          <w:b/>
          <w:sz w:val="24"/>
          <w:szCs w:val="24"/>
          <w:lang w:val="pt-BR"/>
        </w:rPr>
        <w:t>Consultar Livros</w:t>
      </w:r>
    </w:p>
    <w:p w14:paraId="1F47A759" w14:textId="2455A565" w:rsidR="00032EF9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Objetivo</w:t>
      </w:r>
      <w:r w:rsidRPr="00EA02E9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–</w:t>
      </w:r>
      <w:r w:rsidRPr="00EA02E9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Consultar os livros cadastrados;</w:t>
      </w:r>
    </w:p>
    <w:p w14:paraId="1F47A75A" w14:textId="4BFA0142" w:rsidR="00283EDC" w:rsidRPr="00EA02E9" w:rsidRDefault="007F08A0" w:rsidP="00277959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Campos</w:t>
      </w:r>
      <w:r w:rsidRPr="00EA02E9">
        <w:rPr>
          <w:sz w:val="24"/>
          <w:szCs w:val="24"/>
          <w:lang w:val="pt-BR"/>
        </w:rPr>
        <w:t xml:space="preserve"> - </w:t>
      </w:r>
      <w:r w:rsidR="00BF1F51" w:rsidRPr="00BF1F51">
        <w:rPr>
          <w:sz w:val="24"/>
          <w:szCs w:val="24"/>
          <w:lang w:val="pt-BR"/>
        </w:rPr>
        <w:t>Id, Gênero, Título, Volume, Editora, Autor 1, Autor 2;</w:t>
      </w:r>
    </w:p>
    <w:p w14:paraId="1F47A75B" w14:textId="77777777" w:rsidR="00032EF9" w:rsidRPr="000D32C9" w:rsidRDefault="00032EF9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5C" w14:textId="1FCD6FE0" w:rsidR="00032EF9" w:rsidRPr="00EA02E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4.1</w:t>
      </w:r>
      <w:r w:rsidR="00032EF9" w:rsidRPr="00EA02E9">
        <w:rPr>
          <w:b/>
          <w:sz w:val="24"/>
          <w:szCs w:val="24"/>
          <w:lang w:val="pt-BR"/>
        </w:rPr>
        <w:t xml:space="preserve">.8 </w:t>
      </w:r>
      <w:r w:rsidR="00EA02E9" w:rsidRPr="00EA02E9">
        <w:rPr>
          <w:b/>
          <w:sz w:val="24"/>
          <w:szCs w:val="24"/>
          <w:lang w:val="pt-BR"/>
        </w:rPr>
        <w:t>Consultar Editoras</w:t>
      </w:r>
    </w:p>
    <w:p w14:paraId="1F47A75D" w14:textId="601B1599" w:rsidR="00EB5E71" w:rsidRPr="00694ED2" w:rsidRDefault="007F08A0" w:rsidP="00277959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694ED2">
        <w:rPr>
          <w:sz w:val="24"/>
          <w:szCs w:val="24"/>
          <w:lang w:val="pt-BR"/>
        </w:rPr>
        <w:t xml:space="preserve">Objetivo </w:t>
      </w:r>
      <w:r w:rsidR="00694ED2" w:rsidRPr="00694ED2">
        <w:rPr>
          <w:sz w:val="24"/>
          <w:szCs w:val="24"/>
          <w:lang w:val="pt-BR"/>
        </w:rPr>
        <w:t>–</w:t>
      </w:r>
      <w:r w:rsidRPr="00694ED2">
        <w:rPr>
          <w:sz w:val="24"/>
          <w:szCs w:val="24"/>
          <w:lang w:val="pt-BR"/>
        </w:rPr>
        <w:t xml:space="preserve"> </w:t>
      </w:r>
      <w:r w:rsidR="00694ED2" w:rsidRPr="00694ED2">
        <w:rPr>
          <w:sz w:val="24"/>
          <w:szCs w:val="24"/>
          <w:lang w:val="pt-BR"/>
        </w:rPr>
        <w:t>Consultar as editoras cadastradas;</w:t>
      </w:r>
    </w:p>
    <w:p w14:paraId="1F47A75E" w14:textId="5775BA87" w:rsidR="00870AFA" w:rsidRPr="00EA02E9" w:rsidRDefault="00870AFA" w:rsidP="00277959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EA02E9">
        <w:rPr>
          <w:sz w:val="24"/>
          <w:szCs w:val="24"/>
          <w:lang w:val="pt-BR"/>
        </w:rPr>
        <w:t xml:space="preserve">Campos - </w:t>
      </w:r>
      <w:r w:rsidR="00BF1F51" w:rsidRPr="00BF1F51">
        <w:rPr>
          <w:sz w:val="24"/>
          <w:szCs w:val="24"/>
          <w:lang w:val="pt-BR"/>
        </w:rPr>
        <w:t>Id, Nome, País, Cidade, Uf;</w:t>
      </w:r>
    </w:p>
    <w:p w14:paraId="1F47A75F" w14:textId="77777777" w:rsidR="00EB5E71" w:rsidRPr="000D32C9" w:rsidRDefault="00EB5E71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60" w14:textId="640DBE61" w:rsidR="00EB5E71" w:rsidRPr="00EA02E9" w:rsidRDefault="001501C5" w:rsidP="00277959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4.1</w:t>
      </w:r>
      <w:r w:rsidR="00EB5E71" w:rsidRPr="00EA02E9">
        <w:rPr>
          <w:b/>
          <w:sz w:val="24"/>
          <w:szCs w:val="24"/>
          <w:lang w:val="pt-BR"/>
        </w:rPr>
        <w:t xml:space="preserve">.9 </w:t>
      </w:r>
      <w:r w:rsidR="00EA02E9" w:rsidRPr="00EA02E9">
        <w:rPr>
          <w:b/>
          <w:sz w:val="24"/>
          <w:szCs w:val="24"/>
          <w:lang w:val="pt-BR"/>
        </w:rPr>
        <w:t>Consultar Gêneros</w:t>
      </w:r>
    </w:p>
    <w:p w14:paraId="1F47A761" w14:textId="00C413A5" w:rsidR="00870AFA" w:rsidRPr="00EA02E9" w:rsidRDefault="00EB5E71" w:rsidP="00277959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>Objetivo</w:t>
      </w:r>
      <w:r w:rsidR="007F08A0" w:rsidRPr="00EA02E9">
        <w:rPr>
          <w:i/>
          <w:sz w:val="24"/>
          <w:szCs w:val="24"/>
          <w:lang w:val="pt-BR"/>
        </w:rPr>
        <w:t xml:space="preserve"> </w:t>
      </w:r>
      <w:r w:rsidR="00694ED2">
        <w:rPr>
          <w:i/>
          <w:sz w:val="24"/>
          <w:szCs w:val="24"/>
          <w:lang w:val="pt-BR"/>
        </w:rPr>
        <w:t>–</w:t>
      </w:r>
      <w:r w:rsidR="00A9350A" w:rsidRPr="00EA02E9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Consultar os gêneros cadastrados;</w:t>
      </w:r>
    </w:p>
    <w:p w14:paraId="1F47A762" w14:textId="475ADE02" w:rsidR="00EB5E71" w:rsidRPr="00EA02E9" w:rsidRDefault="00870AFA" w:rsidP="00870AFA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EA02E9">
        <w:rPr>
          <w:sz w:val="24"/>
          <w:szCs w:val="24"/>
          <w:lang w:val="pt-BR"/>
        </w:rPr>
        <w:t xml:space="preserve">Campos </w:t>
      </w:r>
      <w:r w:rsidR="00EA02E9" w:rsidRPr="00EA02E9">
        <w:rPr>
          <w:sz w:val="24"/>
          <w:szCs w:val="24"/>
          <w:lang w:val="pt-BR"/>
        </w:rPr>
        <w:t>–</w:t>
      </w:r>
      <w:r w:rsidRPr="00EA02E9">
        <w:rPr>
          <w:sz w:val="24"/>
          <w:szCs w:val="24"/>
          <w:lang w:val="pt-BR"/>
        </w:rPr>
        <w:t xml:space="preserve"> </w:t>
      </w:r>
      <w:r w:rsidR="00BF1F51" w:rsidRPr="00BF1F51">
        <w:rPr>
          <w:sz w:val="24"/>
          <w:szCs w:val="24"/>
          <w:lang w:val="pt-BR"/>
        </w:rPr>
        <w:t>Id, Descrição, Andar, Corredor, Prateleira;</w:t>
      </w:r>
    </w:p>
    <w:p w14:paraId="52FFFA4E" w14:textId="77777777" w:rsidR="00EA02E9" w:rsidRPr="00EA02E9" w:rsidRDefault="00EA02E9" w:rsidP="00870AFA">
      <w:pPr>
        <w:spacing w:line="360" w:lineRule="auto"/>
        <w:ind w:left="720"/>
        <w:jc w:val="both"/>
        <w:rPr>
          <w:sz w:val="24"/>
          <w:szCs w:val="24"/>
          <w:lang w:val="pt-BR"/>
        </w:rPr>
      </w:pPr>
    </w:p>
    <w:p w14:paraId="1F47A763" w14:textId="6B7F8566" w:rsidR="00870AFA" w:rsidRPr="00EA02E9" w:rsidRDefault="001501C5" w:rsidP="00870AFA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EA02E9">
        <w:rPr>
          <w:b/>
          <w:sz w:val="24"/>
          <w:szCs w:val="24"/>
          <w:lang w:val="pt-BR"/>
        </w:rPr>
        <w:t>4.1</w:t>
      </w:r>
      <w:r w:rsidR="00870AFA" w:rsidRPr="00EA02E9">
        <w:rPr>
          <w:b/>
          <w:sz w:val="24"/>
          <w:szCs w:val="24"/>
          <w:lang w:val="pt-BR"/>
        </w:rPr>
        <w:t>.</w:t>
      </w:r>
      <w:r w:rsidRPr="00EA02E9">
        <w:rPr>
          <w:b/>
          <w:sz w:val="24"/>
          <w:szCs w:val="24"/>
          <w:lang w:val="pt-BR"/>
        </w:rPr>
        <w:t>10</w:t>
      </w:r>
      <w:r w:rsidR="00870AFA" w:rsidRPr="00EA02E9">
        <w:rPr>
          <w:b/>
          <w:sz w:val="24"/>
          <w:szCs w:val="24"/>
          <w:lang w:val="pt-BR"/>
        </w:rPr>
        <w:t xml:space="preserve"> </w:t>
      </w:r>
      <w:r w:rsidR="00EA02E9" w:rsidRPr="00EA02E9">
        <w:rPr>
          <w:b/>
          <w:sz w:val="24"/>
          <w:szCs w:val="24"/>
          <w:lang w:val="pt-BR"/>
        </w:rPr>
        <w:t>Consultar Autores</w:t>
      </w:r>
    </w:p>
    <w:p w14:paraId="1F47A764" w14:textId="0A6B62D4" w:rsidR="00870AFA" w:rsidRPr="00EA02E9" w:rsidRDefault="00870AFA" w:rsidP="00870AFA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EA02E9">
        <w:rPr>
          <w:i/>
          <w:sz w:val="24"/>
          <w:szCs w:val="24"/>
          <w:lang w:val="pt-BR"/>
        </w:rPr>
        <w:t xml:space="preserve">Objetivo </w:t>
      </w:r>
      <w:r w:rsidR="00694ED2">
        <w:rPr>
          <w:i/>
          <w:sz w:val="24"/>
          <w:szCs w:val="24"/>
          <w:lang w:val="pt-BR"/>
        </w:rPr>
        <w:t>–</w:t>
      </w:r>
      <w:r w:rsidRPr="00EA02E9">
        <w:rPr>
          <w:sz w:val="24"/>
          <w:szCs w:val="24"/>
          <w:lang w:val="pt-BR"/>
        </w:rPr>
        <w:t xml:space="preserve"> </w:t>
      </w:r>
      <w:r w:rsidR="00694ED2">
        <w:rPr>
          <w:sz w:val="24"/>
          <w:szCs w:val="24"/>
          <w:lang w:val="pt-BR"/>
        </w:rPr>
        <w:t>Consultar os autores cadastrados;</w:t>
      </w:r>
    </w:p>
    <w:p w14:paraId="1F47A765" w14:textId="2BE9491F" w:rsidR="00870AFA" w:rsidRPr="00EA02E9" w:rsidRDefault="00870AFA" w:rsidP="00870AFA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EA02E9">
        <w:rPr>
          <w:sz w:val="24"/>
          <w:szCs w:val="24"/>
          <w:lang w:val="pt-BR"/>
        </w:rPr>
        <w:t xml:space="preserve">Campos - </w:t>
      </w:r>
      <w:r w:rsidR="00BF1F51" w:rsidRPr="00BF1F51">
        <w:rPr>
          <w:sz w:val="24"/>
          <w:szCs w:val="24"/>
          <w:lang w:val="pt-BR"/>
        </w:rPr>
        <w:t>Id, Nome, Sobrenome, Site;</w:t>
      </w:r>
    </w:p>
    <w:p w14:paraId="1F47A766" w14:textId="77777777" w:rsidR="00870AFA" w:rsidRPr="000D32C9" w:rsidRDefault="00870AFA" w:rsidP="00277959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</w:p>
    <w:p w14:paraId="1F47A767" w14:textId="77777777" w:rsidR="00EB5E71" w:rsidRPr="000D32C9" w:rsidRDefault="00EB5E71" w:rsidP="00277959">
      <w:pPr>
        <w:spacing w:line="360" w:lineRule="auto"/>
        <w:jc w:val="both"/>
        <w:rPr>
          <w:color w:val="FF0000"/>
          <w:sz w:val="24"/>
          <w:szCs w:val="24"/>
          <w:lang w:val="pt-BR"/>
        </w:rPr>
      </w:pPr>
    </w:p>
    <w:p w14:paraId="1F47A768" w14:textId="77777777" w:rsidR="007D40C9" w:rsidRPr="00890F44" w:rsidRDefault="007D40C9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5" w:name="_Toc512930919"/>
      <w:bookmarkStart w:id="46" w:name="_Toc452813602"/>
      <w:bookmarkStart w:id="47" w:name="_Toc436203408"/>
      <w:bookmarkStart w:id="48" w:name="_Toc197965434"/>
      <w:r w:rsidRPr="00890F44">
        <w:rPr>
          <w:rFonts w:ascii="Times New Roman" w:hAnsi="Times New Roman"/>
          <w:lang w:val="pt-BR"/>
        </w:rPr>
        <w:t>Outros Requisitos do Produto</w:t>
      </w:r>
      <w:bookmarkEnd w:id="45"/>
      <w:bookmarkEnd w:id="46"/>
      <w:bookmarkEnd w:id="47"/>
      <w:bookmarkEnd w:id="48"/>
    </w:p>
    <w:p w14:paraId="1F47A769" w14:textId="68D36D9A" w:rsidR="008B3EB7" w:rsidRPr="00890F44" w:rsidRDefault="00166A69" w:rsidP="00630E6A">
      <w:pPr>
        <w:pStyle w:val="InfoBlue"/>
      </w:pPr>
      <w:r w:rsidRPr="00890F44">
        <w:tab/>
        <w:t xml:space="preserve"> </w:t>
      </w:r>
      <w:r w:rsidR="00872F9A" w:rsidRPr="00890F44">
        <w:t xml:space="preserve"> </w:t>
      </w:r>
      <w:r w:rsidR="007F08A0" w:rsidRPr="00890F44">
        <w:t xml:space="preserve">O </w:t>
      </w:r>
      <w:r w:rsidR="00CB0E0F" w:rsidRPr="00890F44">
        <w:t>software</w:t>
      </w:r>
      <w:r w:rsidR="007F08A0" w:rsidRPr="00890F44">
        <w:t xml:space="preserve"> deve ser compatível com os </w:t>
      </w:r>
      <w:r w:rsidR="00CB0E0F" w:rsidRPr="00890F44">
        <w:t xml:space="preserve">padrões </w:t>
      </w:r>
      <w:r w:rsidR="007F08A0" w:rsidRPr="00890F44">
        <w:t>de conformidade com plataformas Windows</w:t>
      </w:r>
      <w:r w:rsidR="00CB0E0F" w:rsidRPr="00890F44">
        <w:t>.</w:t>
      </w:r>
    </w:p>
    <w:p w14:paraId="1F47A76A" w14:textId="77777777" w:rsidR="00872F9A" w:rsidRPr="00890F44" w:rsidRDefault="00872F9A" w:rsidP="00872F9A">
      <w:pPr>
        <w:pStyle w:val="Corpodetexto"/>
        <w:rPr>
          <w:lang w:val="pt-BR"/>
        </w:rPr>
      </w:pPr>
    </w:p>
    <w:p w14:paraId="1F47A76B" w14:textId="77777777" w:rsidR="002B2D6D" w:rsidRPr="00890F44" w:rsidRDefault="002B2D6D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49" w:name="_Toc512930915"/>
      <w:bookmarkStart w:id="50" w:name="_Toc452813590"/>
      <w:bookmarkStart w:id="51" w:name="_Toc436203387"/>
      <w:bookmarkStart w:id="52" w:name="_Toc197965435"/>
      <w:r w:rsidRPr="00890F44">
        <w:rPr>
          <w:rFonts w:ascii="Times New Roman" w:hAnsi="Times New Roman"/>
          <w:lang w:val="pt-BR"/>
        </w:rPr>
        <w:t>Visão Geral do Produto</w:t>
      </w:r>
      <w:bookmarkEnd w:id="49"/>
      <w:bookmarkEnd w:id="50"/>
      <w:bookmarkEnd w:id="51"/>
      <w:bookmarkEnd w:id="52"/>
    </w:p>
    <w:p w14:paraId="1F47A76C" w14:textId="77777777" w:rsidR="00872F9A" w:rsidRPr="00890F44" w:rsidRDefault="00872F9A" w:rsidP="00872F9A">
      <w:pPr>
        <w:rPr>
          <w:sz w:val="24"/>
          <w:szCs w:val="24"/>
          <w:lang w:val="pt-BR"/>
        </w:rPr>
      </w:pPr>
    </w:p>
    <w:p w14:paraId="1F47A76D" w14:textId="77777777" w:rsidR="002B2D6D" w:rsidRPr="00890F44" w:rsidRDefault="000B598C" w:rsidP="00277959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53" w:name="_Toc512930916"/>
      <w:bookmarkStart w:id="54" w:name="_Toc452813591"/>
      <w:bookmarkStart w:id="55" w:name="_Toc436203388"/>
      <w:bookmarkStart w:id="56" w:name="_Toc425054391"/>
      <w:bookmarkStart w:id="57" w:name="_Toc422186484"/>
      <w:bookmarkStart w:id="58" w:name="_Toc346297778"/>
      <w:bookmarkStart w:id="59" w:name="_Toc342757867"/>
      <w:bookmarkStart w:id="60" w:name="_Toc339784266"/>
      <w:bookmarkStart w:id="61" w:name="_Toc339783677"/>
      <w:bookmarkStart w:id="62" w:name="_Toc323533353"/>
      <w:bookmarkStart w:id="63" w:name="_Toc320279476"/>
      <w:bookmarkStart w:id="64" w:name="_Toc320274603"/>
      <w:bookmarkStart w:id="65" w:name="_Toc318088998"/>
      <w:bookmarkStart w:id="66" w:name="_Toc197965436"/>
      <w:r w:rsidRPr="00890F44">
        <w:rPr>
          <w:rFonts w:ascii="Times New Roman" w:hAnsi="Times New Roman"/>
          <w:sz w:val="24"/>
          <w:szCs w:val="24"/>
          <w:lang w:val="pt-BR"/>
        </w:rPr>
        <w:t xml:space="preserve">6.1   </w:t>
      </w:r>
      <w:r w:rsidR="002B2D6D" w:rsidRPr="00890F44">
        <w:rPr>
          <w:rFonts w:ascii="Times New Roman" w:hAnsi="Times New Roman"/>
          <w:sz w:val="24"/>
          <w:szCs w:val="24"/>
          <w:lang w:val="pt-BR"/>
        </w:rPr>
        <w:t>Perspectiva do Pro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AA620F" w:rsidRPr="00890F44">
        <w:rPr>
          <w:rFonts w:ascii="Times New Roman" w:hAnsi="Times New Roman"/>
          <w:sz w:val="24"/>
          <w:szCs w:val="24"/>
          <w:lang w:val="pt-BR"/>
        </w:rPr>
        <w:t>jeto</w:t>
      </w:r>
    </w:p>
    <w:p w14:paraId="1F47A76E" w14:textId="049EE9EC" w:rsidR="008F74BD" w:rsidRPr="00890F44" w:rsidRDefault="008F74BD" w:rsidP="00AA620F">
      <w:pPr>
        <w:spacing w:line="360" w:lineRule="auto"/>
        <w:jc w:val="both"/>
        <w:rPr>
          <w:sz w:val="24"/>
          <w:szCs w:val="24"/>
          <w:lang w:val="pt-BR"/>
        </w:rPr>
      </w:pPr>
      <w:r w:rsidRPr="00890F44">
        <w:rPr>
          <w:sz w:val="24"/>
          <w:szCs w:val="24"/>
          <w:lang w:val="pt-BR"/>
        </w:rPr>
        <w:t>Esse projeto será con</w:t>
      </w:r>
      <w:r w:rsidR="00890F44">
        <w:rPr>
          <w:sz w:val="24"/>
          <w:szCs w:val="24"/>
          <w:lang w:val="pt-BR"/>
        </w:rPr>
        <w:t xml:space="preserve">siderado bem sucedido se o software </w:t>
      </w:r>
      <w:r w:rsidRPr="00890F44">
        <w:rPr>
          <w:sz w:val="24"/>
          <w:szCs w:val="24"/>
          <w:lang w:val="pt-BR"/>
        </w:rPr>
        <w:t>estiver em pleno funcionamento dentro do prazo estabelecido de 90 dias úteis e se o orçamento estabelecido for cumprido.</w:t>
      </w:r>
    </w:p>
    <w:p w14:paraId="1F47A76F" w14:textId="77777777" w:rsidR="00BA1D47" w:rsidRPr="00890F44" w:rsidRDefault="00BA1D47" w:rsidP="00AA620F">
      <w:pPr>
        <w:spacing w:line="360" w:lineRule="auto"/>
        <w:jc w:val="both"/>
        <w:rPr>
          <w:sz w:val="24"/>
          <w:szCs w:val="24"/>
          <w:lang w:val="pt-BR"/>
        </w:rPr>
      </w:pPr>
    </w:p>
    <w:p w14:paraId="1F47A770" w14:textId="77777777" w:rsidR="00BA1D47" w:rsidRPr="00890F44" w:rsidRDefault="00BA1D47" w:rsidP="00AA620F">
      <w:pPr>
        <w:spacing w:line="360" w:lineRule="auto"/>
        <w:jc w:val="both"/>
        <w:rPr>
          <w:b/>
          <w:sz w:val="24"/>
          <w:szCs w:val="24"/>
          <w:lang w:val="pt-BR"/>
        </w:rPr>
      </w:pPr>
      <w:r w:rsidRPr="00890F44">
        <w:rPr>
          <w:b/>
          <w:sz w:val="24"/>
          <w:szCs w:val="24"/>
          <w:lang w:val="pt-BR"/>
        </w:rPr>
        <w:t>6.2 Recursos</w:t>
      </w:r>
    </w:p>
    <w:p w14:paraId="1F47A771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napToGrid/>
          <w:sz w:val="24"/>
          <w:szCs w:val="24"/>
          <w:lang w:val="pt-BR" w:eastAsia="pt-BR"/>
        </w:rPr>
      </w:pPr>
      <w:r w:rsidRPr="00890F44">
        <w:rPr>
          <w:snapToGrid/>
          <w:sz w:val="24"/>
          <w:szCs w:val="24"/>
          <w:lang w:val="pt-BR" w:eastAsia="pt-BR"/>
        </w:rPr>
        <w:lastRenderedPageBreak/>
        <w:t>Todos os recursos materiais e intelectuais necessários à manutenção da qualidade do projeto devem ser fornecidos e disponibilizados pelo Gerente de Projeto e pelas organizações envolvidas.</w:t>
      </w:r>
    </w:p>
    <w:p w14:paraId="1F47A772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napToGrid/>
          <w:sz w:val="24"/>
          <w:szCs w:val="24"/>
          <w:lang w:val="pt-BR" w:eastAsia="pt-BR"/>
        </w:rPr>
      </w:pPr>
      <w:r w:rsidRPr="00890F44">
        <w:rPr>
          <w:snapToGrid/>
          <w:sz w:val="24"/>
          <w:szCs w:val="24"/>
          <w:lang w:val="pt-BR" w:eastAsia="pt-BR"/>
        </w:rPr>
        <w:t>Os recursos de pessoal devem ter prioridade máxima de disponibilidade para o projeto a fim de que o cronograma físico e o nível de qualidade aqui estabelecidos possam ser cumpridos, sendo a dedicação dos membros da equipe integral.</w:t>
      </w:r>
    </w:p>
    <w:p w14:paraId="1F47A773" w14:textId="77777777" w:rsidR="00BA1D47" w:rsidRPr="00890F44" w:rsidRDefault="00BA1D47" w:rsidP="00BA1D47">
      <w:pPr>
        <w:widowControl/>
        <w:adjustRightInd w:val="0"/>
        <w:spacing w:line="240" w:lineRule="auto"/>
        <w:jc w:val="both"/>
        <w:rPr>
          <w:sz w:val="24"/>
          <w:szCs w:val="24"/>
          <w:lang w:val="pt-BR"/>
        </w:rPr>
      </w:pPr>
      <w:r w:rsidRPr="00890F44">
        <w:rPr>
          <w:snapToGrid/>
          <w:sz w:val="24"/>
          <w:szCs w:val="24"/>
          <w:lang w:val="pt-BR" w:eastAsia="pt-BR"/>
        </w:rPr>
        <w:t>Os recursos serão alocados e oferecidos a cada membro de acordo com as atividades pelas quais cada um é responsável, estando sempre disponível na organização, a fim de se obter a qualidade total do processo de desenvolvimento e dos produtos finais do projeto.</w:t>
      </w:r>
    </w:p>
    <w:p w14:paraId="1F47A774" w14:textId="77777777" w:rsidR="00CB0E0F" w:rsidRPr="000D32C9" w:rsidRDefault="000B598C" w:rsidP="00872F9A">
      <w:pPr>
        <w:spacing w:line="360" w:lineRule="auto"/>
        <w:ind w:firstLine="720"/>
        <w:jc w:val="both"/>
        <w:rPr>
          <w:color w:val="FF0000"/>
          <w:sz w:val="24"/>
          <w:szCs w:val="24"/>
          <w:lang w:val="pt-BR"/>
        </w:rPr>
      </w:pPr>
      <w:r w:rsidRPr="000D32C9">
        <w:rPr>
          <w:color w:val="FF0000"/>
          <w:sz w:val="24"/>
          <w:szCs w:val="24"/>
          <w:lang w:val="pt-BR"/>
        </w:rPr>
        <w:t>.</w:t>
      </w:r>
    </w:p>
    <w:p w14:paraId="1F47A775" w14:textId="77777777" w:rsidR="002B2D6D" w:rsidRPr="00890F44" w:rsidRDefault="00BA1D47" w:rsidP="000B249C">
      <w:pPr>
        <w:rPr>
          <w:sz w:val="24"/>
          <w:szCs w:val="24"/>
        </w:rPr>
      </w:pPr>
      <w:bookmarkStart w:id="67" w:name="_Toc512930917"/>
      <w:bookmarkStart w:id="68" w:name="_Toc452813593"/>
      <w:bookmarkStart w:id="69" w:name="_Toc436203390"/>
      <w:bookmarkStart w:id="70" w:name="_Toc425054394"/>
      <w:bookmarkStart w:id="71" w:name="_Toc422186487"/>
      <w:bookmarkStart w:id="72" w:name="_Toc346297780"/>
      <w:bookmarkStart w:id="73" w:name="_Toc342757869"/>
      <w:bookmarkStart w:id="74" w:name="_Toc339784278"/>
      <w:bookmarkStart w:id="75" w:name="_Toc339783689"/>
      <w:bookmarkStart w:id="76" w:name="_Toc323533379"/>
      <w:bookmarkStart w:id="77" w:name="_Toc320279510"/>
      <w:bookmarkStart w:id="78" w:name="_Toc320274637"/>
      <w:bookmarkStart w:id="79" w:name="_Toc318089002"/>
      <w:bookmarkStart w:id="80" w:name="_Toc197965437"/>
      <w:r w:rsidRPr="00890F44">
        <w:rPr>
          <w:sz w:val="24"/>
          <w:szCs w:val="24"/>
        </w:rPr>
        <w:t>6.3</w:t>
      </w:r>
      <w:r w:rsidR="00872F9A" w:rsidRPr="00890F44">
        <w:rPr>
          <w:sz w:val="24"/>
          <w:szCs w:val="24"/>
        </w:rPr>
        <w:t xml:space="preserve">    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DB56EF" w:rsidRPr="00890F44">
        <w:rPr>
          <w:sz w:val="24"/>
          <w:szCs w:val="24"/>
        </w:rPr>
        <w:t>Conclusão</w:t>
      </w:r>
    </w:p>
    <w:p w14:paraId="6F80E9F7" w14:textId="77777777" w:rsidR="000B249C" w:rsidRPr="00890F44" w:rsidRDefault="000B249C" w:rsidP="000B249C">
      <w:pPr>
        <w:jc w:val="both"/>
        <w:rPr>
          <w:sz w:val="24"/>
          <w:szCs w:val="24"/>
        </w:rPr>
      </w:pPr>
      <w:r w:rsidRPr="00890F44">
        <w:rPr>
          <w:sz w:val="24"/>
          <w:szCs w:val="24"/>
        </w:rPr>
        <w:t>As bibliotecas desempenham um papel fundamental, pois tem a sua volta toda uma gama de possibilidades para estar amenizando o problema da exclusão social por não acesso a informação. Vale ressaltar que não é apenas disponibilizar todo e qualquer tipo de informação, mas levar em consideração as necessidades dos usuários, buscando programas alternativos, diferentes iniciativas, projetos de incentivo a leitura. A biblioteca deve prestar serviços focados nas necessidades de seus usuários, por isso é importante que a biblioteca realize estudos periódicos de usuários, pois assim poderão conhecer seus usuários o que eles esperam da biblioteca. São os serviços prestados por ela que irão fazer com que o usuário opte por utilizar aquela biblioteca.</w:t>
      </w:r>
    </w:p>
    <w:p w14:paraId="1F47A778" w14:textId="546A0819" w:rsidR="00872F9A" w:rsidRPr="00890F44" w:rsidRDefault="000B249C" w:rsidP="000B249C">
      <w:pPr>
        <w:jc w:val="both"/>
        <w:rPr>
          <w:sz w:val="24"/>
          <w:szCs w:val="24"/>
        </w:rPr>
      </w:pPr>
      <w:r w:rsidRPr="00890F44">
        <w:rPr>
          <w:sz w:val="24"/>
          <w:szCs w:val="24"/>
        </w:rPr>
        <w:t>Todas as ações e iniciativas tomadas, em conjunto com a inclusão social, inclusão digital, incentivo a arte e a leitura, está auxiliando a construir uma nova identidade coletiva e individual. A biblioteca passa a fazer parte da memória dos usuários, sofrendo cada um deles uma experiência individual, não deixando de se apoiar na memória do outro, criando dessa forma a memória coletiva. A construção dessa memória também estará em todos os funcionários, não podemos comparar as experiências vividas por cada um dentro desse espaço, porém há a certeza que a forma de visualizar a comunidade carente, a biblioteca, os livros entre outros, está sendo modificada em cada um desses indivíduos.</w:t>
      </w:r>
    </w:p>
    <w:p w14:paraId="3B19488A" w14:textId="77777777" w:rsidR="000B249C" w:rsidRPr="000B249C" w:rsidRDefault="000B249C" w:rsidP="000B249C">
      <w:pPr>
        <w:widowControl/>
        <w:autoSpaceDE/>
        <w:autoSpaceDN/>
        <w:spacing w:line="240" w:lineRule="auto"/>
        <w:rPr>
          <w:rFonts w:ascii="Arial" w:hAnsi="Arial" w:cs="Arial"/>
          <w:snapToGrid/>
          <w:sz w:val="30"/>
          <w:szCs w:val="30"/>
          <w:lang w:val="pt-BR" w:eastAsia="pt-BR"/>
        </w:rPr>
      </w:pPr>
    </w:p>
    <w:p w14:paraId="1F47A779" w14:textId="77777777" w:rsidR="00602601" w:rsidRPr="00166A69" w:rsidRDefault="00872F9A" w:rsidP="00277959">
      <w:pPr>
        <w:pStyle w:val="Ttulo1"/>
        <w:spacing w:line="360" w:lineRule="auto"/>
        <w:ind w:left="426" w:hanging="426"/>
        <w:jc w:val="both"/>
        <w:rPr>
          <w:rFonts w:ascii="Times New Roman" w:hAnsi="Times New Roman"/>
          <w:lang w:val="pt-BR"/>
        </w:rPr>
      </w:pPr>
      <w:bookmarkStart w:id="81" w:name="_Toc512930905"/>
      <w:bookmarkStart w:id="82" w:name="_Toc456600921"/>
      <w:bookmarkStart w:id="83" w:name="_Toc456598590"/>
      <w:bookmarkStart w:id="84" w:name="_Toc197965438"/>
      <w:r w:rsidRPr="00166A69">
        <w:rPr>
          <w:rFonts w:ascii="Times New Roman" w:hAnsi="Times New Roman"/>
          <w:lang w:val="pt-BR"/>
        </w:rPr>
        <w:t xml:space="preserve">  </w:t>
      </w:r>
      <w:r w:rsidR="00602601" w:rsidRPr="00166A69">
        <w:rPr>
          <w:rFonts w:ascii="Times New Roman" w:hAnsi="Times New Roman"/>
          <w:lang w:val="pt-BR"/>
        </w:rPr>
        <w:t>Referências</w:t>
      </w:r>
      <w:bookmarkEnd w:id="81"/>
      <w:bookmarkEnd w:id="82"/>
      <w:bookmarkEnd w:id="83"/>
      <w:bookmarkEnd w:id="84"/>
    </w:p>
    <w:p w14:paraId="1F47A77A" w14:textId="77777777" w:rsidR="00602601" w:rsidRPr="00166A69" w:rsidRDefault="00872F9A" w:rsidP="00630E6A">
      <w:pPr>
        <w:pStyle w:val="InfoBlue"/>
      </w:pPr>
      <w:r w:rsidRPr="00166A69">
        <w:tab/>
        <w:t xml:space="preserve">  </w:t>
      </w:r>
      <w:r w:rsidR="00A9350A" w:rsidRPr="00166A69">
        <w:t>Não se aplicam referências.</w:t>
      </w:r>
    </w:p>
    <w:p w14:paraId="1F47A77B" w14:textId="77777777" w:rsidR="00A173AB" w:rsidRPr="00166A69" w:rsidRDefault="00A173AB" w:rsidP="00A173AB">
      <w:pPr>
        <w:pStyle w:val="Corpodetexto"/>
        <w:rPr>
          <w:sz w:val="24"/>
          <w:szCs w:val="24"/>
          <w:lang w:val="pt-BR"/>
        </w:rPr>
      </w:pPr>
    </w:p>
    <w:p w14:paraId="1F47A77C" w14:textId="13DDE7EA" w:rsidR="00A173AB" w:rsidRPr="00166A69" w:rsidRDefault="00166A69" w:rsidP="00A173AB">
      <w:pPr>
        <w:spacing w:line="360" w:lineRule="auto"/>
        <w:jc w:val="center"/>
        <w:rPr>
          <w:snapToGrid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Resende, 23</w:t>
      </w:r>
      <w:r w:rsidR="00A173AB" w:rsidRPr="00166A69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Agosto</w:t>
      </w:r>
      <w:r w:rsidR="00A173AB" w:rsidRPr="00166A69">
        <w:rPr>
          <w:sz w:val="24"/>
          <w:szCs w:val="24"/>
          <w:lang w:val="pt-BR"/>
        </w:rPr>
        <w:t xml:space="preserve"> de 2014.</w:t>
      </w:r>
    </w:p>
    <w:p w14:paraId="1F47A77D" w14:textId="77777777" w:rsidR="00A173AB" w:rsidRPr="00166A69" w:rsidRDefault="00A173AB" w:rsidP="00A173AB">
      <w:pPr>
        <w:spacing w:line="360" w:lineRule="auto"/>
        <w:jc w:val="center"/>
        <w:rPr>
          <w:sz w:val="24"/>
          <w:szCs w:val="24"/>
          <w:lang w:val="pt-BR"/>
        </w:rPr>
      </w:pPr>
    </w:p>
    <w:p w14:paraId="1F47A77E" w14:textId="77777777" w:rsidR="00A173AB" w:rsidRPr="00166A69" w:rsidRDefault="00DC748E" w:rsidP="00DC748E">
      <w:pPr>
        <w:spacing w:line="360" w:lineRule="auto"/>
        <w:ind w:left="720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 xml:space="preserve">      </w:t>
      </w:r>
      <w:r w:rsidRPr="00166A69">
        <w:rPr>
          <w:sz w:val="24"/>
          <w:szCs w:val="24"/>
          <w:lang w:val="pt-BR"/>
        </w:rPr>
        <w:tab/>
      </w:r>
    </w:p>
    <w:p w14:paraId="1F47A77F" w14:textId="77777777" w:rsidR="00A173AB" w:rsidRPr="00166A69" w:rsidRDefault="00A173AB" w:rsidP="00A173AB">
      <w:pPr>
        <w:spacing w:line="360" w:lineRule="auto"/>
        <w:jc w:val="both"/>
        <w:rPr>
          <w:sz w:val="24"/>
          <w:szCs w:val="24"/>
          <w:lang w:val="pt-BR"/>
        </w:rPr>
      </w:pPr>
    </w:p>
    <w:p w14:paraId="1F47A780" w14:textId="77777777" w:rsidR="001E7CC4" w:rsidRPr="00166A69" w:rsidRDefault="00A173AB" w:rsidP="001E7CC4">
      <w:pPr>
        <w:spacing w:line="240" w:lineRule="auto"/>
        <w:ind w:left="142" w:hanging="142"/>
        <w:jc w:val="center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>___</w:t>
      </w:r>
      <w:r w:rsidR="00DC748E" w:rsidRPr="00166A69">
        <w:rPr>
          <w:sz w:val="24"/>
          <w:szCs w:val="24"/>
          <w:lang w:val="pt-BR"/>
        </w:rPr>
        <w:t>___________________________</w:t>
      </w:r>
    </w:p>
    <w:p w14:paraId="1F47A781" w14:textId="77777777" w:rsidR="00DC748E" w:rsidRPr="00166A69" w:rsidRDefault="00AA620F" w:rsidP="001E7CC4">
      <w:pPr>
        <w:spacing w:line="240" w:lineRule="auto"/>
        <w:ind w:left="142" w:hanging="142"/>
        <w:jc w:val="center"/>
        <w:rPr>
          <w:sz w:val="24"/>
          <w:szCs w:val="24"/>
          <w:lang w:val="pt-BR"/>
        </w:rPr>
      </w:pPr>
      <w:r w:rsidRPr="00166A69">
        <w:rPr>
          <w:sz w:val="24"/>
          <w:szCs w:val="24"/>
          <w:lang w:val="pt-BR"/>
        </w:rPr>
        <w:t>Cristiano Masiero Cunha</w:t>
      </w:r>
      <w:r w:rsidR="00DC748E" w:rsidRPr="00166A69">
        <w:rPr>
          <w:sz w:val="24"/>
          <w:szCs w:val="24"/>
          <w:lang w:val="pt-BR"/>
        </w:rPr>
        <w:t xml:space="preserve"> – 213570</w:t>
      </w:r>
      <w:r w:rsidR="001501C5" w:rsidRPr="00166A69">
        <w:rPr>
          <w:sz w:val="24"/>
          <w:szCs w:val="24"/>
          <w:lang w:val="pt-BR"/>
        </w:rPr>
        <w:t>18</w:t>
      </w:r>
    </w:p>
    <w:p w14:paraId="1F47A782" w14:textId="77777777" w:rsidR="00A173AB" w:rsidRPr="00166A69" w:rsidRDefault="00A173AB" w:rsidP="001E7CC4">
      <w:pPr>
        <w:pStyle w:val="Corpodetexto"/>
        <w:ind w:left="0" w:firstLine="426"/>
        <w:jc w:val="center"/>
        <w:rPr>
          <w:sz w:val="24"/>
          <w:szCs w:val="24"/>
          <w:lang w:val="pt-BR"/>
        </w:rPr>
      </w:pPr>
    </w:p>
    <w:sectPr w:rsidR="00A173AB" w:rsidRPr="00166A69" w:rsidSect="004D310A">
      <w:headerReference w:type="default" r:id="rId9"/>
      <w:footerReference w:type="default" r:id="rId10"/>
      <w:pgSz w:w="12240" w:h="15840" w:code="1"/>
      <w:pgMar w:top="1417" w:right="2175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23AD1" w14:textId="77777777" w:rsidR="000B44D9" w:rsidRDefault="000B44D9">
      <w:pPr>
        <w:spacing w:line="240" w:lineRule="auto"/>
      </w:pPr>
      <w:r>
        <w:separator/>
      </w:r>
    </w:p>
  </w:endnote>
  <w:endnote w:type="continuationSeparator" w:id="0">
    <w:p w14:paraId="20569B1D" w14:textId="77777777" w:rsidR="000B44D9" w:rsidRDefault="000B4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93"/>
      <w:gridCol w:w="4536"/>
      <w:gridCol w:w="3162"/>
    </w:tblGrid>
    <w:tr w:rsidR="00631B39" w14:paraId="1F47A798" w14:textId="77777777" w:rsidTr="00DB7F07">
      <w:tc>
        <w:tcPr>
          <w:tcW w:w="2093" w:type="dxa"/>
          <w:tcBorders>
            <w:top w:val="nil"/>
            <w:left w:val="nil"/>
            <w:bottom w:val="nil"/>
            <w:right w:val="nil"/>
          </w:tcBorders>
        </w:tcPr>
        <w:p w14:paraId="1F47A795" w14:textId="77777777" w:rsidR="00631B39" w:rsidRDefault="00631B39">
          <w:pPr>
            <w:ind w:right="360"/>
          </w:pP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1F47A796" w14:textId="77777777" w:rsidR="00631B39" w:rsidRDefault="00631B39" w:rsidP="00DB7F07">
          <w:pPr>
            <w:ind w:right="-108"/>
            <w:jc w:val="center"/>
          </w:pPr>
          <w:r>
            <w:sym w:font="Symbol" w:char="F0D3"/>
          </w:r>
          <w:r>
            <w:fldChar w:fldCharType="begin"/>
          </w:r>
          <w:r w:rsidRPr="00DB7F07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Pr="001B4A65">
            <w:rPr>
              <w:b/>
              <w:bCs/>
              <w:lang w:val="pt-BR"/>
            </w:rPr>
            <w:t>AEDB - Sistemas de Informação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3296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47A797" w14:textId="77777777" w:rsidR="00631B39" w:rsidRDefault="00631B39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24EB5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F47A799" w14:textId="77777777" w:rsidR="00631B39" w:rsidRDefault="00631B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FB47F" w14:textId="77777777" w:rsidR="000B44D9" w:rsidRDefault="000B44D9">
      <w:pPr>
        <w:spacing w:line="240" w:lineRule="auto"/>
      </w:pPr>
      <w:r>
        <w:separator/>
      </w:r>
    </w:p>
  </w:footnote>
  <w:footnote w:type="continuationSeparator" w:id="0">
    <w:p w14:paraId="7BD3EA81" w14:textId="77777777" w:rsidR="000B44D9" w:rsidRDefault="000B4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A787" w14:textId="77777777" w:rsidR="00631B39" w:rsidRDefault="00631B39">
    <w:pPr>
      <w:rPr>
        <w:sz w:val="24"/>
        <w:szCs w:val="24"/>
      </w:rPr>
    </w:pPr>
  </w:p>
  <w:p w14:paraId="1F47A788" w14:textId="77777777" w:rsidR="00631B39" w:rsidRDefault="00631B39">
    <w:pPr>
      <w:pBdr>
        <w:top w:val="single" w:sz="6" w:space="1" w:color="auto"/>
      </w:pBdr>
      <w:rPr>
        <w:sz w:val="24"/>
        <w:szCs w:val="24"/>
      </w:rPr>
    </w:pPr>
  </w:p>
  <w:p w14:paraId="1F47A789" w14:textId="77777777" w:rsidR="00631B39" w:rsidRPr="00DB7F07" w:rsidRDefault="00631B3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DB7F07">
      <w:rPr>
        <w:rFonts w:ascii="Arial" w:hAnsi="Arial"/>
        <w:b/>
        <w:bCs/>
        <w:sz w:val="36"/>
        <w:szCs w:val="36"/>
        <w:lang w:val="pt-BR"/>
      </w:rPr>
      <w:t>Faculdade de Ciências Econômicas, Administrativas e da Computação Dom Bosco</w:t>
    </w:r>
  </w:p>
  <w:p w14:paraId="1F47A78A" w14:textId="77777777" w:rsidR="00631B39" w:rsidRPr="00DB7F07" w:rsidRDefault="00631B39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1F47A78B" w14:textId="77777777" w:rsidR="00631B39" w:rsidRPr="00DB7F07" w:rsidRDefault="00631B39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1B39" w14:paraId="1F47A78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C" w14:textId="70BFCA3E" w:rsidR="00631B39" w:rsidRPr="00B350D2" w:rsidRDefault="00631B39" w:rsidP="00F1264B">
          <w:pPr>
            <w:rPr>
              <w:lang w:val="pt-BR"/>
            </w:rPr>
          </w:pPr>
          <w:r>
            <w:fldChar w:fldCharType="begin"/>
          </w:r>
          <w:r w:rsidRPr="00B350D2"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Pr="00B350D2">
            <w:rPr>
              <w:lang w:val="pt-BR"/>
            </w:rPr>
            <w:t>Softw</w:t>
          </w:r>
          <w:r>
            <w:rPr>
              <w:lang w:val="pt-BR"/>
            </w:rPr>
            <w:t>are Biblioteca Virtual,</w:t>
          </w:r>
          <w:r w:rsidRPr="00B350D2">
            <w:rPr>
              <w:lang w:val="pt-BR"/>
            </w:rPr>
            <w:t xml:space="preserve"> </w:t>
          </w:r>
          <w:r>
            <w:rPr>
              <w:lang w:val="pt-BR"/>
            </w:rPr>
            <w:t>vai ser utilizado na</w:t>
          </w:r>
          <w:r w:rsidRPr="00B350D2">
            <w:rPr>
              <w:lang w:val="pt-BR"/>
            </w:rPr>
            <w:t xml:space="preserve"> </w:t>
          </w:r>
          <w:r>
            <w:rPr>
              <w:lang w:val="pt-BR"/>
            </w:rPr>
            <w:t>AEDB para</w:t>
          </w:r>
          <w:r w:rsidRPr="00B350D2">
            <w:rPr>
              <w:lang w:val="pt-BR"/>
            </w:rPr>
            <w:t xml:space="preserve"> controle interno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D" w14:textId="77777777" w:rsidR="00631B39" w:rsidRDefault="00631B39">
          <w:pPr>
            <w:tabs>
              <w:tab w:val="left" w:pos="1135"/>
            </w:tabs>
            <w:spacing w:before="40"/>
            <w:ind w:right="68"/>
          </w:pPr>
          <w:r w:rsidRPr="00B350D2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31B39" w14:paraId="1F47A7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8F" w14:textId="77777777" w:rsidR="00631B39" w:rsidRDefault="006820F7" w:rsidP="008E1165">
          <w:fldSimple w:instr=" TITLE  \* MERGEFORMAT ">
            <w:r w:rsidR="00631B39">
              <w:t xml:space="preserve"> Documento de Visão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90" w14:textId="3252F8F4" w:rsidR="00631B39" w:rsidRDefault="00631B39" w:rsidP="00F1264B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20/Agosto/2015</w:t>
          </w:r>
        </w:p>
      </w:tc>
    </w:tr>
    <w:tr w:rsidR="00631B39" w:rsidRPr="00B350D2" w14:paraId="1F47A79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7A792" w14:textId="790E2D3F" w:rsidR="00631B39" w:rsidRDefault="00631B39" w:rsidP="00F1264B">
          <w:pPr>
            <w:rPr>
              <w:lang w:val="pt-BR"/>
            </w:rPr>
          </w:pPr>
          <w:r w:rsidRPr="00B350D2">
            <w:rPr>
              <w:lang w:val="pt-BR"/>
            </w:rPr>
            <w:t xml:space="preserve">Visão do Sistema - </w:t>
          </w:r>
          <w:r w:rsidRPr="008E1165">
            <w:rPr>
              <w:lang w:val="pt-BR"/>
            </w:rPr>
            <w:t xml:space="preserve">Software </w:t>
          </w:r>
          <w:r>
            <w:rPr>
              <w:lang w:val="pt-BR"/>
            </w:rPr>
            <w:t>de Gerenciamento da Biblioteca Virtual</w:t>
          </w:r>
        </w:p>
      </w:tc>
    </w:tr>
  </w:tbl>
  <w:p w14:paraId="1F47A794" w14:textId="77777777" w:rsidR="00631B39" w:rsidRDefault="00631B3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E427B"/>
    <w:multiLevelType w:val="hybridMultilevel"/>
    <w:tmpl w:val="CF768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6D75A5"/>
    <w:multiLevelType w:val="multilevel"/>
    <w:tmpl w:val="217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7C086D"/>
    <w:multiLevelType w:val="hybridMultilevel"/>
    <w:tmpl w:val="E1C6F9A6"/>
    <w:lvl w:ilvl="0" w:tplc="D9EA61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C680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DE3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F80E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42D5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B486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EC6B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00A5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2B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75762A"/>
    <w:multiLevelType w:val="hybridMultilevel"/>
    <w:tmpl w:val="E56E34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6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4"/>
  </w:num>
  <w:num w:numId="28">
    <w:abstractNumId w:val="31"/>
  </w:num>
  <w:num w:numId="29">
    <w:abstractNumId w:val="17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5"/>
  </w:num>
  <w:num w:numId="37">
    <w:abstractNumId w:val="8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65"/>
    <w:rsid w:val="0001136A"/>
    <w:rsid w:val="00020CA2"/>
    <w:rsid w:val="00027A11"/>
    <w:rsid w:val="00032EF9"/>
    <w:rsid w:val="00035F8B"/>
    <w:rsid w:val="00094C3F"/>
    <w:rsid w:val="000A1E94"/>
    <w:rsid w:val="000B249C"/>
    <w:rsid w:val="000B3C97"/>
    <w:rsid w:val="000B44D9"/>
    <w:rsid w:val="000B598C"/>
    <w:rsid w:val="000C496A"/>
    <w:rsid w:val="000D32C9"/>
    <w:rsid w:val="000D5712"/>
    <w:rsid w:val="00116C02"/>
    <w:rsid w:val="00136FAD"/>
    <w:rsid w:val="001501C5"/>
    <w:rsid w:val="00166A69"/>
    <w:rsid w:val="001A12A9"/>
    <w:rsid w:val="001A151A"/>
    <w:rsid w:val="001B4A65"/>
    <w:rsid w:val="001C7C9F"/>
    <w:rsid w:val="001E6E1A"/>
    <w:rsid w:val="001E7CC4"/>
    <w:rsid w:val="00203BBD"/>
    <w:rsid w:val="00206C34"/>
    <w:rsid w:val="00277959"/>
    <w:rsid w:val="00283EDC"/>
    <w:rsid w:val="002B2D6D"/>
    <w:rsid w:val="002C1E2A"/>
    <w:rsid w:val="002C2907"/>
    <w:rsid w:val="002E2CE1"/>
    <w:rsid w:val="002E32D3"/>
    <w:rsid w:val="002E4958"/>
    <w:rsid w:val="002F5A61"/>
    <w:rsid w:val="00310423"/>
    <w:rsid w:val="00327F46"/>
    <w:rsid w:val="00354E0E"/>
    <w:rsid w:val="0038314D"/>
    <w:rsid w:val="003A73E1"/>
    <w:rsid w:val="003A7AB1"/>
    <w:rsid w:val="003B578E"/>
    <w:rsid w:val="003F5B84"/>
    <w:rsid w:val="0040292E"/>
    <w:rsid w:val="00424EB5"/>
    <w:rsid w:val="00461A42"/>
    <w:rsid w:val="004620E3"/>
    <w:rsid w:val="00470C7E"/>
    <w:rsid w:val="004A655F"/>
    <w:rsid w:val="004B172D"/>
    <w:rsid w:val="004D310A"/>
    <w:rsid w:val="00510B25"/>
    <w:rsid w:val="0052643C"/>
    <w:rsid w:val="00541A57"/>
    <w:rsid w:val="00567C56"/>
    <w:rsid w:val="00591330"/>
    <w:rsid w:val="00593C8F"/>
    <w:rsid w:val="00593F93"/>
    <w:rsid w:val="005944E8"/>
    <w:rsid w:val="005A276A"/>
    <w:rsid w:val="005A6AD9"/>
    <w:rsid w:val="005C33FA"/>
    <w:rsid w:val="005D1021"/>
    <w:rsid w:val="00602601"/>
    <w:rsid w:val="00620B98"/>
    <w:rsid w:val="00622D37"/>
    <w:rsid w:val="00630E6A"/>
    <w:rsid w:val="00631B39"/>
    <w:rsid w:val="00661407"/>
    <w:rsid w:val="006820F7"/>
    <w:rsid w:val="0069064F"/>
    <w:rsid w:val="00692A2D"/>
    <w:rsid w:val="00694ED2"/>
    <w:rsid w:val="006D136C"/>
    <w:rsid w:val="007534AA"/>
    <w:rsid w:val="007558D4"/>
    <w:rsid w:val="007579CD"/>
    <w:rsid w:val="00775138"/>
    <w:rsid w:val="007952E9"/>
    <w:rsid w:val="007D40C9"/>
    <w:rsid w:val="007F08A0"/>
    <w:rsid w:val="007F30D1"/>
    <w:rsid w:val="00813D9B"/>
    <w:rsid w:val="00870AFA"/>
    <w:rsid w:val="00872F9A"/>
    <w:rsid w:val="00890F44"/>
    <w:rsid w:val="008A0C67"/>
    <w:rsid w:val="008B3EB7"/>
    <w:rsid w:val="008E1165"/>
    <w:rsid w:val="008E3296"/>
    <w:rsid w:val="008F0846"/>
    <w:rsid w:val="008F74BD"/>
    <w:rsid w:val="00910253"/>
    <w:rsid w:val="0091640A"/>
    <w:rsid w:val="009213ED"/>
    <w:rsid w:val="00942A52"/>
    <w:rsid w:val="00966F74"/>
    <w:rsid w:val="00986FC8"/>
    <w:rsid w:val="009D793E"/>
    <w:rsid w:val="009F691C"/>
    <w:rsid w:val="00A11ED9"/>
    <w:rsid w:val="00A12B31"/>
    <w:rsid w:val="00A173AB"/>
    <w:rsid w:val="00A26548"/>
    <w:rsid w:val="00A54891"/>
    <w:rsid w:val="00A9350A"/>
    <w:rsid w:val="00AA5ACE"/>
    <w:rsid w:val="00AA620F"/>
    <w:rsid w:val="00B013C5"/>
    <w:rsid w:val="00B350D2"/>
    <w:rsid w:val="00B804FE"/>
    <w:rsid w:val="00B82E00"/>
    <w:rsid w:val="00B85DAB"/>
    <w:rsid w:val="00B86BD4"/>
    <w:rsid w:val="00B96EB3"/>
    <w:rsid w:val="00BA1D47"/>
    <w:rsid w:val="00BB0395"/>
    <w:rsid w:val="00BB63FD"/>
    <w:rsid w:val="00BC6049"/>
    <w:rsid w:val="00BF1F51"/>
    <w:rsid w:val="00C5055E"/>
    <w:rsid w:val="00C81491"/>
    <w:rsid w:val="00CA1DB5"/>
    <w:rsid w:val="00CB0E0F"/>
    <w:rsid w:val="00CF08AE"/>
    <w:rsid w:val="00D27188"/>
    <w:rsid w:val="00D379F3"/>
    <w:rsid w:val="00D4799C"/>
    <w:rsid w:val="00DB56EF"/>
    <w:rsid w:val="00DB7F07"/>
    <w:rsid w:val="00DC748E"/>
    <w:rsid w:val="00DD228D"/>
    <w:rsid w:val="00DF6F8B"/>
    <w:rsid w:val="00E71BAF"/>
    <w:rsid w:val="00E802BB"/>
    <w:rsid w:val="00E87BF8"/>
    <w:rsid w:val="00EA02E9"/>
    <w:rsid w:val="00EA2294"/>
    <w:rsid w:val="00EA443F"/>
    <w:rsid w:val="00EB03A4"/>
    <w:rsid w:val="00EB5E71"/>
    <w:rsid w:val="00EE1421"/>
    <w:rsid w:val="00F004D1"/>
    <w:rsid w:val="00F1264B"/>
    <w:rsid w:val="00F33E08"/>
    <w:rsid w:val="00F3754B"/>
    <w:rsid w:val="00F51B23"/>
    <w:rsid w:val="00F579DD"/>
    <w:rsid w:val="00F63021"/>
    <w:rsid w:val="00F7008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7A632"/>
  <w15:docId w15:val="{AD1204AC-10C7-4302-B4D1-E45388A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A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1A12A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1A12A9"/>
    <w:pPr>
      <w:numPr>
        <w:numId w:val="0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1A12A9"/>
    <w:pPr>
      <w:numPr>
        <w:numId w:val="0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1A12A9"/>
    <w:pPr>
      <w:numPr>
        <w:numId w:val="0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1A12A9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1A12A9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1A12A9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A12A9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A12A9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A12A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A12A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1A12A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1A12A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4D310A"/>
    <w:pPr>
      <w:tabs>
        <w:tab w:val="left" w:pos="432"/>
        <w:tab w:val="right" w:pos="9360"/>
      </w:tabs>
      <w:spacing w:before="240" w:after="60" w:line="360" w:lineRule="auto"/>
      <w:ind w:right="1422"/>
      <w:jc w:val="both"/>
    </w:pPr>
  </w:style>
  <w:style w:type="paragraph" w:styleId="Sumrio2">
    <w:name w:val="toc 2"/>
    <w:basedOn w:val="Normal"/>
    <w:next w:val="Normal"/>
    <w:autoRedefine/>
    <w:uiPriority w:val="39"/>
    <w:rsid w:val="001A12A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1A12A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1A12A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A12A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A12A9"/>
  </w:style>
  <w:style w:type="paragraph" w:customStyle="1" w:styleId="Bullet2">
    <w:name w:val="Bullet2"/>
    <w:basedOn w:val="Normal"/>
    <w:rsid w:val="001A12A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A12A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A12A9"/>
    <w:pPr>
      <w:keepLines/>
      <w:spacing w:after="120"/>
    </w:pPr>
  </w:style>
  <w:style w:type="paragraph" w:styleId="Corpodetexto">
    <w:name w:val="Body Text"/>
    <w:basedOn w:val="Normal"/>
    <w:semiHidden/>
    <w:rsid w:val="001A12A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A12A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A12A9"/>
    <w:pPr>
      <w:ind w:left="720" w:hanging="432"/>
    </w:pPr>
  </w:style>
  <w:style w:type="character" w:styleId="Refdenotaderodap">
    <w:name w:val="footnote reference"/>
    <w:basedOn w:val="Fontepargpadro"/>
    <w:semiHidden/>
    <w:rsid w:val="001A12A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1A12A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1A12A9"/>
    <w:pPr>
      <w:shd w:val="clear" w:color="auto" w:fill="000080"/>
    </w:pPr>
  </w:style>
  <w:style w:type="paragraph" w:customStyle="1" w:styleId="Paragraph4">
    <w:name w:val="Paragraph4"/>
    <w:basedOn w:val="Normal"/>
    <w:rsid w:val="001A12A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1A12A9"/>
    <w:pPr>
      <w:ind w:left="600"/>
    </w:pPr>
  </w:style>
  <w:style w:type="paragraph" w:styleId="Sumrio5">
    <w:name w:val="toc 5"/>
    <w:basedOn w:val="Normal"/>
    <w:next w:val="Normal"/>
    <w:autoRedefine/>
    <w:semiHidden/>
    <w:rsid w:val="001A12A9"/>
    <w:pPr>
      <w:ind w:left="800"/>
    </w:pPr>
  </w:style>
  <w:style w:type="paragraph" w:styleId="Sumrio6">
    <w:name w:val="toc 6"/>
    <w:basedOn w:val="Normal"/>
    <w:next w:val="Normal"/>
    <w:autoRedefine/>
    <w:semiHidden/>
    <w:rsid w:val="001A12A9"/>
    <w:pPr>
      <w:ind w:left="1000"/>
    </w:pPr>
  </w:style>
  <w:style w:type="paragraph" w:styleId="Sumrio7">
    <w:name w:val="toc 7"/>
    <w:basedOn w:val="Normal"/>
    <w:next w:val="Normal"/>
    <w:autoRedefine/>
    <w:semiHidden/>
    <w:rsid w:val="001A12A9"/>
    <w:pPr>
      <w:ind w:left="1200"/>
    </w:pPr>
  </w:style>
  <w:style w:type="paragraph" w:styleId="Sumrio8">
    <w:name w:val="toc 8"/>
    <w:basedOn w:val="Normal"/>
    <w:next w:val="Normal"/>
    <w:autoRedefine/>
    <w:semiHidden/>
    <w:rsid w:val="001A12A9"/>
    <w:pPr>
      <w:ind w:left="1400"/>
    </w:pPr>
  </w:style>
  <w:style w:type="paragraph" w:styleId="Sumrio9">
    <w:name w:val="toc 9"/>
    <w:basedOn w:val="Normal"/>
    <w:next w:val="Normal"/>
    <w:autoRedefine/>
    <w:semiHidden/>
    <w:rsid w:val="001A12A9"/>
    <w:pPr>
      <w:ind w:left="1600"/>
    </w:pPr>
  </w:style>
  <w:style w:type="paragraph" w:customStyle="1" w:styleId="MainTitle">
    <w:name w:val="Main Title"/>
    <w:basedOn w:val="Normal"/>
    <w:rsid w:val="001A12A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1A12A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1A12A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1A12A9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630E6A"/>
    <w:pPr>
      <w:widowControl/>
      <w:tabs>
        <w:tab w:val="left" w:pos="540"/>
        <w:tab w:val="left" w:pos="1260"/>
      </w:tabs>
      <w:spacing w:after="120" w:line="360" w:lineRule="auto"/>
      <w:jc w:val="center"/>
    </w:pPr>
    <w:rPr>
      <w:rFonts w:asciiTheme="majorHAnsi" w:hAnsiTheme="majorHAnsi"/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1A12A9"/>
    <w:rPr>
      <w:color w:val="0000FF"/>
      <w:u w:val="single"/>
    </w:rPr>
  </w:style>
  <w:style w:type="paragraph" w:customStyle="1" w:styleId="infoblue0">
    <w:name w:val="infoblue"/>
    <w:basedOn w:val="Normal"/>
    <w:rsid w:val="001A12A9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1A12A9"/>
  </w:style>
  <w:style w:type="character" w:customStyle="1" w:styleId="tw4winExternal">
    <w:name w:val="tw4winExternal"/>
    <w:basedOn w:val="Fontepargpadro"/>
    <w:rsid w:val="001A12A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1A12A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1A12A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1A12A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1A12A9"/>
    <w:rPr>
      <w:color w:val="0000FF"/>
    </w:rPr>
  </w:style>
  <w:style w:type="character" w:customStyle="1" w:styleId="tw4winPopup">
    <w:name w:val="tw4winPopup"/>
    <w:rsid w:val="001A12A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1A12A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1A12A9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6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60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B3EB7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snapToGrid/>
      <w:sz w:val="22"/>
      <w:szCs w:val="22"/>
      <w:lang w:val="pt-BR" w:eastAsia="pt-BR"/>
    </w:rPr>
  </w:style>
  <w:style w:type="character" w:customStyle="1" w:styleId="apple-converted-space">
    <w:name w:val="apple-converted-space"/>
    <w:basedOn w:val="Fontepargpadro"/>
    <w:rsid w:val="001C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9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EFC~1\AppData\Local\Temp\Rar$DI00.420\Modelo_Vis&#227;o_AEDB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20B3-2502-4BF6-AC08-A3DDD25F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Modelo_Visão_AEDB.dotx</Template>
  <TotalTime>0</TotalTime>
  <Pages>14</Pages>
  <Words>1950</Words>
  <Characters>10536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Visão</vt:lpstr>
      <vt:lpstr>Visão (Projeto Pequeno)</vt:lpstr>
    </vt:vector>
  </TitlesOfParts>
  <Company>AEDB - Sistemas de Informação</Company>
  <LinksUpToDate>false</LinksUpToDate>
  <CharactersWithSpaces>12462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Visão</dc:title>
  <dc:subject>&lt;Nome do Projeto&gt;</dc:subject>
  <dc:creator>Professor</dc:creator>
  <cp:keywords/>
  <dc:description>Documento padrão para Análise de Sistemas</dc:description>
  <cp:lastModifiedBy>Cristiano Masiero Cunha</cp:lastModifiedBy>
  <cp:revision>2</cp:revision>
  <cp:lastPrinted>2001-03-15T17:26:00Z</cp:lastPrinted>
  <dcterms:created xsi:type="dcterms:W3CDTF">2015-09-20T13:55:00Z</dcterms:created>
  <dcterms:modified xsi:type="dcterms:W3CDTF">2015-09-20T13:55:00Z</dcterms:modified>
</cp:coreProperties>
</file>