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A632" w14:textId="258C8F36" w:rsidR="007D40C9" w:rsidRPr="00F51B23" w:rsidRDefault="007F30D1" w:rsidP="00F51B23">
      <w:pPr>
        <w:pStyle w:val="Ttulo"/>
        <w:tabs>
          <w:tab w:val="left" w:pos="8222"/>
        </w:tabs>
        <w:spacing w:line="360" w:lineRule="auto"/>
        <w:jc w:val="right"/>
        <w:rPr>
          <w:sz w:val="32"/>
          <w:szCs w:val="32"/>
          <w:lang w:val="pt-BR"/>
        </w:rPr>
      </w:pPr>
      <w:r w:rsidRPr="00F51B23">
        <w:rPr>
          <w:sz w:val="32"/>
          <w:szCs w:val="32"/>
          <w:lang w:val="pt-BR"/>
        </w:rPr>
        <w:fldChar w:fldCharType="begin"/>
      </w:r>
      <w:r w:rsidRPr="00F51B23">
        <w:rPr>
          <w:sz w:val="32"/>
          <w:szCs w:val="32"/>
          <w:lang w:val="pt-BR"/>
        </w:rPr>
        <w:instrText xml:space="preserve"> SUBJECT  \* MERGEFORMAT </w:instrText>
      </w:r>
      <w:r w:rsidRPr="00F51B23">
        <w:rPr>
          <w:sz w:val="32"/>
          <w:szCs w:val="32"/>
          <w:lang w:val="pt-BR"/>
        </w:rPr>
        <w:fldChar w:fldCharType="separate"/>
      </w:r>
      <w:r w:rsidR="003A7AB1" w:rsidRPr="00F51B23">
        <w:rPr>
          <w:rFonts w:cs="Arial"/>
          <w:sz w:val="32"/>
          <w:szCs w:val="32"/>
          <w:lang w:val="pt-BR"/>
        </w:rPr>
        <w:t>Softwa</w:t>
      </w:r>
      <w:r w:rsidR="00B96EB3" w:rsidRPr="00F51B23">
        <w:rPr>
          <w:rFonts w:cs="Arial"/>
          <w:sz w:val="32"/>
          <w:szCs w:val="32"/>
          <w:lang w:val="pt-BR"/>
        </w:rPr>
        <w:t xml:space="preserve">re </w:t>
      </w:r>
      <w:r w:rsidR="00F1264B">
        <w:rPr>
          <w:rFonts w:cs="Arial"/>
          <w:sz w:val="32"/>
          <w:szCs w:val="32"/>
          <w:lang w:val="pt-BR"/>
        </w:rPr>
        <w:t>de Gerenciamento da Biblioteca</w:t>
      </w:r>
      <w:r w:rsidR="00B96EB3" w:rsidRPr="00F51B23">
        <w:rPr>
          <w:rFonts w:cs="Arial"/>
          <w:sz w:val="32"/>
          <w:szCs w:val="32"/>
          <w:lang w:val="pt-BR"/>
        </w:rPr>
        <w:t xml:space="preserve"> </w:t>
      </w:r>
      <w:r w:rsidRPr="00F51B23">
        <w:rPr>
          <w:sz w:val="32"/>
          <w:szCs w:val="32"/>
          <w:lang w:val="pt-BR"/>
        </w:rPr>
        <w:fldChar w:fldCharType="end"/>
      </w:r>
      <w:r w:rsidR="00B013C5">
        <w:rPr>
          <w:sz w:val="32"/>
          <w:szCs w:val="32"/>
          <w:lang w:val="pt-BR"/>
        </w:rPr>
        <w:t>Virtual</w:t>
      </w:r>
    </w:p>
    <w:p w14:paraId="1F47A633" w14:textId="77777777" w:rsidR="007D40C9" w:rsidRPr="00F51B23" w:rsidRDefault="00F63021" w:rsidP="00F51B23">
      <w:pPr>
        <w:pStyle w:val="Ttulo"/>
        <w:spacing w:line="360" w:lineRule="auto"/>
        <w:jc w:val="right"/>
        <w:rPr>
          <w:sz w:val="32"/>
          <w:szCs w:val="32"/>
          <w:lang w:val="pt-BR"/>
        </w:rPr>
      </w:pPr>
      <w:r w:rsidRPr="00F51B23">
        <w:rPr>
          <w:sz w:val="32"/>
          <w:szCs w:val="32"/>
          <w:lang w:val="pt-BR"/>
        </w:rPr>
        <w:fldChar w:fldCharType="begin"/>
      </w:r>
      <w:r w:rsidRPr="00F51B23">
        <w:rPr>
          <w:sz w:val="32"/>
          <w:szCs w:val="32"/>
          <w:lang w:val="pt-BR"/>
        </w:rPr>
        <w:instrText xml:space="preserve"> TITLE  \* MERGEFORMAT </w:instrText>
      </w:r>
      <w:r w:rsidRPr="00F51B23">
        <w:rPr>
          <w:sz w:val="32"/>
          <w:szCs w:val="32"/>
          <w:lang w:val="pt-BR"/>
        </w:rPr>
        <w:fldChar w:fldCharType="separate"/>
      </w:r>
      <w:r w:rsidR="001B4A65" w:rsidRPr="00F51B23">
        <w:rPr>
          <w:sz w:val="32"/>
          <w:szCs w:val="32"/>
          <w:lang w:val="pt-BR"/>
        </w:rPr>
        <w:t xml:space="preserve"> Visão</w:t>
      </w:r>
      <w:r w:rsidRPr="00F51B23">
        <w:rPr>
          <w:sz w:val="32"/>
          <w:szCs w:val="32"/>
          <w:lang w:val="pt-BR"/>
        </w:rPr>
        <w:fldChar w:fldCharType="end"/>
      </w:r>
    </w:p>
    <w:p w14:paraId="1F47A634" w14:textId="77777777" w:rsidR="007D40C9" w:rsidRPr="00F51B23" w:rsidRDefault="00F51B23" w:rsidP="00F51B23">
      <w:pPr>
        <w:pStyle w:val="Ttulo"/>
        <w:spacing w:line="360" w:lineRule="auto"/>
        <w:jc w:val="right"/>
        <w:rPr>
          <w:sz w:val="32"/>
          <w:szCs w:val="32"/>
          <w:lang w:val="pt-BR"/>
        </w:rPr>
      </w:pPr>
      <w:r w:rsidRPr="00F51B23">
        <w:rPr>
          <w:sz w:val="32"/>
          <w:szCs w:val="32"/>
          <w:lang w:val="pt-BR"/>
        </w:rPr>
        <w:t>Versão 1.0</w:t>
      </w:r>
    </w:p>
    <w:p w14:paraId="1F47A635" w14:textId="77777777" w:rsidR="007D40C9" w:rsidRPr="00F51B23" w:rsidRDefault="007D40C9" w:rsidP="00F51B23">
      <w:pPr>
        <w:pStyle w:val="Ttulo"/>
        <w:spacing w:line="360" w:lineRule="auto"/>
        <w:rPr>
          <w:sz w:val="24"/>
          <w:szCs w:val="24"/>
          <w:lang w:val="pt-BR"/>
        </w:rPr>
      </w:pPr>
    </w:p>
    <w:p w14:paraId="1F47A636" w14:textId="77777777" w:rsidR="007D40C9" w:rsidRPr="00F51B23" w:rsidRDefault="003A7AB1" w:rsidP="00630E6A">
      <w:pPr>
        <w:pStyle w:val="InfoBlue"/>
      </w:pPr>
      <w:r w:rsidRPr="00F51B23">
        <w:t xml:space="preserve"> </w:t>
      </w:r>
    </w:p>
    <w:p w14:paraId="1F47A637" w14:textId="77777777" w:rsidR="007D40C9" w:rsidRPr="00F51B23" w:rsidRDefault="007D40C9" w:rsidP="00F51B23">
      <w:pPr>
        <w:spacing w:line="360" w:lineRule="auto"/>
        <w:rPr>
          <w:sz w:val="24"/>
          <w:szCs w:val="24"/>
          <w:lang w:val="pt-BR"/>
        </w:rPr>
        <w:sectPr w:rsidR="007D40C9" w:rsidRPr="00F51B23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47A638" w14:textId="77777777" w:rsidR="007D40C9" w:rsidRPr="00F51B23" w:rsidRDefault="007D40C9" w:rsidP="00F51B23">
      <w:pPr>
        <w:pStyle w:val="Ttulo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lastRenderedPageBreak/>
        <w:t>Histórico da Revisão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40C9" w:rsidRPr="00F51B23" w14:paraId="1F47A63D" w14:textId="77777777" w:rsidTr="002C1E2A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9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A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B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C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7D40C9" w:rsidRPr="00F51B23" w14:paraId="1F47A642" w14:textId="77777777" w:rsidTr="002C1E2A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E" w14:textId="3334F5AB" w:rsidR="007D40C9" w:rsidRPr="00F51B23" w:rsidRDefault="00F1264B" w:rsidP="00F1264B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  <w:r w:rsidR="00F51B23" w:rsidRPr="00F51B23">
              <w:rPr>
                <w:sz w:val="24"/>
                <w:szCs w:val="24"/>
                <w:lang w:val="pt-BR"/>
              </w:rPr>
              <w:t>/</w:t>
            </w:r>
            <w:proofErr w:type="gramStart"/>
            <w:r>
              <w:rPr>
                <w:sz w:val="24"/>
                <w:szCs w:val="24"/>
                <w:lang w:val="pt-BR"/>
              </w:rPr>
              <w:t>Agost</w:t>
            </w:r>
            <w:r w:rsidR="00B013C5">
              <w:rPr>
                <w:sz w:val="24"/>
                <w:szCs w:val="24"/>
                <w:lang w:val="pt-BR"/>
              </w:rPr>
              <w:t>o</w:t>
            </w:r>
            <w:proofErr w:type="gramEnd"/>
            <w:r>
              <w:rPr>
                <w:sz w:val="24"/>
                <w:szCs w:val="24"/>
                <w:lang w:val="pt-BR"/>
              </w:rPr>
              <w:t>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F" w14:textId="77777777" w:rsidR="007D40C9" w:rsidRPr="00F51B23" w:rsidRDefault="00F51B23" w:rsidP="002C1E2A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40" w14:textId="77777777" w:rsidR="007D40C9" w:rsidRPr="00F51B23" w:rsidRDefault="00F51B23" w:rsidP="002C1E2A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Elaboração inicial do documento de 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41" w14:textId="77777777" w:rsidR="007D40C9" w:rsidRPr="00F51B23" w:rsidRDefault="00F51B23" w:rsidP="002C1E2A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Cristiano Masiero Cunha</w:t>
            </w:r>
          </w:p>
        </w:tc>
      </w:tr>
    </w:tbl>
    <w:p w14:paraId="1F47A643" w14:textId="77777777" w:rsidR="007D40C9" w:rsidRPr="00F51B23" w:rsidRDefault="007D40C9" w:rsidP="00F51B23">
      <w:pPr>
        <w:spacing w:line="360" w:lineRule="auto"/>
        <w:rPr>
          <w:sz w:val="24"/>
          <w:szCs w:val="24"/>
          <w:lang w:val="pt-BR"/>
        </w:rPr>
      </w:pPr>
    </w:p>
    <w:p w14:paraId="1F47A644" w14:textId="77777777" w:rsidR="007D40C9" w:rsidRPr="00EE1421" w:rsidRDefault="007D40C9" w:rsidP="00F51B23">
      <w:pPr>
        <w:pStyle w:val="Ttulo"/>
        <w:spacing w:line="360" w:lineRule="auto"/>
        <w:rPr>
          <w:rFonts w:ascii="Times New Roman" w:hAnsi="Times New Roman"/>
          <w:b w:val="0"/>
          <w:sz w:val="32"/>
          <w:szCs w:val="32"/>
          <w:lang w:val="pt-BR"/>
        </w:rPr>
      </w:pPr>
      <w:r w:rsidRPr="00EE1421">
        <w:rPr>
          <w:rFonts w:ascii="Times New Roman" w:hAnsi="Times New Roman"/>
          <w:sz w:val="32"/>
          <w:szCs w:val="32"/>
          <w:lang w:val="pt-BR"/>
        </w:rPr>
        <w:br w:type="page"/>
      </w:r>
      <w:r w:rsidRPr="00EE1421">
        <w:rPr>
          <w:rFonts w:ascii="Times New Roman" w:hAnsi="Times New Roman"/>
          <w:sz w:val="32"/>
          <w:szCs w:val="32"/>
          <w:lang w:val="pt-BR"/>
        </w:rPr>
        <w:lastRenderedPageBreak/>
        <w:t>Índice Analítico</w:t>
      </w:r>
    </w:p>
    <w:p w14:paraId="1F47A645" w14:textId="77777777" w:rsidR="002B2D6D" w:rsidRPr="0040292E" w:rsidRDefault="001A12A9" w:rsidP="00310423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4"/>
          <w:szCs w:val="24"/>
          <w:lang w:val="pt-BR" w:eastAsia="pt-BR"/>
        </w:rPr>
      </w:pPr>
      <w:r w:rsidRPr="0040292E">
        <w:rPr>
          <w:sz w:val="24"/>
          <w:szCs w:val="24"/>
          <w:lang w:val="pt-BR"/>
        </w:rPr>
        <w:fldChar w:fldCharType="begin"/>
      </w:r>
      <w:r w:rsidR="007D40C9" w:rsidRPr="0040292E">
        <w:rPr>
          <w:sz w:val="24"/>
          <w:szCs w:val="24"/>
          <w:lang w:val="pt-BR"/>
        </w:rPr>
        <w:instrText xml:space="preserve"> TOC \o "1-3" </w:instrText>
      </w:r>
      <w:r w:rsidRPr="0040292E">
        <w:rPr>
          <w:sz w:val="24"/>
          <w:szCs w:val="24"/>
          <w:lang w:val="pt-BR"/>
        </w:rPr>
        <w:fldChar w:fldCharType="separate"/>
      </w:r>
      <w:r w:rsidR="002B2D6D" w:rsidRPr="0040292E">
        <w:rPr>
          <w:noProof/>
          <w:sz w:val="24"/>
          <w:szCs w:val="24"/>
          <w:lang w:val="pt-BR"/>
        </w:rPr>
        <w:t>1.</w:t>
      </w:r>
      <w:r w:rsidR="002B2D6D" w:rsidRPr="0040292E">
        <w:rPr>
          <w:noProof/>
          <w:snapToGrid/>
          <w:sz w:val="24"/>
          <w:szCs w:val="24"/>
          <w:lang w:val="pt-BR" w:eastAsia="pt-BR"/>
        </w:rPr>
        <w:tab/>
      </w:r>
      <w:r w:rsidR="002B2D6D" w:rsidRPr="0040292E">
        <w:rPr>
          <w:noProof/>
          <w:sz w:val="24"/>
          <w:szCs w:val="24"/>
          <w:lang w:val="pt-BR"/>
        </w:rPr>
        <w:t>Introdução</w:t>
      </w:r>
      <w:r w:rsidR="002B2D6D" w:rsidRPr="0040292E">
        <w:rPr>
          <w:noProof/>
          <w:sz w:val="24"/>
          <w:szCs w:val="24"/>
          <w:lang w:val="pt-BR"/>
        </w:rPr>
        <w:tab/>
      </w:r>
      <w:r w:rsidR="002C2907">
        <w:rPr>
          <w:noProof/>
          <w:sz w:val="24"/>
          <w:szCs w:val="24"/>
          <w:lang w:val="pt-BR"/>
        </w:rPr>
        <w:t>5</w:t>
      </w:r>
    </w:p>
    <w:p w14:paraId="1F47A646" w14:textId="77777777" w:rsidR="002B2D6D" w:rsidRPr="0040292E" w:rsidRDefault="002B2D6D" w:rsidP="00F51B23">
      <w:pPr>
        <w:pStyle w:val="Sumrio1"/>
        <w:tabs>
          <w:tab w:val="left" w:pos="432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2.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Posicionamento</w:t>
      </w:r>
      <w:r w:rsidRPr="0040292E">
        <w:rPr>
          <w:noProof/>
          <w:sz w:val="24"/>
          <w:szCs w:val="24"/>
          <w:lang w:val="pt-BR"/>
        </w:rPr>
        <w:tab/>
      </w:r>
      <w:r w:rsidR="002C2907">
        <w:rPr>
          <w:noProof/>
          <w:sz w:val="24"/>
          <w:szCs w:val="24"/>
          <w:lang w:val="pt-BR"/>
        </w:rPr>
        <w:t>5</w:t>
      </w:r>
    </w:p>
    <w:p w14:paraId="1F47A647" w14:textId="77777777" w:rsidR="002B2D6D" w:rsidRPr="0040292E" w:rsidRDefault="002B2D6D" w:rsidP="00F51B23">
      <w:pPr>
        <w:pStyle w:val="Sumrio2"/>
        <w:tabs>
          <w:tab w:val="left" w:pos="1000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2.1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Descrição do Problema</w:t>
      </w:r>
      <w:r w:rsidRPr="0040292E">
        <w:rPr>
          <w:noProof/>
          <w:sz w:val="24"/>
          <w:szCs w:val="24"/>
          <w:lang w:val="pt-BR"/>
        </w:rPr>
        <w:tab/>
      </w:r>
      <w:r w:rsidR="002C2907">
        <w:rPr>
          <w:noProof/>
          <w:sz w:val="24"/>
          <w:szCs w:val="24"/>
          <w:lang w:val="pt-BR"/>
        </w:rPr>
        <w:t>5</w:t>
      </w:r>
    </w:p>
    <w:p w14:paraId="1F47A648" w14:textId="77777777" w:rsidR="002B2D6D" w:rsidRPr="0040292E" w:rsidRDefault="002B2D6D" w:rsidP="00F51B23">
      <w:pPr>
        <w:pStyle w:val="Sumrio2"/>
        <w:tabs>
          <w:tab w:val="left" w:pos="1000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2.2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Sentença de Posição do Produto</w:t>
      </w:r>
      <w:r w:rsidRPr="0040292E">
        <w:rPr>
          <w:noProof/>
          <w:sz w:val="24"/>
          <w:szCs w:val="24"/>
          <w:lang w:val="pt-BR"/>
        </w:rPr>
        <w:tab/>
      </w:r>
      <w:r w:rsidR="00FF22AD">
        <w:rPr>
          <w:noProof/>
          <w:sz w:val="24"/>
          <w:szCs w:val="24"/>
          <w:lang w:val="pt-BR"/>
        </w:rPr>
        <w:t>6</w:t>
      </w:r>
    </w:p>
    <w:p w14:paraId="1F47A649" w14:textId="77777777" w:rsidR="002B2D6D" w:rsidRPr="0040292E" w:rsidRDefault="002B2D6D" w:rsidP="00F51B23">
      <w:pPr>
        <w:pStyle w:val="Sumrio1"/>
        <w:tabs>
          <w:tab w:val="left" w:pos="432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Descrições dos Envolvidos e Usuários</w:t>
      </w:r>
      <w:r w:rsidRPr="0040292E">
        <w:rPr>
          <w:noProof/>
          <w:sz w:val="24"/>
          <w:szCs w:val="24"/>
          <w:lang w:val="pt-BR"/>
        </w:rPr>
        <w:tab/>
      </w:r>
      <w:r w:rsidR="00FF22AD">
        <w:rPr>
          <w:noProof/>
          <w:sz w:val="24"/>
          <w:szCs w:val="24"/>
          <w:lang w:val="pt-BR"/>
        </w:rPr>
        <w:t>7</w:t>
      </w:r>
    </w:p>
    <w:p w14:paraId="1F47A64A" w14:textId="77777777" w:rsidR="002B2D6D" w:rsidRPr="0040292E" w:rsidRDefault="002B2D6D" w:rsidP="00F51B23">
      <w:pPr>
        <w:pStyle w:val="Sumrio2"/>
        <w:tabs>
          <w:tab w:val="left" w:pos="1000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3.1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Resumo dos Envolvidos</w:t>
      </w:r>
      <w:r w:rsidRPr="0040292E">
        <w:rPr>
          <w:noProof/>
          <w:sz w:val="24"/>
          <w:szCs w:val="24"/>
          <w:lang w:val="pt-BR"/>
        </w:rPr>
        <w:tab/>
      </w:r>
      <w:r w:rsidR="00FF22AD">
        <w:rPr>
          <w:noProof/>
          <w:sz w:val="24"/>
          <w:szCs w:val="24"/>
          <w:lang w:val="pt-BR"/>
        </w:rPr>
        <w:t>7</w:t>
      </w:r>
    </w:p>
    <w:p w14:paraId="1F47A64B" w14:textId="77777777" w:rsidR="002B2D6D" w:rsidRPr="0040292E" w:rsidRDefault="002B2D6D" w:rsidP="00F51B23">
      <w:pPr>
        <w:pStyle w:val="Sumrio2"/>
        <w:tabs>
          <w:tab w:val="left" w:pos="1000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3.2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Resumo dos Usuários</w:t>
      </w:r>
      <w:r w:rsidRPr="0040292E">
        <w:rPr>
          <w:noProof/>
          <w:sz w:val="24"/>
          <w:szCs w:val="24"/>
          <w:lang w:val="pt-BR"/>
        </w:rPr>
        <w:tab/>
      </w:r>
      <w:r w:rsidR="00FF22AD">
        <w:rPr>
          <w:noProof/>
          <w:sz w:val="24"/>
          <w:szCs w:val="24"/>
          <w:lang w:val="pt-BR"/>
        </w:rPr>
        <w:t>7</w:t>
      </w:r>
    </w:p>
    <w:p w14:paraId="1F47A64C" w14:textId="77777777" w:rsidR="002B2D6D" w:rsidRPr="0040292E" w:rsidRDefault="002B2D6D" w:rsidP="00F51B23">
      <w:pPr>
        <w:pStyle w:val="Sumrio2"/>
        <w:tabs>
          <w:tab w:val="left" w:pos="1000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3.3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Ambiente do Usuário</w:t>
      </w:r>
      <w:r w:rsidRPr="0040292E">
        <w:rPr>
          <w:noProof/>
          <w:sz w:val="24"/>
          <w:szCs w:val="24"/>
          <w:lang w:val="pt-BR"/>
        </w:rPr>
        <w:tab/>
      </w:r>
      <w:r w:rsidR="00FF22AD">
        <w:rPr>
          <w:noProof/>
          <w:sz w:val="24"/>
          <w:szCs w:val="24"/>
          <w:lang w:val="pt-BR"/>
        </w:rPr>
        <w:t>8</w:t>
      </w:r>
    </w:p>
    <w:p w14:paraId="1F47A64D" w14:textId="77777777" w:rsidR="002B2D6D" w:rsidRPr="0040292E" w:rsidRDefault="002B2D6D" w:rsidP="00F51B23">
      <w:pPr>
        <w:pStyle w:val="Sumrio2"/>
        <w:tabs>
          <w:tab w:val="left" w:pos="1000"/>
        </w:tabs>
        <w:spacing w:line="360" w:lineRule="auto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3.4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Resumo das Principais Necessidades dos Envolvidos ou Usuários</w:t>
      </w:r>
      <w:r w:rsidRPr="0040292E">
        <w:rPr>
          <w:noProof/>
          <w:sz w:val="24"/>
          <w:szCs w:val="24"/>
          <w:lang w:val="pt-BR"/>
        </w:rPr>
        <w:tab/>
      </w:r>
      <w:r w:rsidR="009D793E">
        <w:rPr>
          <w:noProof/>
          <w:sz w:val="24"/>
          <w:szCs w:val="24"/>
          <w:lang w:val="pt-BR"/>
        </w:rPr>
        <w:t>8</w:t>
      </w:r>
    </w:p>
    <w:p w14:paraId="1F47A64E" w14:textId="77777777" w:rsidR="002B2D6D" w:rsidRPr="0040292E" w:rsidRDefault="002B2D6D" w:rsidP="00F51B23">
      <w:pPr>
        <w:pStyle w:val="Sumrio1"/>
        <w:tabs>
          <w:tab w:val="left" w:pos="432"/>
        </w:tabs>
        <w:spacing w:line="360" w:lineRule="auto"/>
        <w:rPr>
          <w:noProof/>
          <w:sz w:val="24"/>
          <w:szCs w:val="24"/>
          <w:lang w:val="pt-BR"/>
        </w:rPr>
      </w:pPr>
      <w:r w:rsidRPr="0040292E">
        <w:rPr>
          <w:noProof/>
          <w:sz w:val="24"/>
          <w:szCs w:val="24"/>
          <w:lang w:val="pt-BR"/>
        </w:rPr>
        <w:t>4.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="002C2907">
        <w:rPr>
          <w:noProof/>
          <w:sz w:val="24"/>
          <w:szCs w:val="24"/>
          <w:lang w:val="pt-BR"/>
        </w:rPr>
        <w:t>Recursos do Produto</w:t>
      </w:r>
      <w:r w:rsidR="002C2907">
        <w:rPr>
          <w:noProof/>
          <w:sz w:val="24"/>
          <w:szCs w:val="24"/>
          <w:lang w:val="pt-BR"/>
        </w:rPr>
        <w:tab/>
      </w:r>
      <w:r w:rsidR="009D793E">
        <w:rPr>
          <w:noProof/>
          <w:sz w:val="24"/>
          <w:szCs w:val="24"/>
          <w:lang w:val="pt-BR"/>
        </w:rPr>
        <w:t xml:space="preserve"> 10</w:t>
      </w:r>
    </w:p>
    <w:p w14:paraId="1F47A64F" w14:textId="77777777" w:rsidR="00470C7E" w:rsidRPr="0040292E" w:rsidRDefault="00470C7E" w:rsidP="0040292E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40292E">
        <w:rPr>
          <w:sz w:val="24"/>
          <w:szCs w:val="24"/>
          <w:lang w:val="pt-BR"/>
        </w:rPr>
        <w:t>4.</w:t>
      </w:r>
      <w:r w:rsidR="00FF22AD">
        <w:rPr>
          <w:sz w:val="24"/>
          <w:szCs w:val="24"/>
          <w:lang w:val="pt-BR"/>
        </w:rPr>
        <w:t>1</w:t>
      </w:r>
      <w:r w:rsidRPr="0040292E">
        <w:rPr>
          <w:sz w:val="24"/>
          <w:szCs w:val="24"/>
          <w:lang w:val="pt-BR"/>
        </w:rPr>
        <w:t xml:space="preserve">    Módulo de Cadastros Bases </w:t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2C2907">
        <w:rPr>
          <w:sz w:val="24"/>
          <w:szCs w:val="24"/>
          <w:lang w:val="pt-BR"/>
        </w:rPr>
        <w:t xml:space="preserve">        </w:t>
      </w:r>
      <w:r w:rsidR="009D793E">
        <w:rPr>
          <w:sz w:val="24"/>
          <w:szCs w:val="24"/>
          <w:lang w:val="pt-BR"/>
        </w:rPr>
        <w:t>10</w:t>
      </w:r>
    </w:p>
    <w:p w14:paraId="1F47A650" w14:textId="77777777" w:rsidR="00470C7E" w:rsidRPr="0040292E" w:rsidRDefault="00470C7E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 w:rsidRPr="0040292E">
        <w:rPr>
          <w:sz w:val="24"/>
          <w:szCs w:val="24"/>
          <w:lang w:val="pt-BR"/>
        </w:rPr>
        <w:t>4.</w:t>
      </w:r>
      <w:r w:rsidR="00FF22AD">
        <w:rPr>
          <w:sz w:val="24"/>
          <w:szCs w:val="24"/>
          <w:lang w:val="pt-BR"/>
        </w:rPr>
        <w:t>1.1 Cadastro de C</w:t>
      </w:r>
      <w:r w:rsidRPr="0040292E">
        <w:rPr>
          <w:sz w:val="24"/>
          <w:szCs w:val="24"/>
          <w:lang w:val="pt-BR"/>
        </w:rPr>
        <w:t>lientes</w:t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       </w:t>
      </w:r>
      <w:r w:rsidR="002C2907">
        <w:rPr>
          <w:sz w:val="24"/>
          <w:szCs w:val="24"/>
          <w:lang w:val="pt-BR"/>
        </w:rPr>
        <w:t>10</w:t>
      </w:r>
    </w:p>
    <w:p w14:paraId="1F47A651" w14:textId="77777777" w:rsidR="00470C7E" w:rsidRPr="0040292E" w:rsidRDefault="00FF22AD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 xml:space="preserve">.2 </w:t>
      </w:r>
      <w:r>
        <w:rPr>
          <w:sz w:val="24"/>
          <w:szCs w:val="24"/>
          <w:lang w:val="pt-BR"/>
        </w:rPr>
        <w:t xml:space="preserve">Identificação     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2C2907">
        <w:rPr>
          <w:sz w:val="24"/>
          <w:szCs w:val="24"/>
          <w:lang w:val="pt-BR"/>
        </w:rPr>
        <w:t xml:space="preserve">        10</w:t>
      </w:r>
    </w:p>
    <w:p w14:paraId="1F47A652" w14:textId="77777777" w:rsidR="00470C7E" w:rsidRPr="0040292E" w:rsidRDefault="00FF22AD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>.3</w:t>
      </w:r>
      <w:r>
        <w:rPr>
          <w:sz w:val="24"/>
          <w:szCs w:val="24"/>
          <w:lang w:val="pt-BR"/>
        </w:rPr>
        <w:t xml:space="preserve"> Fale Conosco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</w:t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       </w:t>
      </w:r>
      <w:r w:rsidR="002C2907">
        <w:rPr>
          <w:sz w:val="24"/>
          <w:szCs w:val="24"/>
          <w:lang w:val="pt-BR"/>
        </w:rPr>
        <w:t>10</w:t>
      </w:r>
    </w:p>
    <w:p w14:paraId="1F47A653" w14:textId="77777777" w:rsidR="00470C7E" w:rsidRPr="0040292E" w:rsidRDefault="00FF22AD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 xml:space="preserve">.4 </w:t>
      </w:r>
      <w:r>
        <w:rPr>
          <w:sz w:val="24"/>
          <w:szCs w:val="24"/>
          <w:lang w:val="pt-BR"/>
        </w:rPr>
        <w:t>Adicionar Produto</w:t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       </w:t>
      </w:r>
      <w:r w:rsidR="0091640A">
        <w:rPr>
          <w:sz w:val="24"/>
          <w:szCs w:val="24"/>
          <w:lang w:val="pt-BR"/>
        </w:rPr>
        <w:t>10</w:t>
      </w:r>
    </w:p>
    <w:p w14:paraId="1F47A654" w14:textId="77777777" w:rsidR="00470C7E" w:rsidRPr="0040292E" w:rsidRDefault="00FF22AD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 xml:space="preserve">.5 </w:t>
      </w:r>
      <w:r>
        <w:rPr>
          <w:sz w:val="24"/>
          <w:szCs w:val="24"/>
          <w:lang w:val="pt-BR"/>
        </w:rPr>
        <w:t>Busca de Produto</w:t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</w:t>
      </w:r>
      <w:r w:rsidR="0040292E" w:rsidRPr="0040292E">
        <w:rPr>
          <w:sz w:val="24"/>
          <w:szCs w:val="24"/>
          <w:lang w:val="pt-BR"/>
        </w:rPr>
        <w:tab/>
        <w:t xml:space="preserve">        </w:t>
      </w:r>
      <w:r w:rsidR="009D793E">
        <w:rPr>
          <w:sz w:val="24"/>
          <w:szCs w:val="24"/>
          <w:lang w:val="pt-BR"/>
        </w:rPr>
        <w:t>11</w:t>
      </w:r>
    </w:p>
    <w:p w14:paraId="1F47A655" w14:textId="77777777" w:rsidR="00470C7E" w:rsidRPr="0040292E" w:rsidRDefault="00FF22AD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>.6 Ca</w:t>
      </w:r>
      <w:r>
        <w:rPr>
          <w:sz w:val="24"/>
          <w:szCs w:val="24"/>
          <w:lang w:val="pt-BR"/>
        </w:rPr>
        <w:t>rrinho de Compra</w:t>
      </w:r>
      <w:r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       </w:t>
      </w:r>
      <w:r w:rsidR="009D793E">
        <w:rPr>
          <w:sz w:val="24"/>
          <w:szCs w:val="24"/>
          <w:lang w:val="pt-BR"/>
        </w:rPr>
        <w:t>11</w:t>
      </w:r>
    </w:p>
    <w:p w14:paraId="1F47A656" w14:textId="77777777" w:rsidR="00470C7E" w:rsidRPr="0040292E" w:rsidRDefault="00FF22AD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 xml:space="preserve">.7 </w:t>
      </w:r>
      <w:r>
        <w:rPr>
          <w:sz w:val="24"/>
          <w:szCs w:val="24"/>
          <w:lang w:val="pt-BR"/>
        </w:rPr>
        <w:t>Pagamento</w:t>
      </w:r>
      <w:r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       </w:t>
      </w:r>
      <w:r w:rsidR="002C2907">
        <w:rPr>
          <w:sz w:val="24"/>
          <w:szCs w:val="24"/>
          <w:lang w:val="pt-BR"/>
        </w:rPr>
        <w:t>11</w:t>
      </w:r>
    </w:p>
    <w:p w14:paraId="1F47A657" w14:textId="77777777" w:rsidR="00470C7E" w:rsidRPr="0040292E" w:rsidRDefault="00FF22AD" w:rsidP="0040292E">
      <w:pPr>
        <w:spacing w:line="360" w:lineRule="auto"/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 xml:space="preserve">.8 </w:t>
      </w:r>
      <w:r>
        <w:rPr>
          <w:sz w:val="24"/>
          <w:szCs w:val="24"/>
          <w:lang w:val="pt-BR"/>
        </w:rPr>
        <w:t>Gerenciamento de Produto</w:t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  <w:t xml:space="preserve">        </w:t>
      </w:r>
      <w:r w:rsidR="002C2907">
        <w:rPr>
          <w:sz w:val="24"/>
          <w:szCs w:val="24"/>
          <w:lang w:val="pt-BR"/>
        </w:rPr>
        <w:t>11</w:t>
      </w:r>
    </w:p>
    <w:p w14:paraId="1F47A658" w14:textId="77777777" w:rsidR="00FF22AD" w:rsidRDefault="00FF22AD" w:rsidP="002C2907">
      <w:pPr>
        <w:spacing w:line="360" w:lineRule="auto"/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="00470C7E" w:rsidRPr="0040292E">
        <w:rPr>
          <w:sz w:val="24"/>
          <w:szCs w:val="24"/>
          <w:lang w:val="pt-BR"/>
        </w:rPr>
        <w:t xml:space="preserve">.9 </w:t>
      </w:r>
      <w:r>
        <w:rPr>
          <w:sz w:val="24"/>
          <w:szCs w:val="24"/>
          <w:lang w:val="pt-BR"/>
        </w:rPr>
        <w:t>Gerenciamento de Pedido</w:t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 w:rsidRPr="0040292E">
        <w:rPr>
          <w:sz w:val="24"/>
          <w:szCs w:val="24"/>
          <w:lang w:val="pt-BR"/>
        </w:rPr>
        <w:tab/>
      </w:r>
      <w:r w:rsidR="0040292E">
        <w:rPr>
          <w:sz w:val="24"/>
          <w:szCs w:val="24"/>
          <w:lang w:val="pt-BR"/>
        </w:rPr>
        <w:t xml:space="preserve">   </w:t>
      </w:r>
      <w:r w:rsidR="0040292E" w:rsidRPr="0040292E">
        <w:rPr>
          <w:sz w:val="24"/>
          <w:szCs w:val="24"/>
          <w:lang w:val="pt-BR"/>
        </w:rPr>
        <w:tab/>
      </w:r>
      <w:r w:rsidR="0040292E">
        <w:rPr>
          <w:sz w:val="24"/>
          <w:szCs w:val="24"/>
          <w:lang w:val="pt-BR"/>
        </w:rPr>
        <w:t xml:space="preserve">        </w:t>
      </w:r>
      <w:r w:rsidR="0091640A">
        <w:rPr>
          <w:sz w:val="24"/>
          <w:szCs w:val="24"/>
          <w:lang w:val="pt-BR"/>
        </w:rPr>
        <w:t xml:space="preserve">11 </w:t>
      </w:r>
    </w:p>
    <w:p w14:paraId="1F47A659" w14:textId="77777777" w:rsidR="00FF22AD" w:rsidRDefault="00FF22AD" w:rsidP="002C2907">
      <w:pPr>
        <w:spacing w:line="360" w:lineRule="auto"/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4.1.10 Newsletter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11</w:t>
      </w:r>
    </w:p>
    <w:p w14:paraId="1F47A65A" w14:textId="77777777" w:rsidR="0040292E" w:rsidRPr="0040292E" w:rsidRDefault="00FF22AD" w:rsidP="002C2907">
      <w:pPr>
        <w:spacing w:line="360" w:lineRule="auto"/>
        <w:ind w:firstLine="1440"/>
        <w:jc w:val="both"/>
        <w:rPr>
          <w:sz w:val="24"/>
          <w:szCs w:val="24"/>
          <w:lang w:val="pt-BR"/>
        </w:rPr>
      </w:pPr>
      <w:r w:rsidRPr="00FF22AD">
        <w:rPr>
          <w:sz w:val="24"/>
          <w:szCs w:val="24"/>
          <w:lang w:val="pt-BR"/>
        </w:rPr>
        <w:t>5</w:t>
      </w:r>
      <w:r w:rsidR="0040292E" w:rsidRPr="0040292E">
        <w:rPr>
          <w:lang w:val="pt-BR"/>
        </w:rPr>
        <w:t xml:space="preserve">.    </w:t>
      </w:r>
      <w:r w:rsidR="0040292E" w:rsidRPr="0040292E">
        <w:rPr>
          <w:sz w:val="24"/>
          <w:szCs w:val="24"/>
          <w:lang w:val="pt-BR"/>
        </w:rPr>
        <w:t>Outros Requisitos do Produto</w:t>
      </w:r>
      <w:r w:rsidR="002C2907">
        <w:rPr>
          <w:sz w:val="24"/>
          <w:szCs w:val="24"/>
          <w:lang w:val="pt-BR"/>
        </w:rPr>
        <w:tab/>
      </w:r>
      <w:r w:rsidR="002C2907">
        <w:rPr>
          <w:sz w:val="24"/>
          <w:szCs w:val="24"/>
          <w:lang w:val="pt-BR"/>
        </w:rPr>
        <w:tab/>
      </w:r>
      <w:r w:rsidR="002C2907">
        <w:rPr>
          <w:sz w:val="24"/>
          <w:szCs w:val="24"/>
          <w:lang w:val="pt-BR"/>
        </w:rPr>
        <w:tab/>
      </w:r>
      <w:r w:rsidR="002C2907">
        <w:rPr>
          <w:sz w:val="24"/>
          <w:szCs w:val="24"/>
          <w:lang w:val="pt-BR"/>
        </w:rPr>
        <w:tab/>
      </w:r>
      <w:r w:rsidR="002C2907">
        <w:rPr>
          <w:sz w:val="24"/>
          <w:szCs w:val="24"/>
          <w:lang w:val="pt-BR"/>
        </w:rPr>
        <w:tab/>
      </w:r>
      <w:r w:rsidR="002C2907">
        <w:rPr>
          <w:sz w:val="24"/>
          <w:szCs w:val="24"/>
          <w:lang w:val="pt-BR"/>
        </w:rPr>
        <w:tab/>
        <w:t xml:space="preserve">        </w:t>
      </w:r>
      <w:r w:rsidR="0091640A">
        <w:rPr>
          <w:sz w:val="24"/>
          <w:szCs w:val="24"/>
          <w:lang w:val="pt-BR"/>
        </w:rPr>
        <w:t>11</w:t>
      </w:r>
    </w:p>
    <w:p w14:paraId="1F47A65B" w14:textId="77777777" w:rsidR="0040292E" w:rsidRPr="0040292E" w:rsidRDefault="0040292E" w:rsidP="0040292E">
      <w:pPr>
        <w:pStyle w:val="Ttulo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lang w:val="pt-BR"/>
        </w:rPr>
      </w:pPr>
      <w:r w:rsidRPr="0040292E">
        <w:rPr>
          <w:rFonts w:ascii="Times New Roman" w:hAnsi="Times New Roman"/>
          <w:b w:val="0"/>
          <w:lang w:val="pt-BR"/>
        </w:rPr>
        <w:lastRenderedPageBreak/>
        <w:t>6.    Visão Geral do Produto</w:t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  <w:t xml:space="preserve">        </w:t>
      </w:r>
      <w:r w:rsidR="009D793E">
        <w:rPr>
          <w:rFonts w:ascii="Times New Roman" w:hAnsi="Times New Roman"/>
          <w:b w:val="0"/>
          <w:lang w:val="pt-BR"/>
        </w:rPr>
        <w:t>12</w:t>
      </w:r>
    </w:p>
    <w:p w14:paraId="1F47A65C" w14:textId="77777777" w:rsidR="00FF22AD" w:rsidRPr="00FF22AD" w:rsidRDefault="0040292E" w:rsidP="00FF22AD">
      <w:pPr>
        <w:pStyle w:val="Ttulo2"/>
        <w:spacing w:line="360" w:lineRule="auto"/>
        <w:ind w:firstLine="720"/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 w:rsidRPr="0040292E">
        <w:rPr>
          <w:rFonts w:ascii="Times New Roman" w:hAnsi="Times New Roman"/>
          <w:b w:val="0"/>
          <w:sz w:val="24"/>
          <w:szCs w:val="24"/>
          <w:lang w:val="pt-BR"/>
        </w:rPr>
        <w:t>6.1   Perspectiva do Produto</w:t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       </w:t>
      </w:r>
      <w:r w:rsidR="0091640A">
        <w:rPr>
          <w:rFonts w:ascii="Times New Roman" w:hAnsi="Times New Roman"/>
          <w:b w:val="0"/>
          <w:sz w:val="24"/>
          <w:szCs w:val="24"/>
          <w:lang w:val="pt-BR"/>
        </w:rPr>
        <w:t>11</w:t>
      </w:r>
    </w:p>
    <w:p w14:paraId="1F47A65D" w14:textId="77777777" w:rsidR="00FF22AD" w:rsidRDefault="0040292E" w:rsidP="00FF22AD">
      <w:pPr>
        <w:pStyle w:val="Ttulo2"/>
        <w:spacing w:line="360" w:lineRule="auto"/>
        <w:ind w:firstLine="720"/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 w:rsidRPr="0040292E">
        <w:rPr>
          <w:rFonts w:ascii="Times New Roman" w:hAnsi="Times New Roman"/>
          <w:b w:val="0"/>
          <w:sz w:val="24"/>
          <w:szCs w:val="24"/>
          <w:lang w:val="pt-BR"/>
        </w:rPr>
        <w:t xml:space="preserve">6.2   </w:t>
      </w:r>
      <w:r w:rsidR="00FF22AD">
        <w:rPr>
          <w:rFonts w:ascii="Times New Roman" w:hAnsi="Times New Roman"/>
          <w:b w:val="0"/>
          <w:sz w:val="24"/>
          <w:szCs w:val="24"/>
          <w:lang w:val="pt-BR"/>
        </w:rPr>
        <w:t>Recursos</w:t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FF22AD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FF22AD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FF22AD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2C2907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       12</w:t>
      </w:r>
    </w:p>
    <w:p w14:paraId="1F47A65E" w14:textId="77777777" w:rsidR="00FF22AD" w:rsidRPr="00FF22AD" w:rsidRDefault="00FF22AD" w:rsidP="00FF22AD">
      <w:pPr>
        <w:ind w:firstLine="720"/>
        <w:rPr>
          <w:sz w:val="24"/>
          <w:lang w:val="pt-BR"/>
        </w:rPr>
      </w:pPr>
      <w:r w:rsidRPr="00FF22AD">
        <w:rPr>
          <w:sz w:val="24"/>
          <w:lang w:val="pt-BR"/>
        </w:rPr>
        <w:t>6.3</w:t>
      </w:r>
      <w:r>
        <w:rPr>
          <w:sz w:val="24"/>
          <w:lang w:val="pt-BR"/>
        </w:rPr>
        <w:t xml:space="preserve"> Conclusão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       12</w:t>
      </w:r>
    </w:p>
    <w:p w14:paraId="1F47A65F" w14:textId="77777777" w:rsidR="0040292E" w:rsidRPr="0040292E" w:rsidRDefault="0040292E" w:rsidP="0040292E">
      <w:pPr>
        <w:pStyle w:val="Ttulo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lang w:val="pt-BR"/>
        </w:rPr>
      </w:pPr>
      <w:r w:rsidRPr="0040292E">
        <w:rPr>
          <w:rFonts w:ascii="Times New Roman" w:hAnsi="Times New Roman"/>
          <w:b w:val="0"/>
          <w:lang w:val="pt-BR"/>
        </w:rPr>
        <w:t>7.    Referências</w:t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</w:r>
      <w:r w:rsidR="002C2907">
        <w:rPr>
          <w:rFonts w:ascii="Times New Roman" w:hAnsi="Times New Roman"/>
          <w:b w:val="0"/>
          <w:lang w:val="pt-BR"/>
        </w:rPr>
        <w:tab/>
        <w:t xml:space="preserve">  </w:t>
      </w:r>
      <w:r w:rsidR="002C2907">
        <w:rPr>
          <w:rFonts w:ascii="Times New Roman" w:hAnsi="Times New Roman"/>
          <w:b w:val="0"/>
          <w:lang w:val="pt-BR"/>
        </w:rPr>
        <w:tab/>
        <w:t xml:space="preserve">        12</w:t>
      </w:r>
    </w:p>
    <w:p w14:paraId="1F47A660" w14:textId="77777777" w:rsidR="0040292E" w:rsidRPr="0040292E" w:rsidRDefault="0040292E" w:rsidP="00470C7E">
      <w:pPr>
        <w:spacing w:line="360" w:lineRule="auto"/>
        <w:jc w:val="both"/>
        <w:rPr>
          <w:sz w:val="24"/>
          <w:szCs w:val="24"/>
          <w:lang w:val="pt-BR"/>
        </w:rPr>
      </w:pPr>
    </w:p>
    <w:p w14:paraId="1F47A661" w14:textId="77777777" w:rsidR="007D40C9" w:rsidRPr="00F51B23" w:rsidRDefault="001A12A9" w:rsidP="00F51B23">
      <w:pPr>
        <w:pStyle w:val="Ttulo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40292E">
        <w:rPr>
          <w:rFonts w:ascii="Times New Roman" w:hAnsi="Times New Roman"/>
          <w:b w:val="0"/>
          <w:sz w:val="24"/>
          <w:szCs w:val="24"/>
          <w:lang w:val="pt-BR"/>
        </w:rPr>
        <w:fldChar w:fldCharType="end"/>
      </w:r>
      <w:r w:rsidR="007D40C9" w:rsidRPr="00F51B23">
        <w:rPr>
          <w:rFonts w:ascii="Times New Roman" w:hAnsi="Times New Roman"/>
          <w:sz w:val="24"/>
          <w:szCs w:val="24"/>
          <w:lang w:val="pt-BR"/>
        </w:rPr>
        <w:br w:type="page"/>
      </w:r>
      <w:r w:rsidR="00F63021" w:rsidRPr="00F51B23">
        <w:rPr>
          <w:rFonts w:ascii="Times New Roman" w:hAnsi="Times New Roman"/>
          <w:sz w:val="24"/>
          <w:szCs w:val="24"/>
          <w:lang w:val="pt-BR"/>
        </w:rPr>
        <w:lastRenderedPageBreak/>
        <w:fldChar w:fldCharType="begin"/>
      </w:r>
      <w:r w:rsidR="00F63021" w:rsidRPr="00F51B23">
        <w:rPr>
          <w:rFonts w:ascii="Times New Roman" w:hAnsi="Times New Roman"/>
          <w:sz w:val="24"/>
          <w:szCs w:val="24"/>
          <w:lang w:val="pt-BR"/>
        </w:rPr>
        <w:instrText xml:space="preserve"> TITLE  \* MERGEFORMAT </w:instrText>
      </w:r>
      <w:r w:rsidR="00F63021" w:rsidRPr="00F51B23">
        <w:rPr>
          <w:rFonts w:ascii="Times New Roman" w:hAnsi="Times New Roman"/>
          <w:sz w:val="24"/>
          <w:szCs w:val="24"/>
          <w:lang w:val="pt-BR"/>
        </w:rPr>
        <w:fldChar w:fldCharType="separate"/>
      </w:r>
      <w:r w:rsidR="001B4A65" w:rsidRPr="00F51B23">
        <w:rPr>
          <w:rFonts w:ascii="Times New Roman" w:hAnsi="Times New Roman"/>
          <w:sz w:val="24"/>
          <w:szCs w:val="24"/>
          <w:lang w:val="pt-BR"/>
        </w:rPr>
        <w:t>Modelo de Visão</w:t>
      </w:r>
      <w:r w:rsidR="00F63021" w:rsidRPr="00F51B23">
        <w:rPr>
          <w:rFonts w:ascii="Times New Roman" w:hAnsi="Times New Roman"/>
          <w:sz w:val="24"/>
          <w:szCs w:val="24"/>
          <w:lang w:val="pt-BR"/>
        </w:rPr>
        <w:fldChar w:fldCharType="end"/>
      </w:r>
      <w:r w:rsidR="0069064F" w:rsidRPr="00F51B23">
        <w:rPr>
          <w:rFonts w:ascii="Times New Roman" w:hAnsi="Times New Roman"/>
          <w:sz w:val="24"/>
          <w:szCs w:val="24"/>
          <w:lang w:val="pt-BR"/>
        </w:rPr>
        <w:t xml:space="preserve"> de Sistema</w:t>
      </w:r>
    </w:p>
    <w:p w14:paraId="1F47A662" w14:textId="77777777" w:rsidR="007D40C9" w:rsidRPr="00F51B23" w:rsidRDefault="007D40C9" w:rsidP="00F51B23">
      <w:pPr>
        <w:pStyle w:val="Ttulo1"/>
        <w:spacing w:line="360" w:lineRule="auto"/>
        <w:ind w:left="426" w:hanging="426"/>
        <w:rPr>
          <w:rFonts w:ascii="Times New Roman" w:hAnsi="Times New Roman"/>
          <w:lang w:val="pt-BR"/>
        </w:rPr>
      </w:pPr>
      <w:bookmarkStart w:id="0" w:name="_Toc512930904"/>
      <w:bookmarkStart w:id="1" w:name="_Toc456600917"/>
      <w:bookmarkStart w:id="2" w:name="_Toc456598586"/>
      <w:bookmarkStart w:id="3" w:name="_Toc197965424"/>
      <w:bookmarkStart w:id="4" w:name="_Toc452813577"/>
      <w:bookmarkStart w:id="5" w:name="_Toc436203377"/>
      <w:r w:rsidRPr="00F51B23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  <w:bookmarkEnd w:id="3"/>
    </w:p>
    <w:p w14:paraId="1F47A663" w14:textId="35C04F6B" w:rsidR="001E7CC4" w:rsidRPr="00EA443F" w:rsidRDefault="001E7CC4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Este </w:t>
      </w:r>
      <w:proofErr w:type="spellStart"/>
      <w:r w:rsidRPr="00EA443F">
        <w:rPr>
          <w:sz w:val="24"/>
          <w:szCs w:val="24"/>
        </w:rPr>
        <w:t>documento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contém</w:t>
      </w:r>
      <w:proofErr w:type="spellEnd"/>
      <w:r w:rsidRPr="00EA443F">
        <w:rPr>
          <w:sz w:val="24"/>
          <w:szCs w:val="24"/>
        </w:rPr>
        <w:t xml:space="preserve"> o </w:t>
      </w:r>
      <w:proofErr w:type="spellStart"/>
      <w:r w:rsidRPr="00EA443F">
        <w:rPr>
          <w:sz w:val="24"/>
          <w:szCs w:val="24"/>
        </w:rPr>
        <w:t>planejamento</w:t>
      </w:r>
      <w:proofErr w:type="spellEnd"/>
      <w:r w:rsidRPr="00EA443F">
        <w:rPr>
          <w:sz w:val="24"/>
          <w:szCs w:val="24"/>
        </w:rPr>
        <w:t xml:space="preserve"> do </w:t>
      </w:r>
      <w:proofErr w:type="spellStart"/>
      <w:r w:rsidRPr="00EA443F">
        <w:rPr>
          <w:sz w:val="24"/>
          <w:szCs w:val="24"/>
        </w:rPr>
        <w:t>projeto</w:t>
      </w:r>
      <w:proofErr w:type="spellEnd"/>
      <w:r w:rsidRPr="00EA443F">
        <w:rPr>
          <w:sz w:val="24"/>
          <w:szCs w:val="24"/>
        </w:rPr>
        <w:t xml:space="preserve"> d</w:t>
      </w:r>
      <w:r w:rsidR="00F1264B" w:rsidRPr="00EA443F">
        <w:rPr>
          <w:sz w:val="24"/>
          <w:szCs w:val="24"/>
        </w:rPr>
        <w:t>a</w:t>
      </w:r>
      <w:r w:rsidRPr="00EA443F">
        <w:rPr>
          <w:sz w:val="24"/>
          <w:szCs w:val="24"/>
        </w:rPr>
        <w:t xml:space="preserve"> </w:t>
      </w:r>
      <w:r w:rsidR="00F1264B" w:rsidRPr="00EA443F">
        <w:rPr>
          <w:sz w:val="24"/>
          <w:szCs w:val="24"/>
        </w:rPr>
        <w:t>Biblioteca</w:t>
      </w:r>
      <w:r w:rsidRPr="00EA443F">
        <w:rPr>
          <w:sz w:val="24"/>
          <w:szCs w:val="24"/>
        </w:rPr>
        <w:t xml:space="preserve"> Virtual, e serve de </w:t>
      </w:r>
      <w:proofErr w:type="spellStart"/>
      <w:r w:rsidRPr="00EA443F">
        <w:rPr>
          <w:sz w:val="24"/>
          <w:szCs w:val="24"/>
        </w:rPr>
        <w:t>guia</w:t>
      </w:r>
      <w:proofErr w:type="spellEnd"/>
      <w:r w:rsidRPr="00EA443F">
        <w:rPr>
          <w:sz w:val="24"/>
          <w:szCs w:val="24"/>
        </w:rPr>
        <w:t xml:space="preserve"> para o gerente e a </w:t>
      </w:r>
      <w:proofErr w:type="spellStart"/>
      <w:r w:rsidRPr="00EA443F">
        <w:rPr>
          <w:sz w:val="24"/>
          <w:szCs w:val="24"/>
        </w:rPr>
        <w:t>equipe</w:t>
      </w:r>
      <w:proofErr w:type="spellEnd"/>
      <w:r w:rsidRPr="00EA443F">
        <w:rPr>
          <w:sz w:val="24"/>
          <w:szCs w:val="24"/>
        </w:rPr>
        <w:t xml:space="preserve"> do </w:t>
      </w:r>
      <w:proofErr w:type="spellStart"/>
      <w:r w:rsidRPr="00EA443F">
        <w:rPr>
          <w:sz w:val="24"/>
          <w:szCs w:val="24"/>
        </w:rPr>
        <w:t>projeto</w:t>
      </w:r>
      <w:proofErr w:type="spellEnd"/>
      <w:r w:rsidRPr="00EA443F">
        <w:rPr>
          <w:sz w:val="24"/>
          <w:szCs w:val="24"/>
        </w:rPr>
        <w:t xml:space="preserve">, permitindo um </w:t>
      </w:r>
      <w:proofErr w:type="spellStart"/>
      <w:r w:rsidRPr="00EA443F">
        <w:rPr>
          <w:sz w:val="24"/>
          <w:szCs w:val="24"/>
        </w:rPr>
        <w:t>acompanhamento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mais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eficaz</w:t>
      </w:r>
      <w:proofErr w:type="spellEnd"/>
      <w:r w:rsidRPr="00EA443F">
        <w:rPr>
          <w:sz w:val="24"/>
          <w:szCs w:val="24"/>
        </w:rPr>
        <w:t xml:space="preserve"> e </w:t>
      </w:r>
      <w:proofErr w:type="spellStart"/>
      <w:r w:rsidRPr="00EA443F">
        <w:rPr>
          <w:sz w:val="24"/>
          <w:szCs w:val="24"/>
        </w:rPr>
        <w:t>aumentando</w:t>
      </w:r>
      <w:proofErr w:type="spellEnd"/>
      <w:r w:rsidRPr="00EA443F">
        <w:rPr>
          <w:sz w:val="24"/>
          <w:szCs w:val="24"/>
        </w:rPr>
        <w:t xml:space="preserve"> a </w:t>
      </w:r>
      <w:proofErr w:type="spellStart"/>
      <w:r w:rsidRPr="00EA443F">
        <w:rPr>
          <w:sz w:val="24"/>
          <w:szCs w:val="24"/>
        </w:rPr>
        <w:t>possibilidade</w:t>
      </w:r>
      <w:proofErr w:type="spellEnd"/>
      <w:r w:rsidRPr="00EA443F">
        <w:rPr>
          <w:sz w:val="24"/>
          <w:szCs w:val="24"/>
        </w:rPr>
        <w:t xml:space="preserve"> de </w:t>
      </w:r>
      <w:proofErr w:type="spellStart"/>
      <w:r w:rsidRPr="00EA443F">
        <w:rPr>
          <w:sz w:val="24"/>
          <w:szCs w:val="24"/>
        </w:rPr>
        <w:t>concluí</w:t>
      </w:r>
      <w:proofErr w:type="spellEnd"/>
      <w:r w:rsidRPr="00EA443F">
        <w:rPr>
          <w:sz w:val="24"/>
          <w:szCs w:val="24"/>
        </w:rPr>
        <w:t xml:space="preserve">-lo </w:t>
      </w:r>
      <w:proofErr w:type="spellStart"/>
      <w:r w:rsidRPr="00EA443F">
        <w:rPr>
          <w:sz w:val="24"/>
          <w:szCs w:val="24"/>
        </w:rPr>
        <w:t>satisfatoriamente</w:t>
      </w:r>
      <w:proofErr w:type="spellEnd"/>
      <w:r w:rsidRPr="00EA443F">
        <w:rPr>
          <w:sz w:val="24"/>
          <w:szCs w:val="24"/>
        </w:rPr>
        <w:t>.</w:t>
      </w:r>
    </w:p>
    <w:p w14:paraId="1F47A664" w14:textId="4C8A2D18" w:rsidR="001E7CC4" w:rsidRPr="00EA443F" w:rsidRDefault="001E7CC4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São </w:t>
      </w:r>
      <w:proofErr w:type="spellStart"/>
      <w:r w:rsidRPr="00EA443F">
        <w:rPr>
          <w:sz w:val="24"/>
          <w:szCs w:val="24"/>
        </w:rPr>
        <w:t>abordadas</w:t>
      </w:r>
      <w:proofErr w:type="spellEnd"/>
      <w:r w:rsidRPr="00EA443F">
        <w:rPr>
          <w:sz w:val="24"/>
          <w:szCs w:val="24"/>
        </w:rPr>
        <w:t xml:space="preserve">, </w:t>
      </w:r>
      <w:proofErr w:type="spellStart"/>
      <w:r w:rsidRPr="00EA443F">
        <w:rPr>
          <w:sz w:val="24"/>
          <w:szCs w:val="24"/>
        </w:rPr>
        <w:t>neste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documento</w:t>
      </w:r>
      <w:proofErr w:type="spellEnd"/>
      <w:r w:rsidRPr="00EA443F">
        <w:rPr>
          <w:sz w:val="24"/>
          <w:szCs w:val="24"/>
        </w:rPr>
        <w:t>, a</w:t>
      </w:r>
      <w:r w:rsidR="000C496A" w:rsidRPr="00EA443F">
        <w:rPr>
          <w:sz w:val="24"/>
          <w:szCs w:val="24"/>
        </w:rPr>
        <w:t xml:space="preserve">s seguintes </w:t>
      </w:r>
      <w:proofErr w:type="spellStart"/>
      <w:r w:rsidR="000C496A" w:rsidRPr="00EA443F">
        <w:rPr>
          <w:sz w:val="24"/>
          <w:szCs w:val="24"/>
        </w:rPr>
        <w:t>áreas</w:t>
      </w:r>
      <w:proofErr w:type="spellEnd"/>
      <w:r w:rsidR="000C496A" w:rsidRPr="00EA443F">
        <w:rPr>
          <w:sz w:val="24"/>
          <w:szCs w:val="24"/>
        </w:rPr>
        <w:t xml:space="preserve"> e </w:t>
      </w:r>
      <w:proofErr w:type="spellStart"/>
      <w:r w:rsidR="000C496A" w:rsidRPr="00EA443F">
        <w:rPr>
          <w:sz w:val="24"/>
          <w:szCs w:val="24"/>
        </w:rPr>
        <w:t>processos</w:t>
      </w:r>
      <w:proofErr w:type="spellEnd"/>
      <w:r w:rsidR="000C496A" w:rsidRPr="00EA443F">
        <w:rPr>
          <w:sz w:val="24"/>
          <w:szCs w:val="24"/>
        </w:rPr>
        <w:t xml:space="preserve"> da</w:t>
      </w:r>
      <w:r w:rsidRPr="00EA443F">
        <w:rPr>
          <w:sz w:val="24"/>
          <w:szCs w:val="24"/>
        </w:rPr>
        <w:t xml:space="preserve"> </w:t>
      </w:r>
      <w:r w:rsidR="000C496A" w:rsidRPr="00EA443F">
        <w:rPr>
          <w:sz w:val="24"/>
          <w:szCs w:val="24"/>
        </w:rPr>
        <w:t>Biblioteca</w:t>
      </w:r>
      <w:r w:rsidRPr="00EA443F">
        <w:rPr>
          <w:sz w:val="24"/>
          <w:szCs w:val="24"/>
        </w:rPr>
        <w:t>:</w:t>
      </w:r>
    </w:p>
    <w:p w14:paraId="40005407" w14:textId="46536062" w:rsidR="00631B39" w:rsidRPr="00EA443F" w:rsidRDefault="001E7CC4" w:rsidP="00EA443F">
      <w:pPr>
        <w:jc w:val="both"/>
        <w:rPr>
          <w:sz w:val="24"/>
          <w:szCs w:val="24"/>
        </w:rPr>
      </w:pPr>
      <w:proofErr w:type="spellStart"/>
      <w:r w:rsidRPr="00EA443F">
        <w:rPr>
          <w:b/>
          <w:sz w:val="24"/>
          <w:szCs w:val="24"/>
        </w:rPr>
        <w:t>Escopo</w:t>
      </w:r>
      <w:proofErr w:type="spellEnd"/>
      <w:r w:rsidR="00EA443F">
        <w:rPr>
          <w:sz w:val="24"/>
          <w:szCs w:val="24"/>
        </w:rPr>
        <w:t xml:space="preserve"> - </w:t>
      </w:r>
      <w:r w:rsidR="00631B39" w:rsidRPr="00EA443F">
        <w:rPr>
          <w:sz w:val="24"/>
          <w:szCs w:val="24"/>
        </w:rPr>
        <w:t xml:space="preserve">O sistema permite cadastrar, consultar, atualizar, excluir </w:t>
      </w:r>
      <w:proofErr w:type="spellStart"/>
      <w:r w:rsidR="00631B39" w:rsidRPr="00EA443F">
        <w:rPr>
          <w:sz w:val="24"/>
          <w:szCs w:val="24"/>
        </w:rPr>
        <w:t>tanto</w:t>
      </w:r>
      <w:proofErr w:type="spellEnd"/>
      <w:r w:rsidR="00631B39" w:rsidRPr="00EA443F">
        <w:rPr>
          <w:sz w:val="24"/>
          <w:szCs w:val="24"/>
        </w:rPr>
        <w:t xml:space="preserve"> </w:t>
      </w:r>
      <w:proofErr w:type="spellStart"/>
      <w:r w:rsidR="00631B39" w:rsidRPr="00EA443F">
        <w:rPr>
          <w:sz w:val="24"/>
          <w:szCs w:val="24"/>
        </w:rPr>
        <w:t>obras</w:t>
      </w:r>
      <w:proofErr w:type="spellEnd"/>
      <w:r w:rsidR="00631B39" w:rsidRPr="00EA443F">
        <w:rPr>
          <w:sz w:val="24"/>
          <w:szCs w:val="24"/>
        </w:rPr>
        <w:t xml:space="preserve"> </w:t>
      </w:r>
      <w:proofErr w:type="spellStart"/>
      <w:proofErr w:type="gramStart"/>
      <w:r w:rsidR="00631B39" w:rsidRPr="00EA443F">
        <w:rPr>
          <w:sz w:val="24"/>
          <w:szCs w:val="24"/>
        </w:rPr>
        <w:t>como</w:t>
      </w:r>
      <w:proofErr w:type="spellEnd"/>
      <w:proofErr w:type="gramEnd"/>
      <w:r w:rsidR="00631B39" w:rsidRPr="00EA443F">
        <w:rPr>
          <w:sz w:val="24"/>
          <w:szCs w:val="24"/>
        </w:rPr>
        <w:t xml:space="preserve"> </w:t>
      </w:r>
      <w:proofErr w:type="spellStart"/>
      <w:r w:rsidR="00631B39" w:rsidRPr="00EA443F">
        <w:rPr>
          <w:sz w:val="24"/>
          <w:szCs w:val="24"/>
        </w:rPr>
        <w:t>usuários</w:t>
      </w:r>
      <w:proofErr w:type="spellEnd"/>
      <w:r w:rsidR="00631B39" w:rsidRPr="00EA443F">
        <w:rPr>
          <w:sz w:val="24"/>
          <w:szCs w:val="24"/>
        </w:rPr>
        <w:t xml:space="preserve">, </w:t>
      </w:r>
      <w:proofErr w:type="spellStart"/>
      <w:r w:rsidR="00631B39" w:rsidRPr="00EA443F">
        <w:rPr>
          <w:sz w:val="24"/>
          <w:szCs w:val="24"/>
        </w:rPr>
        <w:t>tornando</w:t>
      </w:r>
      <w:proofErr w:type="spellEnd"/>
      <w:r w:rsidR="00631B39" w:rsidRPr="00EA443F">
        <w:rPr>
          <w:sz w:val="24"/>
          <w:szCs w:val="24"/>
        </w:rPr>
        <w:t xml:space="preserve"> </w:t>
      </w:r>
      <w:proofErr w:type="spellStart"/>
      <w:r w:rsidR="00631B39" w:rsidRPr="00EA443F">
        <w:rPr>
          <w:sz w:val="24"/>
          <w:szCs w:val="24"/>
        </w:rPr>
        <w:t>ágil</w:t>
      </w:r>
      <w:proofErr w:type="spellEnd"/>
      <w:r w:rsidR="00631B39" w:rsidRPr="00EA443F">
        <w:rPr>
          <w:sz w:val="24"/>
          <w:szCs w:val="24"/>
        </w:rPr>
        <w:t xml:space="preserve"> o </w:t>
      </w:r>
      <w:proofErr w:type="spellStart"/>
      <w:r w:rsidR="00631B39" w:rsidRPr="00EA443F">
        <w:rPr>
          <w:sz w:val="24"/>
          <w:szCs w:val="24"/>
        </w:rPr>
        <w:t>gerenciamento</w:t>
      </w:r>
      <w:proofErr w:type="spellEnd"/>
      <w:r w:rsidR="00631B39" w:rsidRPr="00EA443F">
        <w:rPr>
          <w:sz w:val="24"/>
          <w:szCs w:val="24"/>
        </w:rPr>
        <w:t xml:space="preserve"> dos bens da biblioteca, </w:t>
      </w:r>
      <w:proofErr w:type="spellStart"/>
      <w:r w:rsidR="00631B39" w:rsidRPr="00EA443F">
        <w:rPr>
          <w:sz w:val="24"/>
          <w:szCs w:val="24"/>
        </w:rPr>
        <w:t>porém</w:t>
      </w:r>
      <w:proofErr w:type="spellEnd"/>
      <w:r w:rsidR="00631B39" w:rsidRPr="00EA443F">
        <w:rPr>
          <w:sz w:val="24"/>
          <w:szCs w:val="24"/>
        </w:rPr>
        <w:t xml:space="preserve">, todos os </w:t>
      </w:r>
      <w:proofErr w:type="spellStart"/>
      <w:r w:rsidR="00631B39" w:rsidRPr="00EA443F">
        <w:rPr>
          <w:sz w:val="24"/>
          <w:szCs w:val="24"/>
        </w:rPr>
        <w:t>usuários</w:t>
      </w:r>
      <w:proofErr w:type="spellEnd"/>
      <w:r w:rsidR="00631B39" w:rsidRPr="00EA443F">
        <w:rPr>
          <w:sz w:val="24"/>
          <w:szCs w:val="24"/>
        </w:rPr>
        <w:t xml:space="preserve"> </w:t>
      </w:r>
      <w:proofErr w:type="spellStart"/>
      <w:r w:rsidR="00631B39" w:rsidRPr="00EA443F">
        <w:rPr>
          <w:sz w:val="24"/>
          <w:szCs w:val="24"/>
        </w:rPr>
        <w:t>terão</w:t>
      </w:r>
      <w:proofErr w:type="spellEnd"/>
      <w:r w:rsidR="00631B39" w:rsidRPr="00EA443F">
        <w:rPr>
          <w:sz w:val="24"/>
          <w:szCs w:val="24"/>
        </w:rPr>
        <w:t xml:space="preserve"> que </w:t>
      </w:r>
      <w:proofErr w:type="spellStart"/>
      <w:r w:rsidR="00631B39" w:rsidRPr="00EA443F">
        <w:rPr>
          <w:sz w:val="24"/>
          <w:szCs w:val="24"/>
        </w:rPr>
        <w:t>fazer</w:t>
      </w:r>
      <w:proofErr w:type="spellEnd"/>
      <w:r w:rsidR="00631B39" w:rsidRPr="00EA443F">
        <w:rPr>
          <w:sz w:val="24"/>
          <w:szCs w:val="24"/>
        </w:rPr>
        <w:t xml:space="preserve"> seu cadastro e </w:t>
      </w:r>
      <w:proofErr w:type="spellStart"/>
      <w:r w:rsidR="00631B39" w:rsidRPr="00EA443F">
        <w:rPr>
          <w:sz w:val="24"/>
          <w:szCs w:val="24"/>
        </w:rPr>
        <w:t>senha</w:t>
      </w:r>
      <w:proofErr w:type="spellEnd"/>
      <w:r w:rsidR="00631B39" w:rsidRPr="00EA443F">
        <w:rPr>
          <w:sz w:val="24"/>
          <w:szCs w:val="24"/>
        </w:rPr>
        <w:t xml:space="preserve"> no </w:t>
      </w:r>
      <w:proofErr w:type="spellStart"/>
      <w:r w:rsidR="00631B39" w:rsidRPr="00EA443F">
        <w:rPr>
          <w:sz w:val="24"/>
          <w:szCs w:val="24"/>
        </w:rPr>
        <w:t>balcão</w:t>
      </w:r>
      <w:proofErr w:type="spellEnd"/>
      <w:r w:rsidR="00631B39" w:rsidRPr="00EA443F">
        <w:rPr>
          <w:sz w:val="24"/>
          <w:szCs w:val="24"/>
        </w:rPr>
        <w:t xml:space="preserve"> da biblioteca para utilizar o serviço </w:t>
      </w:r>
      <w:proofErr w:type="spellStart"/>
      <w:r w:rsidR="00631B39" w:rsidRPr="00EA443F">
        <w:rPr>
          <w:sz w:val="24"/>
          <w:szCs w:val="24"/>
        </w:rPr>
        <w:t>informatizado</w:t>
      </w:r>
      <w:proofErr w:type="spellEnd"/>
      <w:r w:rsidR="00631B39" w:rsidRPr="00EA443F">
        <w:rPr>
          <w:sz w:val="24"/>
          <w:szCs w:val="24"/>
        </w:rPr>
        <w:t xml:space="preserve">. </w:t>
      </w:r>
    </w:p>
    <w:p w14:paraId="27503D45" w14:textId="07A57462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No </w:t>
      </w:r>
      <w:proofErr w:type="spellStart"/>
      <w:r w:rsidRPr="00EA443F">
        <w:rPr>
          <w:sz w:val="24"/>
          <w:szCs w:val="24"/>
        </w:rPr>
        <w:t>ato</w:t>
      </w:r>
      <w:proofErr w:type="spellEnd"/>
      <w:r w:rsidRPr="00EA443F">
        <w:rPr>
          <w:sz w:val="24"/>
          <w:szCs w:val="24"/>
        </w:rPr>
        <w:t xml:space="preserve"> do </w:t>
      </w:r>
      <w:proofErr w:type="spellStart"/>
      <w:r w:rsidRPr="00EA443F">
        <w:rPr>
          <w:sz w:val="24"/>
          <w:szCs w:val="24"/>
        </w:rPr>
        <w:t>empréstimo</w:t>
      </w:r>
      <w:proofErr w:type="spellEnd"/>
      <w:r w:rsidRPr="00EA443F">
        <w:rPr>
          <w:sz w:val="24"/>
          <w:szCs w:val="24"/>
        </w:rPr>
        <w:t xml:space="preserve">, </w:t>
      </w:r>
      <w:proofErr w:type="spellStart"/>
      <w:r w:rsidRPr="00EA443F">
        <w:rPr>
          <w:sz w:val="24"/>
          <w:szCs w:val="24"/>
        </w:rPr>
        <w:t>reserva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ou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renovação</w:t>
      </w:r>
      <w:proofErr w:type="spellEnd"/>
      <w:r w:rsidRPr="00EA443F">
        <w:rPr>
          <w:sz w:val="24"/>
          <w:szCs w:val="24"/>
        </w:rPr>
        <w:t xml:space="preserve"> o sistema </w:t>
      </w:r>
      <w:proofErr w:type="spellStart"/>
      <w:proofErr w:type="gramStart"/>
      <w:r w:rsidRPr="00EA443F">
        <w:rPr>
          <w:sz w:val="24"/>
          <w:szCs w:val="24"/>
        </w:rPr>
        <w:t>gera</w:t>
      </w:r>
      <w:proofErr w:type="spellEnd"/>
      <w:proofErr w:type="gramEnd"/>
      <w:r w:rsidRPr="00EA443F">
        <w:rPr>
          <w:sz w:val="24"/>
          <w:szCs w:val="24"/>
        </w:rPr>
        <w:t xml:space="preserve"> um número de </w:t>
      </w:r>
      <w:proofErr w:type="spellStart"/>
      <w:r w:rsidRPr="00EA443F">
        <w:rPr>
          <w:sz w:val="24"/>
          <w:szCs w:val="24"/>
        </w:rPr>
        <w:t>movimentação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caso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seja</w:t>
      </w:r>
      <w:proofErr w:type="spellEnd"/>
      <w:r w:rsidRPr="00EA443F">
        <w:rPr>
          <w:sz w:val="24"/>
          <w:szCs w:val="24"/>
        </w:rPr>
        <w:t xml:space="preserve"> realizado na biblioteca, se a </w:t>
      </w:r>
      <w:proofErr w:type="spellStart"/>
      <w:r w:rsidRPr="00EA443F">
        <w:rPr>
          <w:sz w:val="24"/>
          <w:szCs w:val="24"/>
        </w:rPr>
        <w:t>reserva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ou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renovação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forem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realizadas</w:t>
      </w:r>
      <w:proofErr w:type="spellEnd"/>
      <w:r w:rsidRPr="00EA443F">
        <w:rPr>
          <w:sz w:val="24"/>
          <w:szCs w:val="24"/>
        </w:rPr>
        <w:t xml:space="preserve"> on-line o sistema </w:t>
      </w:r>
      <w:proofErr w:type="spellStart"/>
      <w:r w:rsidRPr="00EA443F">
        <w:rPr>
          <w:sz w:val="24"/>
          <w:szCs w:val="24"/>
        </w:rPr>
        <w:t>enviará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automaticamente</w:t>
      </w:r>
      <w:proofErr w:type="spellEnd"/>
      <w:r w:rsidRPr="00EA443F">
        <w:rPr>
          <w:sz w:val="24"/>
          <w:szCs w:val="24"/>
        </w:rPr>
        <w:t xml:space="preserve"> os </w:t>
      </w:r>
      <w:proofErr w:type="spellStart"/>
      <w:r w:rsidRPr="00EA443F">
        <w:rPr>
          <w:sz w:val="24"/>
          <w:szCs w:val="24"/>
        </w:rPr>
        <w:t>números</w:t>
      </w:r>
      <w:proofErr w:type="spellEnd"/>
      <w:r w:rsidRPr="00EA443F">
        <w:rPr>
          <w:sz w:val="24"/>
          <w:szCs w:val="24"/>
        </w:rPr>
        <w:t xml:space="preserve"> para os e-mails cadastrados. </w:t>
      </w:r>
    </w:p>
    <w:p w14:paraId="4C4B49CC" w14:textId="4FD4A172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O sistema </w:t>
      </w:r>
      <w:proofErr w:type="spellStart"/>
      <w:r w:rsidRPr="00EA443F">
        <w:rPr>
          <w:sz w:val="24"/>
          <w:szCs w:val="24"/>
        </w:rPr>
        <w:t>está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configurado</w:t>
      </w:r>
      <w:proofErr w:type="spellEnd"/>
      <w:r w:rsidRPr="00EA443F">
        <w:rPr>
          <w:sz w:val="24"/>
          <w:szCs w:val="24"/>
        </w:rPr>
        <w:t xml:space="preserve"> para </w:t>
      </w:r>
      <w:proofErr w:type="spellStart"/>
      <w:r w:rsidRPr="00EA443F">
        <w:rPr>
          <w:sz w:val="24"/>
          <w:szCs w:val="24"/>
        </w:rPr>
        <w:t>realizar</w:t>
      </w:r>
      <w:proofErr w:type="spellEnd"/>
      <w:r w:rsidRPr="00EA443F">
        <w:rPr>
          <w:sz w:val="24"/>
          <w:szCs w:val="24"/>
        </w:rPr>
        <w:t xml:space="preserve">, </w:t>
      </w:r>
      <w:proofErr w:type="spellStart"/>
      <w:r w:rsidRPr="00EA443F">
        <w:rPr>
          <w:sz w:val="24"/>
          <w:szCs w:val="24"/>
        </w:rPr>
        <w:t>respectivamente</w:t>
      </w:r>
      <w:proofErr w:type="spellEnd"/>
      <w:r w:rsidRPr="00EA443F">
        <w:rPr>
          <w:sz w:val="24"/>
          <w:szCs w:val="24"/>
        </w:rPr>
        <w:t xml:space="preserve">, </w:t>
      </w:r>
      <w:proofErr w:type="spellStart"/>
      <w:r w:rsidRPr="00EA443F">
        <w:rPr>
          <w:sz w:val="24"/>
          <w:szCs w:val="24"/>
        </w:rPr>
        <w:t>três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renovações</w:t>
      </w:r>
      <w:proofErr w:type="spellEnd"/>
      <w:r w:rsidRPr="00EA443F">
        <w:rPr>
          <w:sz w:val="24"/>
          <w:szCs w:val="24"/>
        </w:rPr>
        <w:t xml:space="preserve"> de </w:t>
      </w:r>
      <w:proofErr w:type="spellStart"/>
      <w:r w:rsidRPr="00EA443F">
        <w:rPr>
          <w:sz w:val="24"/>
          <w:szCs w:val="24"/>
        </w:rPr>
        <w:t>empréstimo</w:t>
      </w:r>
      <w:proofErr w:type="spellEnd"/>
      <w:r w:rsidRPr="00EA443F">
        <w:rPr>
          <w:sz w:val="24"/>
          <w:szCs w:val="24"/>
        </w:rPr>
        <w:t xml:space="preserve"> do mesmo exemplar, </w:t>
      </w:r>
      <w:proofErr w:type="spellStart"/>
      <w:r w:rsidRPr="00EA443F">
        <w:rPr>
          <w:sz w:val="24"/>
          <w:szCs w:val="24"/>
        </w:rPr>
        <w:t>caso</w:t>
      </w:r>
      <w:proofErr w:type="spellEnd"/>
      <w:r w:rsidRPr="00EA443F">
        <w:rPr>
          <w:sz w:val="24"/>
          <w:szCs w:val="24"/>
        </w:rPr>
        <w:t xml:space="preserve"> o item não </w:t>
      </w:r>
      <w:proofErr w:type="spellStart"/>
      <w:r w:rsidRPr="00EA443F">
        <w:rPr>
          <w:sz w:val="24"/>
          <w:szCs w:val="24"/>
        </w:rPr>
        <w:t>esteja</w:t>
      </w:r>
      <w:proofErr w:type="spellEnd"/>
      <w:r w:rsidRPr="00EA443F">
        <w:rPr>
          <w:sz w:val="24"/>
          <w:szCs w:val="24"/>
        </w:rPr>
        <w:t xml:space="preserve"> </w:t>
      </w:r>
      <w:proofErr w:type="gramStart"/>
      <w:r w:rsidRPr="00EA443F">
        <w:rPr>
          <w:sz w:val="24"/>
          <w:szCs w:val="24"/>
        </w:rPr>
        <w:t>na</w:t>
      </w:r>
      <w:proofErr w:type="gram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reserva</w:t>
      </w:r>
      <w:proofErr w:type="spellEnd"/>
      <w:r w:rsidRPr="00EA443F">
        <w:rPr>
          <w:sz w:val="24"/>
          <w:szCs w:val="24"/>
        </w:rPr>
        <w:t xml:space="preserve">. </w:t>
      </w:r>
      <w:proofErr w:type="spellStart"/>
      <w:r w:rsidRPr="00EA443F">
        <w:rPr>
          <w:sz w:val="24"/>
          <w:szCs w:val="24"/>
        </w:rPr>
        <w:t>Quanto</w:t>
      </w:r>
      <w:proofErr w:type="spellEnd"/>
      <w:r w:rsidRPr="00EA443F">
        <w:rPr>
          <w:sz w:val="24"/>
          <w:szCs w:val="24"/>
        </w:rPr>
        <w:t xml:space="preserve"> a </w:t>
      </w:r>
      <w:proofErr w:type="spellStart"/>
      <w:r w:rsidRPr="00EA443F">
        <w:rPr>
          <w:sz w:val="24"/>
          <w:szCs w:val="24"/>
        </w:rPr>
        <w:t>devolução</w:t>
      </w:r>
      <w:proofErr w:type="spellEnd"/>
      <w:r w:rsidRPr="00EA443F">
        <w:rPr>
          <w:sz w:val="24"/>
          <w:szCs w:val="24"/>
        </w:rPr>
        <w:t>/</w:t>
      </w:r>
      <w:proofErr w:type="spellStart"/>
      <w:r w:rsidRPr="00EA443F">
        <w:rPr>
          <w:sz w:val="24"/>
          <w:szCs w:val="24"/>
        </w:rPr>
        <w:t>renovação</w:t>
      </w:r>
      <w:proofErr w:type="spellEnd"/>
      <w:r w:rsidRPr="00EA443F">
        <w:rPr>
          <w:sz w:val="24"/>
          <w:szCs w:val="24"/>
        </w:rPr>
        <w:t xml:space="preserve"> do exemplar, </w:t>
      </w:r>
      <w:proofErr w:type="spellStart"/>
      <w:r w:rsidRPr="00EA443F">
        <w:rPr>
          <w:sz w:val="24"/>
          <w:szCs w:val="24"/>
        </w:rPr>
        <w:t>caso</w:t>
      </w:r>
      <w:proofErr w:type="spellEnd"/>
      <w:r w:rsidRPr="00EA443F">
        <w:rPr>
          <w:sz w:val="24"/>
          <w:szCs w:val="24"/>
        </w:rPr>
        <w:t xml:space="preserve"> o usuário não </w:t>
      </w:r>
      <w:proofErr w:type="spellStart"/>
      <w:r w:rsidRPr="00EA443F">
        <w:rPr>
          <w:sz w:val="24"/>
          <w:szCs w:val="24"/>
        </w:rPr>
        <w:t>faça</w:t>
      </w:r>
      <w:proofErr w:type="spellEnd"/>
      <w:r w:rsidRPr="00EA443F">
        <w:rPr>
          <w:sz w:val="24"/>
          <w:szCs w:val="24"/>
        </w:rPr>
        <w:t xml:space="preserve"> em tempo </w:t>
      </w:r>
      <w:proofErr w:type="spellStart"/>
      <w:r w:rsidRPr="00EA443F">
        <w:rPr>
          <w:sz w:val="24"/>
          <w:szCs w:val="24"/>
        </w:rPr>
        <w:t>hábil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será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punido</w:t>
      </w:r>
      <w:proofErr w:type="spellEnd"/>
      <w:r w:rsidRPr="00EA443F">
        <w:rPr>
          <w:sz w:val="24"/>
          <w:szCs w:val="24"/>
        </w:rPr>
        <w:t>, (</w:t>
      </w:r>
      <w:proofErr w:type="spellStart"/>
      <w:r w:rsidRPr="00EA443F">
        <w:rPr>
          <w:sz w:val="24"/>
          <w:szCs w:val="24"/>
        </w:rPr>
        <w:t>impedido</w:t>
      </w:r>
      <w:proofErr w:type="spellEnd"/>
      <w:r w:rsidRPr="00EA443F">
        <w:rPr>
          <w:sz w:val="24"/>
          <w:szCs w:val="24"/>
        </w:rPr>
        <w:t xml:space="preserve"> de </w:t>
      </w:r>
      <w:proofErr w:type="spellStart"/>
      <w:r w:rsidRPr="00EA443F">
        <w:rPr>
          <w:sz w:val="24"/>
          <w:szCs w:val="24"/>
        </w:rPr>
        <w:t>realizar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empréstimo</w:t>
      </w:r>
      <w:proofErr w:type="spellEnd"/>
      <w:r w:rsidRPr="00EA443F">
        <w:rPr>
          <w:sz w:val="24"/>
          <w:szCs w:val="24"/>
        </w:rPr>
        <w:t xml:space="preserve"> por 6 </w:t>
      </w:r>
      <w:proofErr w:type="spellStart"/>
      <w:r w:rsidR="001E6E1A" w:rsidRPr="00EA443F">
        <w:rPr>
          <w:sz w:val="24"/>
          <w:szCs w:val="24"/>
        </w:rPr>
        <w:t>períodos</w:t>
      </w:r>
      <w:proofErr w:type="spellEnd"/>
      <w:r w:rsidR="001E6E1A"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compatível</w:t>
      </w:r>
      <w:proofErr w:type="spellEnd"/>
      <w:r w:rsidRPr="00EA443F">
        <w:rPr>
          <w:sz w:val="24"/>
          <w:szCs w:val="24"/>
        </w:rPr>
        <w:t xml:space="preserve"> ao atraso), a </w:t>
      </w:r>
      <w:proofErr w:type="spellStart"/>
      <w:r w:rsidRPr="00EA443F">
        <w:rPr>
          <w:sz w:val="24"/>
          <w:szCs w:val="24"/>
        </w:rPr>
        <w:t>devolução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só</w:t>
      </w:r>
      <w:proofErr w:type="spellEnd"/>
      <w:r w:rsidRPr="00EA443F">
        <w:rPr>
          <w:sz w:val="24"/>
          <w:szCs w:val="24"/>
        </w:rPr>
        <w:t xml:space="preserve"> pode </w:t>
      </w:r>
      <w:proofErr w:type="spellStart"/>
      <w:r w:rsidRPr="00EA443F">
        <w:rPr>
          <w:sz w:val="24"/>
          <w:szCs w:val="24"/>
        </w:rPr>
        <w:t>ser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realizada</w:t>
      </w:r>
      <w:proofErr w:type="spellEnd"/>
      <w:r w:rsidRPr="00EA443F">
        <w:rPr>
          <w:sz w:val="24"/>
          <w:szCs w:val="24"/>
        </w:rPr>
        <w:t xml:space="preserve"> </w:t>
      </w:r>
      <w:proofErr w:type="gramStart"/>
      <w:r w:rsidRPr="00EA443F">
        <w:rPr>
          <w:sz w:val="24"/>
          <w:szCs w:val="24"/>
        </w:rPr>
        <w:t>na</w:t>
      </w:r>
      <w:proofErr w:type="gramEnd"/>
      <w:r w:rsidRPr="00EA443F">
        <w:rPr>
          <w:sz w:val="24"/>
          <w:szCs w:val="24"/>
        </w:rPr>
        <w:t xml:space="preserve"> biblioteca.</w:t>
      </w:r>
    </w:p>
    <w:p w14:paraId="7F5AE6C1" w14:textId="77777777" w:rsidR="00631B39" w:rsidRPr="00EA443F" w:rsidRDefault="00631B39" w:rsidP="00EA443F">
      <w:pPr>
        <w:jc w:val="both"/>
        <w:rPr>
          <w:sz w:val="24"/>
          <w:szCs w:val="24"/>
        </w:rPr>
      </w:pPr>
      <w:proofErr w:type="spellStart"/>
      <w:r w:rsidRPr="00EA443F">
        <w:rPr>
          <w:sz w:val="24"/>
          <w:szCs w:val="24"/>
        </w:rPr>
        <w:t>Há</w:t>
      </w:r>
      <w:proofErr w:type="spellEnd"/>
      <w:r w:rsidRPr="00EA443F">
        <w:rPr>
          <w:sz w:val="24"/>
          <w:szCs w:val="24"/>
        </w:rPr>
        <w:t xml:space="preserve"> também um controle de </w:t>
      </w:r>
      <w:proofErr w:type="spellStart"/>
      <w:r w:rsidRPr="00EA443F">
        <w:rPr>
          <w:sz w:val="24"/>
          <w:szCs w:val="24"/>
        </w:rPr>
        <w:t>disponibilidade</w:t>
      </w:r>
      <w:proofErr w:type="spellEnd"/>
      <w:r w:rsidRPr="00EA443F">
        <w:rPr>
          <w:sz w:val="24"/>
          <w:szCs w:val="24"/>
        </w:rPr>
        <w:t xml:space="preserve"> da </w:t>
      </w:r>
      <w:proofErr w:type="spellStart"/>
      <w:r w:rsidRPr="00EA443F">
        <w:rPr>
          <w:sz w:val="24"/>
          <w:szCs w:val="24"/>
        </w:rPr>
        <w:t>obra</w:t>
      </w:r>
      <w:proofErr w:type="spellEnd"/>
      <w:r w:rsidRPr="00EA443F">
        <w:rPr>
          <w:sz w:val="24"/>
          <w:szCs w:val="24"/>
        </w:rPr>
        <w:t>.</w:t>
      </w:r>
    </w:p>
    <w:p w14:paraId="5D537D89" w14:textId="77777777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Quando </w:t>
      </w:r>
      <w:proofErr w:type="spellStart"/>
      <w:r w:rsidRPr="00EA443F">
        <w:rPr>
          <w:sz w:val="24"/>
          <w:szCs w:val="24"/>
        </w:rPr>
        <w:t>solicitado</w:t>
      </w:r>
      <w:proofErr w:type="spellEnd"/>
      <w:r w:rsidRPr="00EA443F">
        <w:rPr>
          <w:sz w:val="24"/>
          <w:szCs w:val="24"/>
        </w:rPr>
        <w:t xml:space="preserve"> pelo </w:t>
      </w:r>
      <w:proofErr w:type="spellStart"/>
      <w:r w:rsidRPr="00EA443F">
        <w:rPr>
          <w:sz w:val="24"/>
          <w:szCs w:val="24"/>
        </w:rPr>
        <w:t>administrador</w:t>
      </w:r>
      <w:proofErr w:type="spellEnd"/>
      <w:r w:rsidRPr="00EA443F">
        <w:rPr>
          <w:sz w:val="24"/>
          <w:szCs w:val="24"/>
        </w:rPr>
        <w:t xml:space="preserve"> o sistema deverá </w:t>
      </w:r>
      <w:proofErr w:type="spellStart"/>
      <w:r w:rsidRPr="00EA443F">
        <w:rPr>
          <w:sz w:val="24"/>
          <w:szCs w:val="24"/>
        </w:rPr>
        <w:t>gerar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relatórios</w:t>
      </w:r>
      <w:proofErr w:type="spellEnd"/>
      <w:r w:rsidRPr="00EA443F">
        <w:rPr>
          <w:sz w:val="24"/>
          <w:szCs w:val="24"/>
        </w:rPr>
        <w:t xml:space="preserve"> das </w:t>
      </w:r>
      <w:proofErr w:type="spellStart"/>
      <w:r w:rsidRPr="00EA443F">
        <w:rPr>
          <w:sz w:val="24"/>
          <w:szCs w:val="24"/>
        </w:rPr>
        <w:t>obras</w:t>
      </w:r>
      <w:proofErr w:type="spellEnd"/>
      <w:r w:rsidRPr="00EA443F">
        <w:rPr>
          <w:sz w:val="24"/>
          <w:szCs w:val="24"/>
        </w:rPr>
        <w:t xml:space="preserve"> e dos </w:t>
      </w:r>
      <w:proofErr w:type="spellStart"/>
      <w:r w:rsidRPr="00EA443F">
        <w:rPr>
          <w:sz w:val="24"/>
          <w:szCs w:val="24"/>
        </w:rPr>
        <w:t>usuários</w:t>
      </w:r>
      <w:proofErr w:type="spellEnd"/>
      <w:r w:rsidRPr="00EA443F">
        <w:rPr>
          <w:sz w:val="24"/>
          <w:szCs w:val="24"/>
        </w:rPr>
        <w:t xml:space="preserve"> que </w:t>
      </w:r>
      <w:proofErr w:type="spellStart"/>
      <w:r w:rsidRPr="00EA443F">
        <w:rPr>
          <w:sz w:val="24"/>
          <w:szCs w:val="24"/>
        </w:rPr>
        <w:t>já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tenham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sido</w:t>
      </w:r>
      <w:proofErr w:type="spellEnd"/>
      <w:r w:rsidRPr="00EA443F">
        <w:rPr>
          <w:sz w:val="24"/>
          <w:szCs w:val="24"/>
        </w:rPr>
        <w:t xml:space="preserve"> cadastrados e seu </w:t>
      </w:r>
      <w:proofErr w:type="spellStart"/>
      <w:r w:rsidRPr="00EA443F">
        <w:rPr>
          <w:sz w:val="24"/>
          <w:szCs w:val="24"/>
        </w:rPr>
        <w:t>estado</w:t>
      </w:r>
      <w:proofErr w:type="spellEnd"/>
      <w:r w:rsidRPr="00EA443F">
        <w:rPr>
          <w:sz w:val="24"/>
          <w:szCs w:val="24"/>
        </w:rPr>
        <w:t xml:space="preserve"> </w:t>
      </w:r>
      <w:proofErr w:type="spellStart"/>
      <w:r w:rsidRPr="00EA443F">
        <w:rPr>
          <w:sz w:val="24"/>
          <w:szCs w:val="24"/>
        </w:rPr>
        <w:t>atual</w:t>
      </w:r>
      <w:proofErr w:type="spellEnd"/>
      <w:r w:rsidRPr="00EA443F">
        <w:rPr>
          <w:sz w:val="24"/>
          <w:szCs w:val="24"/>
        </w:rPr>
        <w:t xml:space="preserve">. </w:t>
      </w:r>
    </w:p>
    <w:p w14:paraId="6703E1AF" w14:textId="525B9DD2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O sistema deverá </w:t>
      </w:r>
      <w:proofErr w:type="spellStart"/>
      <w:r w:rsidRPr="00EA443F">
        <w:rPr>
          <w:sz w:val="24"/>
          <w:szCs w:val="24"/>
        </w:rPr>
        <w:t>fornecer</w:t>
      </w:r>
      <w:proofErr w:type="spellEnd"/>
      <w:r w:rsidRPr="00EA443F">
        <w:rPr>
          <w:sz w:val="24"/>
          <w:szCs w:val="24"/>
        </w:rPr>
        <w:t xml:space="preserve"> os dados da </w:t>
      </w:r>
      <w:proofErr w:type="spellStart"/>
      <w:r w:rsidRPr="00EA443F">
        <w:rPr>
          <w:sz w:val="24"/>
          <w:szCs w:val="24"/>
        </w:rPr>
        <w:t>movimentação</w:t>
      </w:r>
      <w:proofErr w:type="spellEnd"/>
      <w:r w:rsidRPr="00EA443F">
        <w:rPr>
          <w:sz w:val="24"/>
          <w:szCs w:val="24"/>
        </w:rPr>
        <w:t xml:space="preserve"> de </w:t>
      </w:r>
      <w:r w:rsidR="001E6E1A" w:rsidRPr="00EA443F">
        <w:rPr>
          <w:sz w:val="24"/>
          <w:szCs w:val="24"/>
        </w:rPr>
        <w:t xml:space="preserve">material </w:t>
      </w:r>
      <w:proofErr w:type="spellStart"/>
      <w:r w:rsidR="001E6E1A" w:rsidRPr="00EA443F">
        <w:rPr>
          <w:sz w:val="24"/>
          <w:szCs w:val="24"/>
        </w:rPr>
        <w:t>referente</w:t>
      </w:r>
      <w:proofErr w:type="spellEnd"/>
      <w:r w:rsidR="001E6E1A" w:rsidRPr="00EA443F">
        <w:rPr>
          <w:sz w:val="24"/>
          <w:szCs w:val="24"/>
        </w:rPr>
        <w:t xml:space="preserve"> à</w:t>
      </w:r>
      <w:r w:rsidRPr="00EA443F">
        <w:rPr>
          <w:sz w:val="24"/>
          <w:szCs w:val="24"/>
        </w:rPr>
        <w:t xml:space="preserve"> um </w:t>
      </w:r>
      <w:proofErr w:type="spellStart"/>
      <w:r w:rsidRPr="00EA443F">
        <w:rPr>
          <w:sz w:val="24"/>
          <w:szCs w:val="24"/>
        </w:rPr>
        <w:t>determinado</w:t>
      </w:r>
      <w:proofErr w:type="spellEnd"/>
      <w:r w:rsidRPr="00EA443F">
        <w:rPr>
          <w:sz w:val="24"/>
          <w:szCs w:val="24"/>
        </w:rPr>
        <w:t xml:space="preserve"> usuário.</w:t>
      </w:r>
    </w:p>
    <w:p w14:paraId="1F47A667" w14:textId="71545634" w:rsidR="00567C56" w:rsidRPr="00567C56" w:rsidRDefault="00567C56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1F47A668" w14:textId="77777777" w:rsidR="007D40C9" w:rsidRPr="00F51B23" w:rsidRDefault="007D40C9" w:rsidP="00F51B23">
      <w:pPr>
        <w:pStyle w:val="Ttulo1"/>
        <w:spacing w:line="360" w:lineRule="auto"/>
        <w:ind w:left="426" w:hanging="426"/>
        <w:rPr>
          <w:rFonts w:ascii="Times New Roman" w:hAnsi="Times New Roman"/>
          <w:lang w:val="pt-BR"/>
        </w:rPr>
      </w:pPr>
      <w:bookmarkStart w:id="6" w:name="_Toc512930906"/>
      <w:bookmarkStart w:id="7" w:name="_Toc197965425"/>
      <w:r w:rsidRPr="00F51B23">
        <w:rPr>
          <w:rFonts w:ascii="Times New Roman" w:hAnsi="Times New Roman"/>
          <w:lang w:val="pt-BR"/>
        </w:rPr>
        <w:lastRenderedPageBreak/>
        <w:t>Posicionamento</w:t>
      </w:r>
      <w:bookmarkEnd w:id="4"/>
      <w:bookmarkEnd w:id="5"/>
      <w:bookmarkEnd w:id="6"/>
      <w:bookmarkEnd w:id="7"/>
    </w:p>
    <w:p w14:paraId="1F47A669" w14:textId="77777777" w:rsidR="007D40C9" w:rsidRPr="00F51B23" w:rsidRDefault="00510B25" w:rsidP="00DF6F8B">
      <w:pPr>
        <w:pStyle w:val="Ttulo2"/>
        <w:spacing w:line="360" w:lineRule="auto"/>
      </w:pPr>
      <w:bookmarkStart w:id="8" w:name="_Toc512930907"/>
      <w:bookmarkStart w:id="9" w:name="_Toc452813579"/>
      <w:bookmarkStart w:id="10" w:name="_Toc436203379"/>
      <w:bookmarkStart w:id="11" w:name="_Toc197965426"/>
      <w:r w:rsidRPr="00F51B23">
        <w:rPr>
          <w:rFonts w:ascii="Times New Roman" w:hAnsi="Times New Roman"/>
          <w:sz w:val="24"/>
          <w:szCs w:val="24"/>
          <w:lang w:val="pt-BR"/>
        </w:rPr>
        <w:t xml:space="preserve">2.1 </w:t>
      </w:r>
      <w:r w:rsidR="00B350D2" w:rsidRPr="00F51B23">
        <w:rPr>
          <w:rFonts w:ascii="Times New Roman" w:hAnsi="Times New Roman"/>
          <w:sz w:val="24"/>
          <w:szCs w:val="24"/>
          <w:lang w:val="pt-BR"/>
        </w:rPr>
        <w:t xml:space="preserve">  </w:t>
      </w:r>
      <w:r w:rsidR="007D40C9" w:rsidRPr="00F51B23">
        <w:rPr>
          <w:rFonts w:ascii="Times New Roman" w:hAnsi="Times New Roman"/>
          <w:sz w:val="24"/>
          <w:szCs w:val="24"/>
          <w:lang w:val="pt-BR"/>
        </w:rPr>
        <w:t>Descrição do Problema</w:t>
      </w:r>
      <w:bookmarkEnd w:id="8"/>
      <w:bookmarkEnd w:id="9"/>
      <w:bookmarkEnd w:id="10"/>
      <w:bookmarkEnd w:id="11"/>
    </w:p>
    <w:tbl>
      <w:tblPr>
        <w:tblW w:w="10110" w:type="dxa"/>
        <w:jc w:val="center"/>
        <w:tblLayout w:type="fixed"/>
        <w:tblLook w:val="0000" w:firstRow="0" w:lastRow="0" w:firstColumn="0" w:lastColumn="0" w:noHBand="0" w:noVBand="0"/>
      </w:tblPr>
      <w:tblGrid>
        <w:gridCol w:w="2172"/>
        <w:gridCol w:w="7938"/>
      </w:tblGrid>
      <w:tr w:rsidR="007D40C9" w:rsidRPr="00F51B23" w14:paraId="1F47A66E" w14:textId="77777777" w:rsidTr="00D379F3">
        <w:trPr>
          <w:jc w:val="center"/>
        </w:trPr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6A" w14:textId="77777777" w:rsidR="007D40C9" w:rsidRPr="00593F9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593F93">
              <w:rPr>
                <w:rFonts w:asciiTheme="majorHAnsi" w:hAnsiTheme="majorHAnsi"/>
                <w:sz w:val="22"/>
                <w:szCs w:val="22"/>
                <w:lang w:val="pt-BR"/>
              </w:rPr>
              <w:t>O problema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6D" w14:textId="6264C4DF" w:rsidR="007D40C9" w:rsidRPr="00593F93" w:rsidRDefault="00593F93" w:rsidP="00593F93">
            <w:pPr>
              <w:widowControl/>
              <w:autoSpaceDE/>
              <w:autoSpaceDN/>
              <w:spacing w:line="240" w:lineRule="auto"/>
              <w:jc w:val="both"/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</w:pP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A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s funcionalidades aplicadas ao software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pretendem aumentar a eficácia do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atendimento na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biblioteca e proporcionar mais comodidade aos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usuários, pois,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os mesmos poderão realizar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on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-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line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consultas do material existente no acervo, reservas e renovação de empréstimo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de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material bibliográfico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utilizando um</w:t>
            </w:r>
            <w:r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93F93">
              <w:rPr>
                <w:rFonts w:asciiTheme="majorHAnsi" w:hAnsiTheme="majorHAnsi" w:cs="Arial"/>
                <w:snapToGrid/>
                <w:sz w:val="22"/>
                <w:szCs w:val="22"/>
                <w:lang w:val="pt-BR" w:eastAsia="pt-BR"/>
              </w:rPr>
              <w:t>a senha pessoal.</w:t>
            </w:r>
          </w:p>
        </w:tc>
      </w:tr>
      <w:tr w:rsidR="007D40C9" w:rsidRPr="00F51B23" w14:paraId="1F47A671" w14:textId="77777777" w:rsidTr="00D379F3">
        <w:trPr>
          <w:jc w:val="center"/>
        </w:trPr>
        <w:tc>
          <w:tcPr>
            <w:tcW w:w="21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6F" w14:textId="77777777" w:rsidR="007D40C9" w:rsidRPr="00F51B2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F51B23">
              <w:rPr>
                <w:sz w:val="24"/>
                <w:szCs w:val="24"/>
                <w:lang w:val="pt-BR"/>
              </w:rPr>
              <w:t>afeta</w:t>
            </w:r>
            <w:proofErr w:type="gramEnd"/>
          </w:p>
        </w:tc>
        <w:tc>
          <w:tcPr>
            <w:tcW w:w="793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70" w14:textId="123A9413" w:rsidR="007D40C9" w:rsidRPr="0052643C" w:rsidRDefault="00775138" w:rsidP="005D1021">
            <w:pPr>
              <w:pStyle w:val="InfoBlue"/>
              <w:jc w:val="left"/>
            </w:pPr>
            <w:r w:rsidRPr="0052643C">
              <w:t xml:space="preserve">Toda a </w:t>
            </w:r>
            <w:r w:rsidR="000C496A">
              <w:t>Faculdade</w:t>
            </w:r>
            <w:r w:rsidR="0052643C" w:rsidRPr="0052643C">
              <w:t xml:space="preserve"> -</w:t>
            </w:r>
            <w:r w:rsidRPr="0052643C">
              <w:t xml:space="preserve"> </w:t>
            </w:r>
            <w:r w:rsidR="000C496A">
              <w:t>AEDB</w:t>
            </w:r>
          </w:p>
        </w:tc>
      </w:tr>
      <w:tr w:rsidR="007D40C9" w:rsidRPr="00F51B23" w14:paraId="1F47A678" w14:textId="77777777" w:rsidTr="00D379F3">
        <w:trPr>
          <w:jc w:val="center"/>
        </w:trPr>
        <w:tc>
          <w:tcPr>
            <w:tcW w:w="21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72" w14:textId="77777777" w:rsidR="007D40C9" w:rsidRPr="00F51B2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F51B23">
              <w:rPr>
                <w:sz w:val="24"/>
                <w:szCs w:val="24"/>
                <w:lang w:val="pt-BR"/>
              </w:rPr>
              <w:t>cujo</w:t>
            </w:r>
            <w:proofErr w:type="gramEnd"/>
            <w:r w:rsidRPr="00F51B23">
              <w:rPr>
                <w:sz w:val="24"/>
                <w:szCs w:val="24"/>
                <w:lang w:val="pt-BR"/>
              </w:rPr>
              <w:t xml:space="preserve"> impacto é</w:t>
            </w:r>
          </w:p>
        </w:tc>
        <w:tc>
          <w:tcPr>
            <w:tcW w:w="793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73" w14:textId="34DB8BDF" w:rsidR="00AA620F" w:rsidRPr="0052643C" w:rsidRDefault="00692A2D" w:rsidP="00AA620F">
            <w:pPr>
              <w:adjustRightIn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Nesse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projeto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será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realizada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à</w:t>
            </w:r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entrega de uma </w:t>
            </w:r>
            <w:r w:rsidR="000C496A">
              <w:rPr>
                <w:rFonts w:asciiTheme="minorHAnsi" w:hAnsiTheme="minorHAnsi"/>
                <w:sz w:val="22"/>
                <w:szCs w:val="22"/>
              </w:rPr>
              <w:t>Biblioteca</w:t>
            </w:r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virtual com completa </w:t>
            </w:r>
            <w:proofErr w:type="spellStart"/>
            <w:r w:rsidR="00AA620F" w:rsidRPr="0052643C">
              <w:rPr>
                <w:rFonts w:asciiTheme="minorHAnsi" w:hAnsiTheme="minorHAnsi"/>
                <w:sz w:val="22"/>
                <w:szCs w:val="22"/>
              </w:rPr>
              <w:t>capacidade</w:t>
            </w:r>
            <w:proofErr w:type="spellEnd"/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de </w:t>
            </w:r>
            <w:proofErr w:type="spellStart"/>
            <w:r w:rsidR="00AA620F" w:rsidRPr="0052643C">
              <w:rPr>
                <w:rFonts w:asciiTheme="minorHAnsi" w:hAnsiTheme="minorHAnsi"/>
                <w:sz w:val="22"/>
                <w:szCs w:val="22"/>
              </w:rPr>
              <w:t>operação</w:t>
            </w:r>
            <w:proofErr w:type="spellEnd"/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="00AA620F" w:rsidRPr="0052643C">
              <w:rPr>
                <w:rFonts w:asciiTheme="minorHAnsi" w:hAnsiTheme="minorHAnsi"/>
                <w:sz w:val="22"/>
                <w:szCs w:val="22"/>
              </w:rPr>
              <w:t>Está</w:t>
            </w:r>
            <w:proofErr w:type="spellEnd"/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AA620F" w:rsidRPr="0052643C">
              <w:rPr>
                <w:rFonts w:asciiTheme="minorHAnsi" w:hAnsiTheme="minorHAnsi"/>
                <w:sz w:val="22"/>
                <w:szCs w:val="22"/>
              </w:rPr>
              <w:t>englobada</w:t>
            </w:r>
            <w:proofErr w:type="spellEnd"/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AA620F" w:rsidRPr="0052643C">
              <w:rPr>
                <w:rFonts w:asciiTheme="minorHAnsi" w:hAnsiTheme="minorHAnsi"/>
                <w:sz w:val="22"/>
                <w:szCs w:val="22"/>
              </w:rPr>
              <w:t>n</w:t>
            </w:r>
            <w:r w:rsidR="000C496A">
              <w:rPr>
                <w:rFonts w:asciiTheme="minorHAnsi" w:hAnsiTheme="minorHAnsi"/>
                <w:sz w:val="22"/>
                <w:szCs w:val="22"/>
              </w:rPr>
              <w:t>esse</w:t>
            </w:r>
            <w:proofErr w:type="spellEnd"/>
            <w:r w:rsidR="000C496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0C496A">
              <w:rPr>
                <w:rFonts w:asciiTheme="minorHAnsi" w:hAnsiTheme="minorHAnsi"/>
                <w:sz w:val="22"/>
                <w:szCs w:val="22"/>
              </w:rPr>
              <w:t>escopo</w:t>
            </w:r>
            <w:proofErr w:type="spellEnd"/>
            <w:r w:rsidR="000C496A">
              <w:rPr>
                <w:rFonts w:asciiTheme="minorHAnsi" w:hAnsiTheme="minorHAnsi"/>
                <w:sz w:val="22"/>
                <w:szCs w:val="22"/>
              </w:rPr>
              <w:t xml:space="preserve"> a construção da</w:t>
            </w:r>
            <w:r w:rsidR="00620B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C496A">
              <w:rPr>
                <w:rFonts w:asciiTheme="minorHAnsi" w:hAnsiTheme="minorHAnsi"/>
                <w:sz w:val="22"/>
                <w:szCs w:val="22"/>
              </w:rPr>
              <w:t>Biblioteca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virtual e à</w:t>
            </w:r>
            <w:r w:rsidR="000C496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0C496A">
              <w:rPr>
                <w:rFonts w:asciiTheme="minorHAnsi" w:hAnsiTheme="minorHAnsi"/>
                <w:sz w:val="22"/>
                <w:szCs w:val="22"/>
              </w:rPr>
              <w:t>adaptação</w:t>
            </w:r>
            <w:proofErr w:type="spellEnd"/>
            <w:r w:rsidR="000C496A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faculdade</w:t>
            </w:r>
            <w:proofErr w:type="spellEnd"/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para </w:t>
            </w:r>
            <w:proofErr w:type="spellStart"/>
            <w:r w:rsidR="00AA620F" w:rsidRPr="0052643C">
              <w:rPr>
                <w:rFonts w:asciiTheme="minorHAnsi" w:hAnsiTheme="minorHAnsi"/>
                <w:sz w:val="22"/>
                <w:szCs w:val="22"/>
              </w:rPr>
              <w:t>atender</w:t>
            </w:r>
            <w:proofErr w:type="spellEnd"/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suas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AA620F" w:rsidRPr="0052643C">
              <w:rPr>
                <w:rFonts w:asciiTheme="minorHAnsi" w:hAnsiTheme="minorHAnsi"/>
                <w:sz w:val="22"/>
                <w:szCs w:val="22"/>
              </w:rPr>
              <w:t>necessidades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="00AA620F" w:rsidRPr="0052643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F47A674" w14:textId="77777777" w:rsidR="00AA620F" w:rsidRPr="0052643C" w:rsidRDefault="00AA620F" w:rsidP="00AA620F">
            <w:pPr>
              <w:adjustRightInd w:val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F3A65CA" w14:textId="209EFF4F" w:rsidR="006D136C" w:rsidRDefault="00AA620F" w:rsidP="00AA620F">
            <w:pPr>
              <w:adjustRightInd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Es</w:t>
            </w:r>
            <w:r w:rsidR="00692A2D">
              <w:rPr>
                <w:rFonts w:asciiTheme="minorHAnsi" w:hAnsiTheme="minorHAnsi"/>
                <w:sz w:val="22"/>
                <w:szCs w:val="22"/>
              </w:rPr>
              <w:t>se</w:t>
            </w:r>
            <w:proofErr w:type="spellEnd"/>
            <w:r w:rsidR="00692A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692A2D">
              <w:rPr>
                <w:rFonts w:asciiTheme="minorHAnsi" w:hAnsiTheme="minorHAnsi"/>
                <w:sz w:val="22"/>
                <w:szCs w:val="22"/>
              </w:rPr>
              <w:t>projeto</w:t>
            </w:r>
            <w:proofErr w:type="spellEnd"/>
            <w:r w:rsidR="00692A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692A2D">
              <w:rPr>
                <w:rFonts w:asciiTheme="minorHAnsi" w:hAnsiTheme="minorHAnsi"/>
                <w:sz w:val="22"/>
                <w:szCs w:val="22"/>
              </w:rPr>
              <w:t>será</w:t>
            </w:r>
            <w:proofErr w:type="spellEnd"/>
            <w:r w:rsidR="00692A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692A2D">
              <w:rPr>
                <w:rFonts w:asciiTheme="minorHAnsi" w:hAnsiTheme="minorHAnsi"/>
                <w:sz w:val="22"/>
                <w:szCs w:val="22"/>
              </w:rPr>
              <w:t>dividido</w:t>
            </w:r>
            <w:proofErr w:type="spellEnd"/>
            <w:r w:rsidR="00692A2D">
              <w:rPr>
                <w:rFonts w:asciiTheme="minorHAnsi" w:hAnsiTheme="minorHAnsi"/>
                <w:sz w:val="22"/>
                <w:szCs w:val="22"/>
              </w:rPr>
              <w:t xml:space="preserve"> em </w:t>
            </w:r>
            <w:proofErr w:type="spellStart"/>
            <w:r w:rsidR="00692A2D">
              <w:rPr>
                <w:rFonts w:asciiTheme="minorHAnsi" w:hAnsiTheme="minorHAnsi"/>
                <w:sz w:val="22"/>
                <w:szCs w:val="22"/>
              </w:rPr>
              <w:t>três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fases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>,</w:t>
            </w:r>
            <w:r w:rsidR="00692A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692A2D">
              <w:rPr>
                <w:rFonts w:asciiTheme="minorHAnsi" w:hAnsiTheme="minorHAnsi"/>
                <w:sz w:val="22"/>
                <w:szCs w:val="22"/>
              </w:rPr>
              <w:t>planejamento</w:t>
            </w:r>
            <w:proofErr w:type="spellEnd"/>
            <w:r w:rsidR="00692A2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692A2D">
              <w:rPr>
                <w:rFonts w:asciiTheme="minorHAnsi" w:hAnsiTheme="minorHAnsi"/>
                <w:sz w:val="22"/>
                <w:szCs w:val="22"/>
              </w:rPr>
              <w:t>execução</w:t>
            </w:r>
            <w:proofErr w:type="spellEnd"/>
            <w:r w:rsidR="00692A2D">
              <w:rPr>
                <w:rFonts w:asciiTheme="minorHAnsi" w:hAnsiTheme="minorHAnsi"/>
                <w:sz w:val="22"/>
                <w:szCs w:val="22"/>
              </w:rPr>
              <w:t xml:space="preserve"> e </w:t>
            </w:r>
            <w:proofErr w:type="spellStart"/>
            <w:r w:rsidR="00692A2D">
              <w:rPr>
                <w:rFonts w:asciiTheme="minorHAnsi" w:hAnsiTheme="minorHAnsi"/>
                <w:sz w:val="22"/>
                <w:szCs w:val="22"/>
              </w:rPr>
              <w:t>após</w:t>
            </w:r>
            <w:proofErr w:type="spellEnd"/>
            <w:r w:rsidR="00692A2D">
              <w:rPr>
                <w:rFonts w:asciiTheme="minorHAnsi" w:hAnsiTheme="minorHAnsi"/>
                <w:sz w:val="22"/>
                <w:szCs w:val="22"/>
              </w:rPr>
              <w:t xml:space="preserve"> à</w:t>
            </w:r>
            <w:r w:rsidRPr="0052643C">
              <w:rPr>
                <w:rFonts w:asciiTheme="minorHAnsi" w:hAnsiTheme="minorHAnsi"/>
                <w:sz w:val="22"/>
                <w:szCs w:val="22"/>
              </w:rPr>
              <w:t xml:space="preserve"> entrega que estão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envolvidas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na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fase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de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execução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será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realizado um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período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de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acompanhamento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operação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e posteriormente a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finalização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 xml:space="preserve"> do </w:t>
            </w:r>
            <w:proofErr w:type="spellStart"/>
            <w:r w:rsidRPr="0052643C">
              <w:rPr>
                <w:rFonts w:asciiTheme="minorHAnsi" w:hAnsiTheme="minorHAnsi"/>
                <w:sz w:val="22"/>
                <w:szCs w:val="22"/>
              </w:rPr>
              <w:t>projeto</w:t>
            </w:r>
            <w:proofErr w:type="spellEnd"/>
            <w:r w:rsidRPr="005264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19D7504" w14:textId="77777777" w:rsidR="000B3C97" w:rsidRDefault="000B3C97" w:rsidP="00AA620F">
            <w:pPr>
              <w:adjustRightInd w:val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B09404C" w14:textId="77777777" w:rsidR="006D136C" w:rsidRPr="006D136C" w:rsidRDefault="006D136C" w:rsidP="006D136C">
            <w:pPr>
              <w:widowControl/>
              <w:autoSpaceDE/>
              <w:autoSpaceDN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Pr="006D136C">
              <w:rPr>
                <w:rFonts w:asciiTheme="minorHAnsi" w:hAnsiTheme="minorHAnsi"/>
                <w:sz w:val="22"/>
                <w:szCs w:val="22"/>
              </w:rPr>
              <w:t>evelando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aspectos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mudança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de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paradigmas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diante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digitalização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e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virtualização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das informações, com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implicações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especialmente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quanto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ao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acervo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, acesso,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disseminação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e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recuperação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informação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D136C">
              <w:rPr>
                <w:rFonts w:asciiTheme="minorHAnsi" w:hAnsiTheme="minorHAnsi"/>
                <w:sz w:val="22"/>
                <w:szCs w:val="22"/>
              </w:rPr>
              <w:t>eletrônica</w:t>
            </w:r>
            <w:proofErr w:type="spellEnd"/>
            <w:r w:rsidRPr="006D136C">
              <w:rPr>
                <w:rFonts w:asciiTheme="minorHAnsi" w:hAnsiTheme="minorHAnsi"/>
                <w:sz w:val="22"/>
                <w:szCs w:val="22"/>
              </w:rPr>
              <w:t xml:space="preserve"> e digital online;</w:t>
            </w:r>
          </w:p>
          <w:p w14:paraId="1F47A676" w14:textId="77777777" w:rsidR="00AA620F" w:rsidRPr="0052643C" w:rsidRDefault="00AA620F" w:rsidP="00AA620F">
            <w:pPr>
              <w:adjustRightInd w:val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F47A677" w14:textId="77777777" w:rsidR="007D40C9" w:rsidRPr="0052643C" w:rsidRDefault="00AA620F" w:rsidP="005D1021">
            <w:pPr>
              <w:pStyle w:val="InfoBlue"/>
              <w:jc w:val="left"/>
            </w:pPr>
            <w:r w:rsidRPr="0052643C">
              <w:t>Essas etapas serão mais bem detalhadas no decorrer desse documento.</w:t>
            </w:r>
          </w:p>
        </w:tc>
      </w:tr>
      <w:tr w:rsidR="007D40C9" w:rsidRPr="00F51B23" w14:paraId="1F47A681" w14:textId="77777777" w:rsidTr="00D379F3">
        <w:trPr>
          <w:jc w:val="center"/>
        </w:trPr>
        <w:tc>
          <w:tcPr>
            <w:tcW w:w="21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79" w14:textId="77777777" w:rsidR="007D40C9" w:rsidRPr="00F51B23" w:rsidRDefault="007D40C9" w:rsidP="002C1E2A">
            <w:pPr>
              <w:pStyle w:val="Corpodetexto"/>
              <w:spacing w:line="240" w:lineRule="auto"/>
              <w:ind w:left="72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F51B23">
              <w:rPr>
                <w:sz w:val="24"/>
                <w:szCs w:val="24"/>
                <w:lang w:val="pt-BR"/>
              </w:rPr>
              <w:t>uma</w:t>
            </w:r>
            <w:proofErr w:type="gramEnd"/>
            <w:r w:rsidRPr="00F51B23">
              <w:rPr>
                <w:sz w:val="24"/>
                <w:szCs w:val="24"/>
                <w:lang w:val="pt-BR"/>
              </w:rPr>
              <w:t xml:space="preserve"> boa solução seria</w:t>
            </w:r>
          </w:p>
        </w:tc>
        <w:tc>
          <w:tcPr>
            <w:tcW w:w="793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C6B6C48" w14:textId="2D1D28D2" w:rsidR="006D136C" w:rsidRDefault="00EB03A4" w:rsidP="00AA620F">
            <w:pPr>
              <w:jc w:val="both"/>
            </w:pPr>
            <w:proofErr w:type="gramStart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Nos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serviços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e produtos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informação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fornecidos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pela biblioteca, pode-se utilizar a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rede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computadores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93F93">
              <w:rPr>
                <w:rFonts w:asciiTheme="majorHAnsi" w:hAnsiTheme="majorHAnsi"/>
                <w:sz w:val="22"/>
                <w:szCs w:val="22"/>
              </w:rPr>
              <w:t>juntamente</w:t>
            </w:r>
            <w:proofErr w:type="spellEnd"/>
            <w:r w:rsidR="00593F9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93F93">
              <w:rPr>
                <w:rFonts w:asciiTheme="majorHAnsi" w:hAnsiTheme="majorHAnsi"/>
                <w:sz w:val="22"/>
                <w:szCs w:val="22"/>
              </w:rPr>
              <w:t>integrado</w:t>
            </w:r>
            <w:proofErr w:type="spellEnd"/>
            <w:r w:rsidR="00593F93">
              <w:rPr>
                <w:rFonts w:asciiTheme="majorHAnsi" w:hAnsiTheme="majorHAnsi"/>
                <w:sz w:val="22"/>
                <w:szCs w:val="22"/>
              </w:rPr>
              <w:t xml:space="preserve"> ao software, </w:t>
            </w:r>
            <w:r w:rsidRPr="00EB03A4">
              <w:rPr>
                <w:rFonts w:asciiTheme="majorHAnsi" w:hAnsiTheme="majorHAnsi"/>
                <w:sz w:val="22"/>
                <w:szCs w:val="22"/>
              </w:rPr>
              <w:t xml:space="preserve">para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agilizar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o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atendimento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seus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usuários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quer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na forma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disponibilizar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seus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catálogos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bibliográficos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auto</w:t>
            </w:r>
            <w:r w:rsidR="00EA443F">
              <w:rPr>
                <w:rFonts w:asciiTheme="majorHAnsi" w:hAnsiTheme="majorHAnsi"/>
                <w:sz w:val="22"/>
                <w:szCs w:val="22"/>
              </w:rPr>
              <w:t>matizados</w:t>
            </w:r>
            <w:proofErr w:type="spellEnd"/>
            <w:r w:rsidR="00EA443F">
              <w:rPr>
                <w:rFonts w:asciiTheme="majorHAnsi" w:hAnsiTheme="majorHAnsi"/>
                <w:sz w:val="22"/>
                <w:szCs w:val="22"/>
              </w:rPr>
              <w:t xml:space="preserve"> pelo acesso remote,</w:t>
            </w:r>
            <w:r w:rsidRPr="00EB03A4">
              <w:rPr>
                <w:rFonts w:asciiTheme="majorHAnsi" w:hAnsiTheme="majorHAnsi"/>
                <w:sz w:val="22"/>
                <w:szCs w:val="22"/>
              </w:rPr>
              <w:t xml:space="preserve"> pelo acesso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seus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serviços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e produtos em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páginas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hipermídia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onde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o usuário pode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interagir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diretamente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com a biblioteca,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seja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pela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reserva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determinadas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obras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solicitação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levantamentos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bibliográficos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ou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até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mesmo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consultas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referência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que, em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muitas</w:t>
            </w:r>
            <w:proofErr w:type="spellEnd"/>
            <w:r w:rsidRPr="00EB03A4">
              <w:rPr>
                <w:rFonts w:asciiTheme="majorHAnsi" w:hAnsiTheme="majorHAnsi"/>
                <w:sz w:val="22"/>
                <w:szCs w:val="22"/>
              </w:rPr>
              <w:t xml:space="preserve"> bibliotecas, </w:t>
            </w:r>
            <w:proofErr w:type="spellStart"/>
            <w:r w:rsidRPr="00EB03A4">
              <w:rPr>
                <w:rFonts w:asciiTheme="majorHAnsi" w:hAnsiTheme="majorHAnsi"/>
                <w:sz w:val="22"/>
                <w:szCs w:val="22"/>
              </w:rPr>
              <w:t>soment</w:t>
            </w:r>
            <w:r>
              <w:rPr>
                <w:rFonts w:asciiTheme="majorHAnsi" w:hAnsiTheme="majorHAnsi"/>
                <w:sz w:val="22"/>
                <w:szCs w:val="22"/>
              </w:rPr>
              <w:t>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é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viável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pela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presença</w:t>
            </w:r>
            <w:proofErr w:type="spellEnd"/>
            <w:r>
              <w:t>.</w:t>
            </w:r>
            <w:proofErr w:type="gramEnd"/>
          </w:p>
          <w:p w14:paraId="5AE2CBE3" w14:textId="77777777" w:rsidR="00EB03A4" w:rsidRPr="00B552D8" w:rsidRDefault="00EB03A4" w:rsidP="00AA620F">
            <w:pPr>
              <w:jc w:val="both"/>
              <w:rPr>
                <w:rFonts w:ascii="Calibri" w:hAnsi="Calibri"/>
                <w:sz w:val="22"/>
              </w:rPr>
            </w:pPr>
          </w:p>
          <w:p w14:paraId="1F47A680" w14:textId="03FCA775" w:rsidR="00B96EB3" w:rsidRPr="00EB03A4" w:rsidRDefault="00AA620F" w:rsidP="00EB03A4">
            <w:pPr>
              <w:widowControl/>
              <w:autoSpaceDE/>
              <w:autoSpaceDN/>
              <w:spacing w:line="240" w:lineRule="auto"/>
              <w:jc w:val="both"/>
              <w:rPr>
                <w:rFonts w:ascii="Calibri" w:hAnsi="Calibri"/>
                <w:sz w:val="22"/>
              </w:rPr>
            </w:pPr>
            <w:proofErr w:type="spellStart"/>
            <w:r w:rsidRPr="00B552D8">
              <w:rPr>
                <w:rFonts w:ascii="Calibri" w:hAnsi="Calibri"/>
                <w:sz w:val="22"/>
              </w:rPr>
              <w:t>Acompanhamento</w:t>
            </w:r>
            <w:proofErr w:type="spellEnd"/>
            <w:r w:rsidRPr="00B552D8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B552D8">
              <w:rPr>
                <w:rFonts w:ascii="Calibri" w:hAnsi="Calibri"/>
                <w:sz w:val="22"/>
              </w:rPr>
              <w:t>pós</w:t>
            </w:r>
            <w:proofErr w:type="spellEnd"/>
            <w:r w:rsidRPr="00B552D8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B552D8">
              <w:rPr>
                <w:rFonts w:ascii="Calibri" w:hAnsi="Calibri"/>
                <w:sz w:val="22"/>
              </w:rPr>
              <w:t>implantaçã</w:t>
            </w:r>
            <w:r>
              <w:rPr>
                <w:rFonts w:ascii="Calibri" w:hAnsi="Calibri"/>
                <w:sz w:val="22"/>
              </w:rPr>
              <w:t>o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="00692A2D">
              <w:rPr>
                <w:rFonts w:ascii="Calibri" w:hAnsi="Calibri"/>
                <w:sz w:val="22"/>
              </w:rPr>
              <w:t xml:space="preserve">para </w:t>
            </w:r>
            <w:proofErr w:type="spellStart"/>
            <w:r w:rsidR="00692A2D">
              <w:rPr>
                <w:rFonts w:ascii="Calibri" w:hAnsi="Calibri"/>
                <w:sz w:val="22"/>
              </w:rPr>
              <w:t>garantir</w:t>
            </w:r>
            <w:proofErr w:type="spellEnd"/>
            <w:r w:rsidR="00692A2D">
              <w:rPr>
                <w:rFonts w:ascii="Calibri" w:hAnsi="Calibri"/>
                <w:sz w:val="22"/>
              </w:rPr>
              <w:t xml:space="preserve"> o funcionamento da</w:t>
            </w:r>
            <w:r>
              <w:rPr>
                <w:rFonts w:ascii="Calibri" w:hAnsi="Calibri"/>
                <w:sz w:val="22"/>
              </w:rPr>
              <w:t xml:space="preserve"> </w:t>
            </w:r>
            <w:r w:rsidR="00692A2D">
              <w:rPr>
                <w:rFonts w:ascii="Calibri" w:hAnsi="Calibri"/>
                <w:sz w:val="22"/>
              </w:rPr>
              <w:t>Biblioteca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</w:tbl>
    <w:p w14:paraId="1F47A683" w14:textId="77777777" w:rsidR="00DF6F8B" w:rsidRPr="00DF6F8B" w:rsidRDefault="00203BBD" w:rsidP="00DF6F8B">
      <w:pPr>
        <w:pStyle w:val="Ttulo2"/>
        <w:spacing w:line="360" w:lineRule="auto"/>
        <w:rPr>
          <w:lang w:val="pt-BR"/>
        </w:rPr>
      </w:pPr>
      <w:bookmarkStart w:id="12" w:name="_Toc512930908"/>
      <w:bookmarkStart w:id="13" w:name="_Toc452813580"/>
      <w:bookmarkStart w:id="14" w:name="_Toc436203380"/>
      <w:bookmarkStart w:id="15" w:name="_Toc425054392"/>
      <w:bookmarkStart w:id="16" w:name="_Toc422186485"/>
      <w:bookmarkStart w:id="17" w:name="_Toc197965427"/>
      <w:proofErr w:type="gramStart"/>
      <w:r w:rsidRPr="00F51B23">
        <w:rPr>
          <w:rFonts w:ascii="Times New Roman" w:hAnsi="Times New Roman"/>
          <w:sz w:val="24"/>
          <w:szCs w:val="24"/>
          <w:lang w:val="pt-BR"/>
        </w:rPr>
        <w:lastRenderedPageBreak/>
        <w:t xml:space="preserve">2.2  </w:t>
      </w:r>
      <w:r w:rsidR="007D40C9" w:rsidRPr="00F51B23">
        <w:rPr>
          <w:rFonts w:ascii="Times New Roman" w:hAnsi="Times New Roman"/>
          <w:sz w:val="24"/>
          <w:szCs w:val="24"/>
          <w:lang w:val="pt-BR"/>
        </w:rPr>
        <w:t>Sentença</w:t>
      </w:r>
      <w:proofErr w:type="gramEnd"/>
      <w:r w:rsidR="007D40C9" w:rsidRPr="00F51B23">
        <w:rPr>
          <w:rFonts w:ascii="Times New Roman" w:hAnsi="Times New Roman"/>
          <w:sz w:val="24"/>
          <w:szCs w:val="24"/>
          <w:lang w:val="pt-BR"/>
        </w:rPr>
        <w:t xml:space="preserve"> de Posição do Produto</w:t>
      </w:r>
      <w:bookmarkEnd w:id="12"/>
      <w:bookmarkEnd w:id="13"/>
      <w:bookmarkEnd w:id="14"/>
      <w:bookmarkEnd w:id="15"/>
      <w:bookmarkEnd w:id="16"/>
      <w:bookmarkEnd w:id="17"/>
    </w:p>
    <w:tbl>
      <w:tblPr>
        <w:tblW w:w="10057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2869"/>
        <w:gridCol w:w="7188"/>
      </w:tblGrid>
      <w:tr w:rsidR="007D40C9" w:rsidRPr="00F51B23" w14:paraId="1F47A686" w14:textId="77777777" w:rsidTr="00D379F3">
        <w:trPr>
          <w:trHeight w:val="629"/>
        </w:trPr>
        <w:tc>
          <w:tcPr>
            <w:tcW w:w="28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4" w14:textId="77777777" w:rsidR="007D40C9" w:rsidRPr="00D379F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379F3">
              <w:rPr>
                <w:rFonts w:asciiTheme="minorHAnsi" w:hAnsiTheme="minorHAnsi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8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5" w14:textId="64CA2CFA" w:rsidR="007D40C9" w:rsidRPr="00D379F3" w:rsidRDefault="00AA5ACE" w:rsidP="00AA5ACE">
            <w:pPr>
              <w:widowControl/>
              <w:autoSpaceDE/>
              <w:autoSpaceDN/>
              <w:spacing w:line="240" w:lineRule="auto"/>
              <w:jc w:val="both"/>
            </w:pPr>
            <w:r>
              <w:rPr>
                <w:rFonts w:asciiTheme="majorHAnsi" w:hAnsiTheme="majorHAnsi"/>
                <w:snapToGrid/>
                <w:sz w:val="22"/>
                <w:szCs w:val="22"/>
                <w:lang w:val="pt-BR" w:eastAsia="pt-BR"/>
              </w:rPr>
              <w:t>Professores, e</w:t>
            </w:r>
            <w:r w:rsidRPr="00AA5ACE">
              <w:rPr>
                <w:rFonts w:asciiTheme="majorHAnsi" w:hAnsiTheme="majorHAnsi"/>
                <w:snapToGrid/>
                <w:sz w:val="22"/>
                <w:szCs w:val="22"/>
                <w:lang w:val="pt-BR" w:eastAsia="pt-BR"/>
              </w:rPr>
              <w:t>studantes e equipe de apoio instrucional</w:t>
            </w:r>
            <w:r w:rsidR="00B804FE" w:rsidRPr="00AA5ACE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7D40C9" w:rsidRPr="00F51B23" w14:paraId="1F47A689" w14:textId="77777777" w:rsidTr="00D379F3">
        <w:trPr>
          <w:trHeight w:val="1100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7" w14:textId="77777777" w:rsidR="007D40C9" w:rsidRPr="00D379F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379F3">
              <w:rPr>
                <w:rFonts w:asciiTheme="minorHAnsi" w:hAnsiTheme="minorHAnsi"/>
                <w:sz w:val="22"/>
                <w:szCs w:val="22"/>
                <w:lang w:val="pt-BR"/>
              </w:rPr>
              <w:t>Quem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8" w14:textId="4C60F7EA" w:rsidR="007D40C9" w:rsidRPr="00AA5ACE" w:rsidRDefault="00C5055E" w:rsidP="005D1021">
            <w:pPr>
              <w:pStyle w:val="InfoBlue"/>
              <w:jc w:val="left"/>
            </w:pPr>
            <w:r w:rsidRPr="00AA5ACE">
              <w:t xml:space="preserve">Organizar, preservar e disseminar a informação para a produção do conhecimento, dando suporte às atividades educacionais, científicas, tecnológicas e culturais da </w:t>
            </w:r>
            <w:r w:rsidR="00AA5ACE" w:rsidRPr="00AA5ACE">
              <w:t>AEDB</w:t>
            </w:r>
            <w:r w:rsidRPr="00AA5ACE">
              <w:t>, possibilitando o crescimento e o desenvolvimento da Instituição e da sociedade.</w:t>
            </w:r>
          </w:p>
        </w:tc>
      </w:tr>
      <w:tr w:rsidR="007D40C9" w:rsidRPr="00F51B23" w14:paraId="1F47A68C" w14:textId="77777777" w:rsidTr="00D379F3">
        <w:trPr>
          <w:trHeight w:val="611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A" w14:textId="77777777" w:rsidR="007D40C9" w:rsidRPr="00D379F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379F3">
              <w:rPr>
                <w:rFonts w:asciiTheme="minorHAnsi" w:hAnsiTheme="minorHAnsi"/>
                <w:sz w:val="22"/>
                <w:szCs w:val="22"/>
                <w:lang w:val="pt-BR"/>
              </w:rPr>
              <w:t>O (nome do produto)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B" w14:textId="47F66D12" w:rsidR="007D40C9" w:rsidRPr="00D379F3" w:rsidRDefault="005944E8" w:rsidP="005D1021">
            <w:pPr>
              <w:pStyle w:val="InfoBlue"/>
              <w:jc w:val="left"/>
            </w:pPr>
            <w:r>
              <w:t xml:space="preserve">Software de </w:t>
            </w:r>
            <w:r w:rsidR="00F579DD" w:rsidRPr="00D379F3">
              <w:t>Gerenciamento d</w:t>
            </w:r>
            <w:r w:rsidR="006D136C">
              <w:t>a</w:t>
            </w:r>
            <w:r w:rsidR="00F579DD" w:rsidRPr="00D379F3">
              <w:t xml:space="preserve"> </w:t>
            </w:r>
            <w:r w:rsidR="006D136C">
              <w:t>Biblioteca</w:t>
            </w:r>
            <w:r w:rsidR="00B804FE" w:rsidRPr="00D379F3">
              <w:t xml:space="preserve"> Virtual.</w:t>
            </w:r>
          </w:p>
        </w:tc>
      </w:tr>
      <w:tr w:rsidR="007D40C9" w:rsidRPr="00F51B23" w14:paraId="1F47A68F" w14:textId="77777777" w:rsidTr="00D379F3">
        <w:trPr>
          <w:trHeight w:val="629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D" w14:textId="77777777" w:rsidR="007D40C9" w:rsidRPr="00D379F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379F3">
              <w:rPr>
                <w:rFonts w:asciiTheme="minorHAnsi" w:hAnsiTheme="minorHAnsi"/>
                <w:sz w:val="22"/>
                <w:szCs w:val="22"/>
                <w:lang w:val="pt-BR"/>
              </w:rPr>
              <w:t>Que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E" w14:textId="1A11F019" w:rsidR="007D40C9" w:rsidRPr="00D379F3" w:rsidRDefault="006D136C" w:rsidP="00630E6A">
            <w:pPr>
              <w:pStyle w:val="InfoBlue"/>
            </w:pPr>
            <w:r>
              <w:t>Total controle e gerencia dos serviços prestados pela Biblioteca da AEDB</w:t>
            </w:r>
            <w:r w:rsidR="00B804FE" w:rsidRPr="00D379F3">
              <w:t>.</w:t>
            </w:r>
          </w:p>
        </w:tc>
      </w:tr>
      <w:tr w:rsidR="007D40C9" w:rsidRPr="00F51B23" w14:paraId="1F47A692" w14:textId="77777777" w:rsidTr="00EA443F">
        <w:trPr>
          <w:trHeight w:val="497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90" w14:textId="77777777" w:rsidR="007D40C9" w:rsidRPr="00D379F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379F3">
              <w:rPr>
                <w:rFonts w:asciiTheme="minorHAnsi" w:hAnsiTheme="minorHAnsi"/>
                <w:sz w:val="22"/>
                <w:szCs w:val="22"/>
                <w:lang w:val="pt-BR"/>
              </w:rPr>
              <w:t>Diferente de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91" w14:textId="2DAE84C5" w:rsidR="007D40C9" w:rsidRPr="00D379F3" w:rsidRDefault="00AA5ACE" w:rsidP="005D1021">
            <w:pPr>
              <w:pStyle w:val="InfoBlue"/>
              <w:jc w:val="left"/>
            </w:pPr>
            <w:r>
              <w:t>Software anterior</w:t>
            </w:r>
          </w:p>
        </w:tc>
      </w:tr>
      <w:tr w:rsidR="007D40C9" w:rsidRPr="00F51B23" w14:paraId="1F47A695" w14:textId="77777777" w:rsidTr="00D379F3">
        <w:trPr>
          <w:trHeight w:val="1100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93" w14:textId="77777777" w:rsidR="007D40C9" w:rsidRPr="00D379F3" w:rsidRDefault="007D40C9" w:rsidP="002C1E2A">
            <w:pPr>
              <w:pStyle w:val="Corpodetexto"/>
              <w:spacing w:line="240" w:lineRule="auto"/>
              <w:ind w:left="72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379F3">
              <w:rPr>
                <w:rFonts w:asciiTheme="minorHAnsi" w:hAnsiTheme="minorHAnsi"/>
                <w:sz w:val="22"/>
                <w:szCs w:val="22"/>
                <w:lang w:val="pt-BR"/>
              </w:rPr>
              <w:t>Nosso produto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47A694" w14:textId="5776FE2A" w:rsidR="007D40C9" w:rsidRPr="00C5055E" w:rsidRDefault="00C5055E" w:rsidP="00C5055E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5055E">
              <w:rPr>
                <w:rFonts w:asciiTheme="majorHAnsi" w:hAnsiTheme="majorHAnsi"/>
                <w:sz w:val="22"/>
                <w:szCs w:val="22"/>
              </w:rPr>
              <w:t xml:space="preserve">As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funcionalidades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aplicadas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ao Software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pretendem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aumentar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a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eficácia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do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atendimento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na biblioteca e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proporcionar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mais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comodidade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aos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usuários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pois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, os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mesmos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poderão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realizar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on-line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consultas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do material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existente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no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acervo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reservas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e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renovação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empréstimo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de material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bibliográfico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utilizando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um a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senha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5055E">
              <w:rPr>
                <w:rFonts w:asciiTheme="majorHAnsi" w:hAnsiTheme="majorHAnsi"/>
                <w:sz w:val="22"/>
                <w:szCs w:val="22"/>
              </w:rPr>
              <w:t>pessoal</w:t>
            </w:r>
            <w:proofErr w:type="spellEnd"/>
            <w:r w:rsidRPr="00C5055E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14:paraId="1F47A696" w14:textId="77777777" w:rsidR="002E2CE1" w:rsidRDefault="002E2CE1" w:rsidP="002E2CE1">
      <w:pPr>
        <w:pStyle w:val="Ttulo1"/>
        <w:numPr>
          <w:ilvl w:val="0"/>
          <w:numId w:val="0"/>
        </w:numPr>
        <w:spacing w:line="360" w:lineRule="auto"/>
        <w:ind w:left="426"/>
        <w:rPr>
          <w:rFonts w:ascii="Times New Roman" w:hAnsi="Times New Roman"/>
          <w:lang w:val="pt-BR"/>
        </w:rPr>
      </w:pPr>
      <w:bookmarkStart w:id="18" w:name="_Toc512930909"/>
      <w:bookmarkStart w:id="19" w:name="_Toc452813581"/>
      <w:bookmarkStart w:id="20" w:name="_Toc447960005"/>
      <w:bookmarkStart w:id="21" w:name="_Toc197965428"/>
      <w:bookmarkStart w:id="22" w:name="_Toc436203381"/>
    </w:p>
    <w:p w14:paraId="1F47A697" w14:textId="77777777" w:rsidR="002E2CE1" w:rsidRDefault="002E2CE1" w:rsidP="002E2CE1">
      <w:pPr>
        <w:rPr>
          <w:lang w:val="pt-BR"/>
        </w:rPr>
      </w:pPr>
    </w:p>
    <w:p w14:paraId="1F47A698" w14:textId="77777777" w:rsidR="002E2CE1" w:rsidRDefault="002E2CE1" w:rsidP="002E2CE1">
      <w:pPr>
        <w:rPr>
          <w:lang w:val="pt-BR"/>
        </w:rPr>
      </w:pPr>
    </w:p>
    <w:p w14:paraId="1F47A699" w14:textId="77777777" w:rsidR="002E2CE1" w:rsidRDefault="002E2CE1" w:rsidP="002E2CE1">
      <w:pPr>
        <w:rPr>
          <w:lang w:val="pt-BR"/>
        </w:rPr>
      </w:pPr>
    </w:p>
    <w:p w14:paraId="1F47A69A" w14:textId="77777777" w:rsidR="00620B98" w:rsidRDefault="00620B98" w:rsidP="002E2CE1">
      <w:pPr>
        <w:rPr>
          <w:lang w:val="pt-BR"/>
        </w:rPr>
      </w:pPr>
    </w:p>
    <w:p w14:paraId="1F47A69B" w14:textId="77777777" w:rsidR="002E2CE1" w:rsidRDefault="002E2CE1" w:rsidP="002E2CE1">
      <w:pPr>
        <w:rPr>
          <w:lang w:val="pt-BR"/>
        </w:rPr>
      </w:pPr>
    </w:p>
    <w:p w14:paraId="19B52690" w14:textId="77777777" w:rsidR="00EA443F" w:rsidRDefault="00EA443F" w:rsidP="002E2CE1">
      <w:pPr>
        <w:rPr>
          <w:lang w:val="pt-BR"/>
        </w:rPr>
      </w:pPr>
    </w:p>
    <w:p w14:paraId="5595278C" w14:textId="77777777" w:rsidR="00EA443F" w:rsidRDefault="00EA443F" w:rsidP="002E2CE1">
      <w:pPr>
        <w:rPr>
          <w:lang w:val="pt-BR"/>
        </w:rPr>
      </w:pPr>
    </w:p>
    <w:p w14:paraId="561AF967" w14:textId="77777777" w:rsidR="00EA443F" w:rsidRDefault="00EA443F" w:rsidP="002E2CE1">
      <w:pPr>
        <w:rPr>
          <w:lang w:val="pt-BR"/>
        </w:rPr>
      </w:pPr>
    </w:p>
    <w:p w14:paraId="63DED290" w14:textId="77777777" w:rsidR="00EA443F" w:rsidRDefault="00EA443F" w:rsidP="002E2CE1">
      <w:pPr>
        <w:rPr>
          <w:lang w:val="pt-BR"/>
        </w:rPr>
      </w:pPr>
    </w:p>
    <w:p w14:paraId="7640B899" w14:textId="77777777" w:rsidR="00EA443F" w:rsidRDefault="00EA443F" w:rsidP="002E2CE1">
      <w:pPr>
        <w:rPr>
          <w:lang w:val="pt-BR"/>
        </w:rPr>
      </w:pPr>
    </w:p>
    <w:p w14:paraId="1F47A69C" w14:textId="77777777" w:rsidR="002E2CE1" w:rsidRDefault="002E2CE1" w:rsidP="002E2CE1">
      <w:pPr>
        <w:rPr>
          <w:lang w:val="pt-BR"/>
        </w:rPr>
      </w:pPr>
    </w:p>
    <w:p w14:paraId="1F47A69D" w14:textId="77777777" w:rsidR="002E2CE1" w:rsidRDefault="002E2CE1" w:rsidP="002E2CE1">
      <w:pPr>
        <w:rPr>
          <w:lang w:val="pt-BR"/>
        </w:rPr>
      </w:pPr>
    </w:p>
    <w:p w14:paraId="1F47A69E" w14:textId="77777777" w:rsidR="002E2CE1" w:rsidRDefault="002E2CE1" w:rsidP="002E2CE1">
      <w:pPr>
        <w:rPr>
          <w:lang w:val="pt-BR"/>
        </w:rPr>
      </w:pPr>
    </w:p>
    <w:p w14:paraId="63E06F9B" w14:textId="7590CBBA" w:rsidR="001E6E1A" w:rsidRDefault="001E6E1A" w:rsidP="002E2CE1">
      <w:pPr>
        <w:rPr>
          <w:lang w:val="pt-BR"/>
        </w:rPr>
      </w:pPr>
    </w:p>
    <w:p w14:paraId="23FE8068" w14:textId="77777777" w:rsidR="001E6E1A" w:rsidRDefault="001E6E1A" w:rsidP="002E2CE1">
      <w:pPr>
        <w:rPr>
          <w:lang w:val="pt-BR"/>
        </w:rPr>
      </w:pPr>
    </w:p>
    <w:p w14:paraId="1EC458A7" w14:textId="77777777" w:rsidR="001E6E1A" w:rsidRDefault="001E6E1A" w:rsidP="002E2CE1">
      <w:pPr>
        <w:rPr>
          <w:lang w:val="pt-BR"/>
        </w:rPr>
      </w:pPr>
    </w:p>
    <w:p w14:paraId="2F513C68" w14:textId="77777777" w:rsidR="001E6E1A" w:rsidRPr="002E2CE1" w:rsidRDefault="001E6E1A" w:rsidP="002E2CE1">
      <w:pPr>
        <w:rPr>
          <w:lang w:val="pt-BR"/>
        </w:rPr>
      </w:pPr>
    </w:p>
    <w:p w14:paraId="1F47A69F" w14:textId="77777777" w:rsidR="007D40C9" w:rsidRPr="00F51B23" w:rsidRDefault="007D40C9" w:rsidP="00F51B23">
      <w:pPr>
        <w:pStyle w:val="Ttulo1"/>
        <w:spacing w:line="360" w:lineRule="auto"/>
        <w:ind w:left="426" w:hanging="426"/>
        <w:rPr>
          <w:rFonts w:ascii="Times New Roman" w:hAnsi="Times New Roman"/>
          <w:lang w:val="pt-BR"/>
        </w:rPr>
      </w:pPr>
      <w:r w:rsidRPr="00F51B23">
        <w:rPr>
          <w:rFonts w:ascii="Times New Roman" w:hAnsi="Times New Roman"/>
          <w:lang w:val="pt-BR"/>
        </w:rPr>
        <w:lastRenderedPageBreak/>
        <w:t>Descrições dos Envolvidos e Usuários</w:t>
      </w:r>
      <w:bookmarkEnd w:id="18"/>
      <w:bookmarkEnd w:id="19"/>
      <w:bookmarkEnd w:id="20"/>
      <w:bookmarkEnd w:id="21"/>
    </w:p>
    <w:p w14:paraId="1F47A6A0" w14:textId="77777777" w:rsidR="007D40C9" w:rsidRDefault="007D40C9" w:rsidP="008F74BD">
      <w:pPr>
        <w:pStyle w:val="Ttulo2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3" w:name="_Toc512930910"/>
      <w:bookmarkStart w:id="24" w:name="_Toc452813583"/>
      <w:bookmarkStart w:id="25" w:name="_Toc197965429"/>
      <w:r w:rsidRPr="00F51B23">
        <w:rPr>
          <w:rFonts w:ascii="Times New Roman" w:hAnsi="Times New Roman"/>
          <w:sz w:val="24"/>
          <w:szCs w:val="24"/>
          <w:lang w:val="pt-BR"/>
        </w:rPr>
        <w:t>Resumo dos Envolvidos</w:t>
      </w:r>
      <w:bookmarkEnd w:id="23"/>
      <w:bookmarkEnd w:id="24"/>
      <w:bookmarkEnd w:id="25"/>
    </w:p>
    <w:tbl>
      <w:tblPr>
        <w:tblpPr w:leftFromText="141" w:rightFromText="141" w:vertAnchor="text" w:horzAnchor="page" w:tblpX="974" w:tblpY="592"/>
        <w:tblW w:w="103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992"/>
        <w:gridCol w:w="1849"/>
        <w:gridCol w:w="2190"/>
        <w:gridCol w:w="2645"/>
      </w:tblGrid>
      <w:tr w:rsidR="00027A11" w:rsidRPr="002E2CE1" w14:paraId="1F47A6A7" w14:textId="77777777" w:rsidTr="00BB63FD">
        <w:trPr>
          <w:trHeight w:val="636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1" w14:textId="77777777" w:rsidR="002E2CE1" w:rsidRPr="00890F44" w:rsidRDefault="00027A11" w:rsidP="00D379F3">
            <w:pPr>
              <w:pStyle w:val="PargrafodaLista"/>
              <w:ind w:left="0"/>
              <w:jc w:val="both"/>
              <w:rPr>
                <w:rFonts w:asciiTheme="minorHAnsi" w:hAnsiTheme="minorHAnsi"/>
                <w:b/>
                <w:bCs/>
                <w:color w:val="FF0000"/>
              </w:rPr>
            </w:pPr>
            <w:r w:rsidRPr="00890F44">
              <w:rPr>
                <w:rFonts w:asciiTheme="minorHAnsi" w:hAnsiTheme="minorHAnsi"/>
                <w:b/>
                <w:bCs/>
                <w:color w:val="FF0000"/>
              </w:rPr>
              <w:t>Responsáveis</w:t>
            </w:r>
          </w:p>
          <w:p w14:paraId="1F47A6A2" w14:textId="77777777" w:rsidR="002E2CE1" w:rsidRPr="00890F44" w:rsidRDefault="002E2CE1" w:rsidP="00D379F3">
            <w:pPr>
              <w:pStyle w:val="PargrafodaLista"/>
              <w:ind w:left="0"/>
              <w:jc w:val="both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3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b/>
                <w:bCs/>
                <w:color w:val="FF0000"/>
              </w:rPr>
              <w:t>Entrega/Pacote de Trabalho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4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b/>
                <w:bCs/>
                <w:color w:val="FF0000"/>
              </w:rPr>
              <w:t>Responsável</w:t>
            </w: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5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b/>
                <w:bCs/>
                <w:color w:val="FF0000"/>
              </w:rPr>
              <w:t>Revisor</w:t>
            </w:r>
          </w:p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6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b/>
                <w:bCs/>
                <w:color w:val="FF0000"/>
              </w:rPr>
              <w:t>Outras responsabilidades</w:t>
            </w:r>
          </w:p>
        </w:tc>
      </w:tr>
      <w:tr w:rsidR="00027A11" w:rsidRPr="002E2CE1" w14:paraId="1F47A6AD" w14:textId="77777777" w:rsidTr="00BB63FD">
        <w:trPr>
          <w:trHeight w:val="872"/>
        </w:trPr>
        <w:tc>
          <w:tcPr>
            <w:tcW w:w="16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8" w14:textId="77777777" w:rsidR="002E2CE1" w:rsidRPr="00890F44" w:rsidRDefault="00027A1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b/>
                <w:bCs/>
                <w:color w:val="FF0000"/>
              </w:rPr>
              <w:t>Cristiano Masiero Cunha</w:t>
            </w:r>
          </w:p>
        </w:tc>
        <w:tc>
          <w:tcPr>
            <w:tcW w:w="1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9" w14:textId="7715108C" w:rsidR="002E2CE1" w:rsidRPr="00890F44" w:rsidRDefault="00BB63FD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Modelo de Visão</w:t>
            </w:r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A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Supervisor de Controladoria</w:t>
            </w:r>
          </w:p>
        </w:tc>
        <w:tc>
          <w:tcPr>
            <w:tcW w:w="2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B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Gerente do Projeto</w:t>
            </w:r>
          </w:p>
        </w:tc>
        <w:tc>
          <w:tcPr>
            <w:tcW w:w="2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C" w14:textId="48823972" w:rsidR="002E2CE1" w:rsidRPr="00890F44" w:rsidRDefault="00BB63FD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Aprovação/Gerente do Projeto</w:t>
            </w:r>
          </w:p>
        </w:tc>
      </w:tr>
      <w:tr w:rsidR="00027A11" w:rsidRPr="002E2CE1" w14:paraId="1F47A6B3" w14:textId="77777777" w:rsidTr="00BB63FD">
        <w:trPr>
          <w:trHeight w:val="374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E" w14:textId="103F8D7B" w:rsidR="002E2CE1" w:rsidRPr="00890F44" w:rsidRDefault="00BB63FD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b/>
                <w:color w:val="FF0000"/>
              </w:rPr>
              <w:t>Luã Gouveia Maia</w:t>
            </w:r>
          </w:p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F" w14:textId="3CED50BA" w:rsidR="002E2CE1" w:rsidRPr="00890F44" w:rsidRDefault="00BB63FD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Caso de Uso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0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Analista de TI</w:t>
            </w: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1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Supervisor de Controladoria</w:t>
            </w:r>
          </w:p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2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Aprovação/Gerente do Projeto</w:t>
            </w:r>
          </w:p>
        </w:tc>
      </w:tr>
      <w:tr w:rsidR="00027A11" w:rsidRPr="002E2CE1" w14:paraId="1F47A6B9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4" w14:textId="77777777" w:rsidR="002E2CE1" w:rsidRPr="00890F44" w:rsidRDefault="00027A1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b/>
                <w:bCs/>
                <w:color w:val="FF0000"/>
              </w:rPr>
              <w:t>Thiago Diniz Barbosa</w:t>
            </w:r>
          </w:p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5" w14:textId="0BCA192C" w:rsidR="002E2CE1" w:rsidRPr="00890F44" w:rsidRDefault="00BB63FD" w:rsidP="00BB63FD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 xml:space="preserve"> Gerente do Projeto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6" w14:textId="7C215A7C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7" w14:textId="6B3B025D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8" w14:textId="77777777" w:rsidR="002E2CE1" w:rsidRPr="00890F44" w:rsidRDefault="002E2CE1" w:rsidP="00D379F3">
            <w:pPr>
              <w:pStyle w:val="PargrafodaLista"/>
              <w:ind w:left="0"/>
              <w:rPr>
                <w:rFonts w:asciiTheme="minorHAnsi" w:hAnsiTheme="minorHAnsi"/>
                <w:color w:val="FF0000"/>
              </w:rPr>
            </w:pPr>
            <w:r w:rsidRPr="00890F44">
              <w:rPr>
                <w:rFonts w:asciiTheme="minorHAnsi" w:hAnsiTheme="minorHAnsi"/>
                <w:color w:val="FF0000"/>
              </w:rPr>
              <w:t>Aprovação/Gerente do Projeto</w:t>
            </w:r>
          </w:p>
        </w:tc>
      </w:tr>
      <w:tr w:rsidR="00027A11" w:rsidRPr="00BB63FD" w14:paraId="1F47A6BF" w14:textId="77777777" w:rsidTr="00BB63FD">
        <w:trPr>
          <w:trHeight w:val="374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A" w14:textId="072FD395" w:rsidR="002E2CE1" w:rsidRPr="00BB63FD" w:rsidRDefault="002E2CE1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B" w14:textId="68DA1D9E" w:rsidR="002E2CE1" w:rsidRPr="00BB63FD" w:rsidRDefault="002E2CE1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C" w14:textId="7941B56D" w:rsidR="002E2CE1" w:rsidRPr="00BB63FD" w:rsidRDefault="002E2CE1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D" w14:textId="37A2BD37" w:rsidR="002E2CE1" w:rsidRPr="00BB63FD" w:rsidRDefault="002E2CE1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E" w14:textId="77777777" w:rsidR="002E2CE1" w:rsidRPr="00BB63FD" w:rsidRDefault="002E2CE1" w:rsidP="00BB63FD"/>
        </w:tc>
      </w:tr>
      <w:tr w:rsidR="00027A11" w:rsidRPr="00BB63FD" w14:paraId="1F47A6C5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0" w14:textId="2153A623" w:rsidR="002E2CE1" w:rsidRPr="00BB63FD" w:rsidRDefault="002E2CE1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1" w14:textId="6DF31403" w:rsidR="002E2CE1" w:rsidRPr="00BB63FD" w:rsidRDefault="002E2CE1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2" w14:textId="5372960B" w:rsidR="002E2CE1" w:rsidRPr="00BB63FD" w:rsidRDefault="002E2CE1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3" w14:textId="33E42BD7" w:rsidR="002E2CE1" w:rsidRPr="00BB63FD" w:rsidRDefault="002E2CE1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4" w14:textId="62E6309F" w:rsidR="002E2CE1" w:rsidRPr="00BB63FD" w:rsidRDefault="002E2CE1" w:rsidP="00BB63FD"/>
        </w:tc>
      </w:tr>
      <w:tr w:rsidR="00BB63FD" w:rsidRPr="00BB63FD" w14:paraId="442550B6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9A7DF73" w14:textId="783CB082" w:rsidR="00BB63FD" w:rsidRPr="00BB63FD" w:rsidRDefault="00BB63FD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833EB23" w14:textId="77777777" w:rsidR="00BB63FD" w:rsidRPr="00BB63FD" w:rsidRDefault="00BB63FD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4AD06592" w14:textId="77777777" w:rsidR="00BB63FD" w:rsidRPr="00BB63FD" w:rsidRDefault="00BB63FD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37D5734C" w14:textId="77777777" w:rsidR="00BB63FD" w:rsidRPr="00BB63FD" w:rsidRDefault="00BB63FD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B4FB9C" w14:textId="3CA3F00B" w:rsidR="00BB63FD" w:rsidRPr="00BB63FD" w:rsidRDefault="00BB63FD" w:rsidP="00BB63FD"/>
        </w:tc>
      </w:tr>
      <w:tr w:rsidR="00BB63FD" w:rsidRPr="00BB63FD" w14:paraId="79FAD91D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5BFD6AB" w14:textId="6BA3C517" w:rsidR="00BB63FD" w:rsidRPr="00BB63FD" w:rsidRDefault="00BB63FD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3B9B4CCA" w14:textId="77777777" w:rsidR="00BB63FD" w:rsidRPr="00BB63FD" w:rsidRDefault="00BB63FD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4FDDC616" w14:textId="77777777" w:rsidR="00BB63FD" w:rsidRPr="00BB63FD" w:rsidRDefault="00BB63FD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A0518A1" w14:textId="77777777" w:rsidR="00BB63FD" w:rsidRPr="00BB63FD" w:rsidRDefault="00BB63FD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08E9BC7" w14:textId="09B1234C" w:rsidR="00BB63FD" w:rsidRPr="00BB63FD" w:rsidRDefault="00BB63FD" w:rsidP="00BB63FD"/>
        </w:tc>
      </w:tr>
      <w:tr w:rsidR="00630E6A" w:rsidRPr="00BB63FD" w14:paraId="1F47A6CB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A06730" w14:textId="77777777" w:rsidR="00630E6A" w:rsidRDefault="00630E6A" w:rsidP="00630E6A"/>
          <w:p w14:paraId="3CA395AC" w14:textId="77777777" w:rsidR="00630E6A" w:rsidRDefault="00630E6A" w:rsidP="00630E6A"/>
          <w:p w14:paraId="6AB1BD6D" w14:textId="77777777" w:rsidR="00630E6A" w:rsidRDefault="00630E6A" w:rsidP="00630E6A"/>
          <w:p w14:paraId="3FBCE58D" w14:textId="77777777" w:rsidR="00630E6A" w:rsidRDefault="00630E6A" w:rsidP="00630E6A"/>
          <w:p w14:paraId="4CBF1BBA" w14:textId="77777777" w:rsidR="00630E6A" w:rsidRDefault="00630E6A" w:rsidP="00630E6A"/>
          <w:p w14:paraId="5A978FAD" w14:textId="77777777" w:rsidR="00630E6A" w:rsidRDefault="00630E6A" w:rsidP="00630E6A"/>
          <w:p w14:paraId="036FC947" w14:textId="77777777" w:rsidR="00630E6A" w:rsidRDefault="00630E6A" w:rsidP="00630E6A"/>
          <w:p w14:paraId="72894BB5" w14:textId="77777777" w:rsidR="00630E6A" w:rsidRDefault="00630E6A" w:rsidP="00630E6A"/>
          <w:p w14:paraId="182A5152" w14:textId="77777777" w:rsidR="00630E6A" w:rsidRDefault="00630E6A" w:rsidP="00630E6A"/>
          <w:p w14:paraId="2A7E864A" w14:textId="77777777" w:rsidR="00630E6A" w:rsidRDefault="00630E6A" w:rsidP="00630E6A"/>
          <w:p w14:paraId="52F29402" w14:textId="77777777" w:rsidR="00630E6A" w:rsidRDefault="00630E6A" w:rsidP="00630E6A"/>
          <w:p w14:paraId="3F24E35F" w14:textId="77777777" w:rsidR="00630E6A" w:rsidRDefault="00630E6A" w:rsidP="00630E6A"/>
          <w:p w14:paraId="05339AC4" w14:textId="77777777" w:rsidR="00630E6A" w:rsidRDefault="00630E6A" w:rsidP="00630E6A"/>
          <w:p w14:paraId="1F47A6C6" w14:textId="70C6E67D" w:rsidR="00630E6A" w:rsidRPr="00BB63FD" w:rsidRDefault="00630E6A" w:rsidP="00630E6A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7" w14:textId="213D191D" w:rsidR="00630E6A" w:rsidRPr="00BB63FD" w:rsidRDefault="00630E6A" w:rsidP="00630E6A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8" w14:textId="699E3E0C" w:rsidR="00630E6A" w:rsidRPr="00BB63FD" w:rsidRDefault="00630E6A" w:rsidP="00630E6A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9" w14:textId="3BD927FC" w:rsidR="00630E6A" w:rsidRPr="00BB63FD" w:rsidRDefault="00630E6A" w:rsidP="00630E6A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A" w14:textId="77777777" w:rsidR="00630E6A" w:rsidRPr="00BB63FD" w:rsidRDefault="00630E6A" w:rsidP="00630E6A"/>
        </w:tc>
      </w:tr>
    </w:tbl>
    <w:p w14:paraId="1F47A6CC" w14:textId="77777777" w:rsidR="008F74BD" w:rsidRPr="008F74BD" w:rsidRDefault="008F74BD" w:rsidP="008F74BD">
      <w:pPr>
        <w:pStyle w:val="PargrafodaLista"/>
      </w:pPr>
    </w:p>
    <w:p w14:paraId="1F47A6CD" w14:textId="77777777" w:rsidR="00C81491" w:rsidRDefault="00C81491" w:rsidP="00F51B23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6" w:name="_Toc512930911"/>
      <w:bookmarkStart w:id="27" w:name="_Toc452813584"/>
      <w:bookmarkStart w:id="28" w:name="_Toc197965430"/>
    </w:p>
    <w:p w14:paraId="74FFA699" w14:textId="48F40759" w:rsidR="00BB63FD" w:rsidRDefault="00BB63FD" w:rsidP="00BB63FD">
      <w:pPr>
        <w:rPr>
          <w:lang w:val="pt-BR"/>
        </w:rPr>
      </w:pPr>
    </w:p>
    <w:p w14:paraId="17AFA906" w14:textId="77777777" w:rsidR="00BB63FD" w:rsidRDefault="00BB63FD" w:rsidP="00BB63FD">
      <w:pPr>
        <w:rPr>
          <w:lang w:val="pt-BR"/>
        </w:rPr>
      </w:pPr>
    </w:p>
    <w:p w14:paraId="44DE64A8" w14:textId="77777777" w:rsidR="00BB63FD" w:rsidRDefault="00BB63FD" w:rsidP="00BB63FD">
      <w:pPr>
        <w:rPr>
          <w:lang w:val="pt-BR"/>
        </w:rPr>
      </w:pPr>
    </w:p>
    <w:p w14:paraId="434613DB" w14:textId="77777777" w:rsidR="00BB63FD" w:rsidRDefault="00BB63FD" w:rsidP="00BB63FD">
      <w:pPr>
        <w:rPr>
          <w:lang w:val="pt-BR"/>
        </w:rPr>
      </w:pPr>
    </w:p>
    <w:p w14:paraId="499090BA" w14:textId="77777777" w:rsidR="00BB63FD" w:rsidRDefault="00BB63FD" w:rsidP="00BB63FD">
      <w:pPr>
        <w:rPr>
          <w:lang w:val="pt-BR"/>
        </w:rPr>
      </w:pPr>
    </w:p>
    <w:p w14:paraId="36ED561D" w14:textId="77777777" w:rsidR="00BB63FD" w:rsidRPr="00BB63FD" w:rsidRDefault="00BB63FD" w:rsidP="00BB63FD">
      <w:pPr>
        <w:rPr>
          <w:lang w:val="pt-BR"/>
        </w:rPr>
      </w:pPr>
    </w:p>
    <w:p w14:paraId="1F47A6CE" w14:textId="77777777" w:rsidR="007D40C9" w:rsidRPr="00F51B23" w:rsidRDefault="00203BBD" w:rsidP="00F51B23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lastRenderedPageBreak/>
        <w:t xml:space="preserve">3.2   </w:t>
      </w:r>
      <w:r w:rsidR="007D40C9" w:rsidRPr="00F51B23">
        <w:rPr>
          <w:rFonts w:ascii="Times New Roman" w:hAnsi="Times New Roman"/>
          <w:sz w:val="24"/>
          <w:szCs w:val="24"/>
          <w:lang w:val="pt-BR"/>
        </w:rPr>
        <w:t>Resumo dos Usuários</w:t>
      </w:r>
      <w:bookmarkEnd w:id="26"/>
      <w:bookmarkEnd w:id="27"/>
      <w:bookmarkEnd w:id="28"/>
    </w:p>
    <w:tbl>
      <w:tblPr>
        <w:tblW w:w="106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253"/>
        <w:gridCol w:w="2568"/>
        <w:gridCol w:w="3110"/>
      </w:tblGrid>
      <w:tr w:rsidR="007D40C9" w:rsidRPr="00DB56EF" w14:paraId="1F47A6D3" w14:textId="77777777" w:rsidTr="00630E6A">
        <w:trPr>
          <w:trHeight w:val="418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CF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D0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D1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D2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Envolvido</w:t>
            </w:r>
          </w:p>
        </w:tc>
      </w:tr>
      <w:tr w:rsidR="007D40C9" w:rsidRPr="00DB56EF" w14:paraId="1F47A6D9" w14:textId="77777777" w:rsidTr="00630E6A">
        <w:trPr>
          <w:trHeight w:val="468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4" w14:textId="69327273" w:rsidR="007D40C9" w:rsidRPr="001A151A" w:rsidRDefault="001A151A" w:rsidP="00630E6A">
            <w:pPr>
              <w:pStyle w:val="InfoBlue"/>
            </w:pPr>
            <w:r w:rsidRPr="001A151A">
              <w:t>Bibliotecário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5" w14:textId="155C0110" w:rsidR="007D40C9" w:rsidRPr="001A151A" w:rsidRDefault="001A151A" w:rsidP="00630E6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Responsável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por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manter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o funcionário da biblioteca, é o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único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com privilégios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suficientes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para cadastrar, atualizar e excluir o material do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acervo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, também é seu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papel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cadastrar os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setores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dos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livros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7" w14:textId="45F947D6" w:rsidR="007D40C9" w:rsidRPr="001A151A" w:rsidRDefault="001A151A" w:rsidP="00630E6A">
            <w:pPr>
              <w:pStyle w:val="InfoBlue"/>
            </w:pPr>
            <w:r w:rsidRPr="001A151A">
              <w:t xml:space="preserve">Responsável por </w:t>
            </w:r>
            <w:r w:rsidR="00630E6A">
              <w:t>supervisionar, e auxiliar os funcionários e usuários.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8" w14:textId="27C51038" w:rsidR="007D40C9" w:rsidRPr="00DB56EF" w:rsidRDefault="00630E6A" w:rsidP="00630E6A">
            <w:pPr>
              <w:pStyle w:val="InfoBlue"/>
            </w:pPr>
            <w:r>
              <w:t>Gestor, maior autoridade da Biblioteca.</w:t>
            </w:r>
          </w:p>
        </w:tc>
      </w:tr>
      <w:tr w:rsidR="0001136A" w:rsidRPr="00DB56EF" w14:paraId="1F47A6DF" w14:textId="77777777" w:rsidTr="00630E6A">
        <w:trPr>
          <w:trHeight w:val="976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A" w14:textId="12483718" w:rsidR="0001136A" w:rsidRPr="001A151A" w:rsidRDefault="001A151A" w:rsidP="001A151A">
            <w:pPr>
              <w:rPr>
                <w:rFonts w:asciiTheme="majorHAnsi" w:hAnsiTheme="majorHAnsi"/>
                <w:sz w:val="22"/>
                <w:szCs w:val="22"/>
              </w:rPr>
            </w:pPr>
            <w:r w:rsidRPr="001A151A">
              <w:rPr>
                <w:rFonts w:asciiTheme="majorHAnsi" w:hAnsiTheme="majorHAnsi"/>
                <w:sz w:val="22"/>
                <w:szCs w:val="22"/>
              </w:rPr>
              <w:t>Funcionário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B" w14:textId="48EF48E0" w:rsidR="0001136A" w:rsidRPr="001A151A" w:rsidRDefault="001A151A" w:rsidP="00630E6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A151A">
              <w:rPr>
                <w:rFonts w:asciiTheme="majorHAnsi" w:hAnsiTheme="majorHAnsi"/>
                <w:sz w:val="22"/>
                <w:szCs w:val="22"/>
              </w:rPr>
              <w:t xml:space="preserve">Em seu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nível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de acesso pode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realizar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várias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tarefas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, entre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elas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, a principal,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Realizar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A151A">
              <w:rPr>
                <w:rFonts w:asciiTheme="majorHAnsi" w:hAnsiTheme="majorHAnsi"/>
                <w:sz w:val="22"/>
                <w:szCs w:val="22"/>
              </w:rPr>
              <w:t>Empréstimo</w:t>
            </w:r>
            <w:proofErr w:type="spellEnd"/>
            <w:r w:rsidRPr="001A151A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D" w14:textId="4F8A913C" w:rsidR="0001136A" w:rsidRPr="00630E6A" w:rsidRDefault="00630E6A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630E6A">
              <w:rPr>
                <w:rFonts w:asciiTheme="majorHAnsi" w:hAnsiTheme="majorHAnsi"/>
                <w:sz w:val="22"/>
                <w:szCs w:val="22"/>
                <w:lang w:val="pt-BR"/>
              </w:rPr>
              <w:t>Responsável pelo acervo da biblioteca e a supervisão dos livros emprestados.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E" w14:textId="4FD80531" w:rsidR="0001136A" w:rsidRPr="00DB56EF" w:rsidRDefault="00630E6A" w:rsidP="00630E6A">
            <w:pPr>
              <w:pStyle w:val="InfoBlue"/>
            </w:pPr>
            <w:r>
              <w:t>Colaborador da Biblioteca, supervisionado pelo bibliotecário, auxilia e supervisiona o usuário.</w:t>
            </w:r>
          </w:p>
        </w:tc>
      </w:tr>
      <w:tr w:rsidR="0001136A" w:rsidRPr="00DB56EF" w14:paraId="1F47A6E4" w14:textId="77777777" w:rsidTr="00630E6A">
        <w:trPr>
          <w:trHeight w:val="976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0" w14:textId="32D87154" w:rsidR="0001136A" w:rsidRPr="00EA443F" w:rsidRDefault="001A151A" w:rsidP="001A151A">
            <w:pPr>
              <w:rPr>
                <w:sz w:val="22"/>
                <w:szCs w:val="22"/>
              </w:rPr>
            </w:pPr>
            <w:r w:rsidRPr="00EA443F">
              <w:rPr>
                <w:sz w:val="22"/>
                <w:szCs w:val="22"/>
              </w:rPr>
              <w:t>Usuário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1" w14:textId="41F716A0" w:rsidR="0001136A" w:rsidRPr="00EA443F" w:rsidRDefault="001A151A" w:rsidP="00630E6A">
            <w:pPr>
              <w:jc w:val="center"/>
              <w:rPr>
                <w:sz w:val="22"/>
                <w:szCs w:val="22"/>
              </w:rPr>
            </w:pPr>
            <w:r w:rsidRPr="00EA443F">
              <w:rPr>
                <w:sz w:val="22"/>
                <w:szCs w:val="22"/>
              </w:rPr>
              <w:t xml:space="preserve">É o cliente da Biblioteca, </w:t>
            </w:r>
            <w:proofErr w:type="spellStart"/>
            <w:r w:rsidRPr="00EA443F">
              <w:rPr>
                <w:sz w:val="22"/>
                <w:szCs w:val="22"/>
              </w:rPr>
              <w:t>quem</w:t>
            </w:r>
            <w:proofErr w:type="spellEnd"/>
            <w:r w:rsidRPr="00EA443F">
              <w:rPr>
                <w:sz w:val="22"/>
                <w:szCs w:val="22"/>
              </w:rPr>
              <w:t xml:space="preserve"> </w:t>
            </w:r>
            <w:proofErr w:type="spellStart"/>
            <w:r w:rsidRPr="00EA443F">
              <w:rPr>
                <w:sz w:val="22"/>
                <w:szCs w:val="22"/>
              </w:rPr>
              <w:t>mais</w:t>
            </w:r>
            <w:proofErr w:type="spellEnd"/>
            <w:r w:rsidRPr="00EA443F">
              <w:rPr>
                <w:sz w:val="22"/>
                <w:szCs w:val="22"/>
              </w:rPr>
              <w:t xml:space="preserve"> </w:t>
            </w:r>
            <w:proofErr w:type="spellStart"/>
            <w:r w:rsidRPr="00EA443F">
              <w:rPr>
                <w:sz w:val="22"/>
                <w:szCs w:val="22"/>
              </w:rPr>
              <w:t>usufruirá</w:t>
            </w:r>
            <w:proofErr w:type="spellEnd"/>
            <w:r w:rsidRPr="00EA443F">
              <w:rPr>
                <w:sz w:val="22"/>
                <w:szCs w:val="22"/>
              </w:rPr>
              <w:t xml:space="preserve"> dos </w:t>
            </w:r>
            <w:proofErr w:type="spellStart"/>
            <w:r w:rsidRPr="00EA443F">
              <w:rPr>
                <w:sz w:val="22"/>
                <w:szCs w:val="22"/>
              </w:rPr>
              <w:t>serviços</w:t>
            </w:r>
            <w:proofErr w:type="spellEnd"/>
            <w:r w:rsidRPr="00EA443F">
              <w:rPr>
                <w:sz w:val="22"/>
                <w:szCs w:val="22"/>
              </w:rPr>
              <w:t xml:space="preserve"> da </w:t>
            </w:r>
            <w:proofErr w:type="spellStart"/>
            <w:r w:rsidRPr="00EA443F">
              <w:rPr>
                <w:sz w:val="22"/>
                <w:szCs w:val="22"/>
              </w:rPr>
              <w:t>mesma</w:t>
            </w:r>
            <w:proofErr w:type="spellEnd"/>
            <w:r w:rsidRPr="00EA443F">
              <w:rPr>
                <w:sz w:val="22"/>
                <w:szCs w:val="22"/>
              </w:rPr>
              <w:t xml:space="preserve"> (</w:t>
            </w:r>
            <w:proofErr w:type="spellStart"/>
            <w:r w:rsidRPr="00EA443F">
              <w:rPr>
                <w:sz w:val="22"/>
                <w:szCs w:val="22"/>
              </w:rPr>
              <w:t>empréstimo</w:t>
            </w:r>
            <w:proofErr w:type="spellEnd"/>
            <w:r w:rsidRPr="00EA443F">
              <w:rPr>
                <w:sz w:val="22"/>
                <w:szCs w:val="22"/>
              </w:rPr>
              <w:t xml:space="preserve">, </w:t>
            </w:r>
            <w:proofErr w:type="spellStart"/>
            <w:r w:rsidRPr="00EA443F">
              <w:rPr>
                <w:sz w:val="22"/>
                <w:szCs w:val="22"/>
              </w:rPr>
              <w:t>reserva</w:t>
            </w:r>
            <w:proofErr w:type="spellEnd"/>
            <w:r w:rsidRPr="00EA443F">
              <w:rPr>
                <w:sz w:val="22"/>
                <w:szCs w:val="22"/>
              </w:rPr>
              <w:t xml:space="preserve">, </w:t>
            </w:r>
            <w:proofErr w:type="spellStart"/>
            <w:r w:rsidRPr="00EA443F">
              <w:rPr>
                <w:sz w:val="22"/>
                <w:szCs w:val="22"/>
              </w:rPr>
              <w:t>renovação</w:t>
            </w:r>
            <w:proofErr w:type="spellEnd"/>
            <w:r w:rsidRPr="00EA443F">
              <w:rPr>
                <w:sz w:val="22"/>
                <w:szCs w:val="22"/>
              </w:rPr>
              <w:t xml:space="preserve"> e </w:t>
            </w:r>
            <w:proofErr w:type="spellStart"/>
            <w:r w:rsidRPr="00EA443F">
              <w:rPr>
                <w:sz w:val="22"/>
                <w:szCs w:val="22"/>
              </w:rPr>
              <w:t>devolução</w:t>
            </w:r>
            <w:proofErr w:type="spellEnd"/>
            <w:r w:rsidRPr="00EA443F">
              <w:rPr>
                <w:sz w:val="22"/>
                <w:szCs w:val="22"/>
              </w:rPr>
              <w:t xml:space="preserve">), </w:t>
            </w:r>
            <w:proofErr w:type="spellStart"/>
            <w:r w:rsidRPr="00EA443F">
              <w:rPr>
                <w:sz w:val="22"/>
                <w:szCs w:val="22"/>
              </w:rPr>
              <w:t>desde</w:t>
            </w:r>
            <w:proofErr w:type="spellEnd"/>
            <w:r w:rsidRPr="00EA443F">
              <w:rPr>
                <w:sz w:val="22"/>
                <w:szCs w:val="22"/>
              </w:rPr>
              <w:t xml:space="preserve"> que </w:t>
            </w:r>
            <w:proofErr w:type="spellStart"/>
            <w:r w:rsidRPr="00EA443F">
              <w:rPr>
                <w:sz w:val="22"/>
                <w:szCs w:val="22"/>
              </w:rPr>
              <w:t>esteja</w:t>
            </w:r>
            <w:proofErr w:type="spellEnd"/>
            <w:r w:rsidRPr="00EA443F">
              <w:rPr>
                <w:sz w:val="22"/>
                <w:szCs w:val="22"/>
              </w:rPr>
              <w:t xml:space="preserve"> em </w:t>
            </w:r>
            <w:proofErr w:type="spellStart"/>
            <w:r w:rsidRPr="00EA443F">
              <w:rPr>
                <w:sz w:val="22"/>
                <w:szCs w:val="22"/>
              </w:rPr>
              <w:t>situação</w:t>
            </w:r>
            <w:proofErr w:type="spellEnd"/>
            <w:r w:rsidRPr="00EA443F">
              <w:rPr>
                <w:sz w:val="22"/>
                <w:szCs w:val="22"/>
              </w:rPr>
              <w:t xml:space="preserve"> </w:t>
            </w:r>
            <w:proofErr w:type="spellStart"/>
            <w:r w:rsidRPr="00EA443F">
              <w:rPr>
                <w:sz w:val="22"/>
                <w:szCs w:val="22"/>
              </w:rPr>
              <w:t>regularizada</w:t>
            </w:r>
            <w:proofErr w:type="spellEnd"/>
            <w:r w:rsidRPr="00EA443F">
              <w:rPr>
                <w:sz w:val="22"/>
                <w:szCs w:val="22"/>
              </w:rPr>
              <w:t xml:space="preserve"> com a biblioteca.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2" w14:textId="4B8B9C04" w:rsidR="0001136A" w:rsidRPr="00DB56EF" w:rsidRDefault="00630E6A" w:rsidP="00630E6A">
            <w:pPr>
              <w:pStyle w:val="InfoBlue"/>
            </w:pPr>
            <w:r>
              <w:t>Zelar pelos livros emprestados</w:t>
            </w:r>
            <w:r w:rsidR="0001136A" w:rsidRPr="00DB56EF">
              <w:t>;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3" w14:textId="3D475760" w:rsidR="0001136A" w:rsidRPr="00DB56EF" w:rsidRDefault="00630E6A" w:rsidP="00630E6A">
            <w:pPr>
              <w:pStyle w:val="InfoBlue"/>
            </w:pPr>
            <w:r>
              <w:rPr>
                <w:snapToGrid/>
                <w:lang w:eastAsia="pt-BR"/>
              </w:rPr>
              <w:t>P</w:t>
            </w:r>
            <w:r w:rsidR="005D1021">
              <w:rPr>
                <w:snapToGrid/>
                <w:lang w:eastAsia="pt-BR"/>
              </w:rPr>
              <w:t>rofessor</w:t>
            </w:r>
            <w:r>
              <w:rPr>
                <w:snapToGrid/>
                <w:lang w:eastAsia="pt-BR"/>
              </w:rPr>
              <w:t>, e</w:t>
            </w:r>
            <w:r w:rsidR="005D1021">
              <w:rPr>
                <w:snapToGrid/>
                <w:lang w:eastAsia="pt-BR"/>
              </w:rPr>
              <w:t>studante</w:t>
            </w:r>
            <w:r w:rsidRPr="00AA5ACE">
              <w:rPr>
                <w:snapToGrid/>
                <w:lang w:eastAsia="pt-BR"/>
              </w:rPr>
              <w:t xml:space="preserve"> e equipe de apoio instrucional</w:t>
            </w:r>
            <w:r w:rsidR="005D1021">
              <w:t>.</w:t>
            </w:r>
          </w:p>
        </w:tc>
      </w:tr>
    </w:tbl>
    <w:p w14:paraId="2BF6C111" w14:textId="77777777" w:rsidR="00EA443F" w:rsidRDefault="00EA443F" w:rsidP="00F51B23">
      <w:pPr>
        <w:pStyle w:val="Ttulo2"/>
        <w:spacing w:line="360" w:lineRule="auto"/>
        <w:rPr>
          <w:rFonts w:ascii="Times New Roman" w:hAnsi="Times New Roman"/>
          <w:color w:val="FF0000"/>
          <w:sz w:val="24"/>
          <w:szCs w:val="24"/>
          <w:lang w:val="pt-BR"/>
        </w:rPr>
      </w:pPr>
      <w:bookmarkStart w:id="29" w:name="_Toc512930912"/>
      <w:bookmarkStart w:id="30" w:name="_Toc452813585"/>
      <w:bookmarkStart w:id="31" w:name="_Toc436203384"/>
      <w:bookmarkStart w:id="32" w:name="_Toc425054386"/>
      <w:bookmarkStart w:id="33" w:name="_Toc422186479"/>
      <w:bookmarkStart w:id="34" w:name="_Toc346297773"/>
      <w:bookmarkStart w:id="35" w:name="_Toc342757864"/>
      <w:bookmarkStart w:id="36" w:name="_Toc197965431"/>
    </w:p>
    <w:p w14:paraId="1F47A6EB" w14:textId="77777777" w:rsidR="007D40C9" w:rsidRPr="00166A69" w:rsidRDefault="00203BBD" w:rsidP="00F51B23">
      <w:pPr>
        <w:pStyle w:val="Ttulo2"/>
        <w:spacing w:line="360" w:lineRule="auto"/>
        <w:rPr>
          <w:rFonts w:ascii="Times New Roman" w:hAnsi="Times New Roman"/>
          <w:color w:val="FF0000"/>
          <w:sz w:val="24"/>
          <w:szCs w:val="24"/>
          <w:lang w:val="pt-BR"/>
        </w:rPr>
      </w:pPr>
      <w:r w:rsidRPr="00166A69">
        <w:rPr>
          <w:rFonts w:ascii="Times New Roman" w:hAnsi="Times New Roman"/>
          <w:color w:val="FF0000"/>
          <w:sz w:val="24"/>
          <w:szCs w:val="24"/>
          <w:lang w:val="pt-BR"/>
        </w:rPr>
        <w:t xml:space="preserve">3.3   </w:t>
      </w:r>
      <w:r w:rsidR="007D40C9" w:rsidRPr="00166A69">
        <w:rPr>
          <w:rFonts w:ascii="Times New Roman" w:hAnsi="Times New Roman"/>
          <w:color w:val="FF0000"/>
          <w:sz w:val="24"/>
          <w:szCs w:val="24"/>
          <w:lang w:val="pt-BR"/>
        </w:rPr>
        <w:t>Ambiente do Usuário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1F47A6EC" w14:textId="77777777" w:rsidR="00661407" w:rsidRPr="00166A69" w:rsidRDefault="00661407" w:rsidP="00661407">
      <w:pPr>
        <w:widowControl/>
        <w:adjustRightInd w:val="0"/>
        <w:spacing w:line="240" w:lineRule="auto"/>
        <w:jc w:val="both"/>
        <w:rPr>
          <w:rFonts w:asciiTheme="minorHAnsi" w:hAnsiTheme="minorHAnsi" w:cs="Arial"/>
          <w:snapToGrid/>
          <w:color w:val="FF0000"/>
          <w:sz w:val="24"/>
          <w:szCs w:val="24"/>
          <w:lang w:val="pt-BR" w:eastAsia="pt-BR"/>
        </w:rPr>
      </w:pPr>
      <w:bookmarkStart w:id="37" w:name="_Toc512930913"/>
      <w:bookmarkStart w:id="38" w:name="_Toc452813588"/>
      <w:bookmarkStart w:id="39" w:name="_Toc197965432"/>
      <w:r w:rsidRPr="00166A69">
        <w:rPr>
          <w:rFonts w:asciiTheme="minorHAnsi" w:hAnsiTheme="minorHAnsi" w:cs="Arial"/>
          <w:snapToGrid/>
          <w:color w:val="FF0000"/>
          <w:sz w:val="24"/>
          <w:szCs w:val="24"/>
          <w:lang w:val="pt-BR" w:eastAsia="pt-BR"/>
        </w:rPr>
        <w:t xml:space="preserve">O projeto consiste em viabilizar a comercialização de produtos através de um Mercado Virtual, em Web Site de e-commerce, onde serão disponibilizadas informações diversas da empresa </w:t>
      </w:r>
      <w:r w:rsidRPr="00166A69">
        <w:rPr>
          <w:rFonts w:asciiTheme="minorHAnsi" w:hAnsiTheme="minorHAnsi"/>
          <w:color w:val="FF0000"/>
          <w:sz w:val="22"/>
          <w:szCs w:val="22"/>
        </w:rPr>
        <w:t>FAST DELIVERY</w:t>
      </w:r>
      <w:r w:rsidRPr="00166A69">
        <w:rPr>
          <w:rFonts w:asciiTheme="minorHAnsi" w:hAnsiTheme="minorHAnsi" w:cs="Arial"/>
          <w:snapToGrid/>
          <w:color w:val="FF0000"/>
          <w:sz w:val="24"/>
          <w:szCs w:val="24"/>
          <w:lang w:val="pt-BR" w:eastAsia="pt-BR"/>
        </w:rPr>
        <w:t>, catálogos de produtos, descrição dos serviços, entre outros itens, em seção de acesso público e seção de acesso privado.</w:t>
      </w:r>
    </w:p>
    <w:p w14:paraId="1F47A6ED" w14:textId="77777777" w:rsidR="00591330" w:rsidRPr="00166A69" w:rsidRDefault="00661407" w:rsidP="00661407">
      <w:pPr>
        <w:widowControl/>
        <w:adjustRightInd w:val="0"/>
        <w:spacing w:line="240" w:lineRule="auto"/>
        <w:jc w:val="both"/>
        <w:rPr>
          <w:rFonts w:asciiTheme="minorHAnsi" w:hAnsiTheme="minorHAnsi"/>
          <w:b/>
          <w:bCs/>
          <w:i/>
          <w:iCs/>
          <w:color w:val="FF0000"/>
          <w:sz w:val="24"/>
          <w:szCs w:val="24"/>
          <w:lang w:val="pt-BR"/>
        </w:rPr>
      </w:pPr>
      <w:r w:rsidRPr="00166A69">
        <w:rPr>
          <w:rFonts w:asciiTheme="minorHAnsi" w:hAnsiTheme="minorHAnsi" w:cs="Arial"/>
          <w:snapToGrid/>
          <w:color w:val="FF0000"/>
          <w:sz w:val="24"/>
          <w:szCs w:val="24"/>
          <w:lang w:val="pt-BR" w:eastAsia="pt-BR"/>
        </w:rPr>
        <w:t>A fim de suprir as necessidades do negócio, o site reverá conter as seguintes funcionalidades</w:t>
      </w:r>
      <w:r w:rsidR="002F5A61" w:rsidRPr="00166A69">
        <w:rPr>
          <w:rFonts w:asciiTheme="minorHAnsi" w:hAnsiTheme="minorHAnsi"/>
          <w:i/>
          <w:iCs/>
          <w:color w:val="FF0000"/>
          <w:sz w:val="24"/>
          <w:szCs w:val="24"/>
          <w:lang w:val="pt-BR"/>
        </w:rPr>
        <w:t xml:space="preserve">. </w:t>
      </w:r>
    </w:p>
    <w:p w14:paraId="1F47A6EE" w14:textId="77777777" w:rsidR="00DF6F8B" w:rsidRPr="00166A69" w:rsidRDefault="00DF6F8B" w:rsidP="00DF6F8B">
      <w:pPr>
        <w:rPr>
          <w:color w:val="FF0000"/>
          <w:lang w:val="pt-BR"/>
        </w:rPr>
      </w:pPr>
    </w:p>
    <w:p w14:paraId="1F47A6EF" w14:textId="77777777" w:rsidR="00661407" w:rsidRDefault="00661407" w:rsidP="00DF6F8B">
      <w:pPr>
        <w:rPr>
          <w:lang w:val="pt-BR"/>
        </w:rPr>
      </w:pPr>
    </w:p>
    <w:p w14:paraId="6628F250" w14:textId="77777777" w:rsidR="00EA443F" w:rsidRDefault="00EA443F" w:rsidP="00DF6F8B">
      <w:pPr>
        <w:rPr>
          <w:lang w:val="pt-BR"/>
        </w:rPr>
      </w:pPr>
    </w:p>
    <w:p w14:paraId="4BE4C1A7" w14:textId="77777777" w:rsidR="00EA443F" w:rsidRDefault="00EA443F" w:rsidP="00DF6F8B">
      <w:pPr>
        <w:rPr>
          <w:lang w:val="pt-BR"/>
        </w:rPr>
      </w:pPr>
    </w:p>
    <w:p w14:paraId="21E5EE4C" w14:textId="77777777" w:rsidR="00EA443F" w:rsidRDefault="00EA443F" w:rsidP="00DF6F8B">
      <w:pPr>
        <w:rPr>
          <w:lang w:val="pt-BR"/>
        </w:rPr>
      </w:pPr>
    </w:p>
    <w:p w14:paraId="0CF3B028" w14:textId="77777777" w:rsidR="00EA443F" w:rsidRDefault="00EA443F" w:rsidP="00DF6F8B">
      <w:pPr>
        <w:rPr>
          <w:lang w:val="pt-BR"/>
        </w:rPr>
      </w:pPr>
    </w:p>
    <w:p w14:paraId="7BB99A23" w14:textId="77777777" w:rsidR="00EA443F" w:rsidRDefault="00EA443F" w:rsidP="00DF6F8B">
      <w:pPr>
        <w:rPr>
          <w:lang w:val="pt-BR"/>
        </w:rPr>
      </w:pPr>
    </w:p>
    <w:p w14:paraId="1A5B25FB" w14:textId="77777777" w:rsidR="00EA443F" w:rsidRDefault="00EA443F" w:rsidP="00DF6F8B">
      <w:pPr>
        <w:rPr>
          <w:lang w:val="pt-BR"/>
        </w:rPr>
      </w:pPr>
    </w:p>
    <w:p w14:paraId="35CCCC00" w14:textId="77777777" w:rsidR="00EA443F" w:rsidRDefault="00EA443F" w:rsidP="00DF6F8B">
      <w:pPr>
        <w:rPr>
          <w:lang w:val="pt-BR"/>
        </w:rPr>
      </w:pPr>
    </w:p>
    <w:p w14:paraId="0CBAF039" w14:textId="77777777" w:rsidR="00EA443F" w:rsidRDefault="00EA443F" w:rsidP="00DF6F8B">
      <w:pPr>
        <w:rPr>
          <w:lang w:val="pt-BR"/>
        </w:rPr>
      </w:pPr>
    </w:p>
    <w:p w14:paraId="7A9E7479" w14:textId="77777777" w:rsidR="00EA443F" w:rsidRDefault="00EA443F" w:rsidP="00DF6F8B">
      <w:pPr>
        <w:rPr>
          <w:lang w:val="pt-BR"/>
        </w:rPr>
      </w:pPr>
    </w:p>
    <w:p w14:paraId="2BE747E2" w14:textId="77777777" w:rsidR="00EA443F" w:rsidRDefault="00EA443F" w:rsidP="00DF6F8B">
      <w:pPr>
        <w:rPr>
          <w:lang w:val="pt-BR"/>
        </w:rPr>
      </w:pPr>
    </w:p>
    <w:p w14:paraId="62BD81BD" w14:textId="77777777" w:rsidR="00EA443F" w:rsidRDefault="00EA443F" w:rsidP="00DF6F8B">
      <w:pPr>
        <w:rPr>
          <w:lang w:val="pt-BR"/>
        </w:rPr>
      </w:pPr>
    </w:p>
    <w:p w14:paraId="1F47A6F0" w14:textId="683C701B" w:rsidR="007D40C9" w:rsidRPr="00F51B23" w:rsidRDefault="00203BBD" w:rsidP="00F51B23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lastRenderedPageBreak/>
        <w:t xml:space="preserve">3.4   </w:t>
      </w:r>
      <w:bookmarkEnd w:id="37"/>
      <w:bookmarkEnd w:id="38"/>
      <w:bookmarkEnd w:id="39"/>
      <w:r w:rsidR="00C5055E">
        <w:t xml:space="preserve">Requisitos </w:t>
      </w:r>
      <w:proofErr w:type="spellStart"/>
      <w:r w:rsidR="00C5055E">
        <w:t>Funcionais</w:t>
      </w:r>
      <w:proofErr w:type="spellEnd"/>
    </w:p>
    <w:tbl>
      <w:tblPr>
        <w:tblW w:w="9648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"/>
        <w:gridCol w:w="701"/>
        <w:gridCol w:w="8"/>
        <w:gridCol w:w="2544"/>
        <w:gridCol w:w="8"/>
        <w:gridCol w:w="1126"/>
        <w:gridCol w:w="8"/>
        <w:gridCol w:w="3394"/>
        <w:gridCol w:w="8"/>
      </w:tblGrid>
      <w:tr w:rsidR="007D40C9" w:rsidRPr="0091640A" w14:paraId="1F47A6F6" w14:textId="77777777" w:rsidTr="00BB63FD">
        <w:tc>
          <w:tcPr>
            <w:tcW w:w="1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1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2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3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4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5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Soluções Propostas</w:t>
            </w:r>
          </w:p>
        </w:tc>
      </w:tr>
      <w:tr w:rsidR="0069064F" w:rsidRPr="00DB56EF" w14:paraId="1F47A6FC" w14:textId="77777777" w:rsidTr="00BB63FD">
        <w:trPr>
          <w:gridAfter w:val="1"/>
          <w:wAfter w:w="8" w:type="dxa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7" w14:textId="2180D43A" w:rsidR="0069064F" w:rsidRPr="00327F46" w:rsidRDefault="00327F46" w:rsidP="001E6E1A">
            <w:proofErr w:type="spellStart"/>
            <w:r w:rsidRPr="00C73E78">
              <w:t>Realizar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Empréstimo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8" w14:textId="77777777" w:rsidR="0069064F" w:rsidRPr="00DB56EF" w:rsidRDefault="00591330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9" w14:textId="7E40CFFB" w:rsidR="0069064F" w:rsidRPr="00327F46" w:rsidRDefault="00327F46" w:rsidP="005D1021">
            <w:pPr>
              <w:rPr>
                <w:rFonts w:asciiTheme="majorHAnsi" w:hAnsiTheme="majorHAnsi"/>
              </w:rPr>
            </w:pPr>
            <w:proofErr w:type="spellStart"/>
            <w:r w:rsidRPr="00C73E78">
              <w:t>Somente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habilitado</w:t>
            </w:r>
            <w:proofErr w:type="spellEnd"/>
            <w:r w:rsidRPr="00C73E78">
              <w:t xml:space="preserve"> o </w:t>
            </w:r>
            <w:proofErr w:type="spellStart"/>
            <w:r w:rsidRPr="00C73E78">
              <w:t>empréstimo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matérias</w:t>
            </w:r>
            <w:proofErr w:type="spellEnd"/>
            <w:r w:rsidRPr="00C73E78">
              <w:t xml:space="preserve"> que </w:t>
            </w:r>
            <w:proofErr w:type="spellStart"/>
            <w:r w:rsidRPr="00C73E78">
              <w:t>estejam</w:t>
            </w:r>
            <w:proofErr w:type="spellEnd"/>
            <w:r w:rsidRPr="00C73E78">
              <w:t xml:space="preserve"> com a </w:t>
            </w:r>
            <w:proofErr w:type="spellStart"/>
            <w:r w:rsidRPr="00C73E78">
              <w:t>situação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normalizada</w:t>
            </w:r>
            <w:proofErr w:type="spellEnd"/>
            <w:r w:rsidRPr="00C73E78">
              <w:t xml:space="preserve"> e não </w:t>
            </w:r>
            <w:proofErr w:type="spellStart"/>
            <w:r w:rsidRPr="00C73E78">
              <w:t>façam</w:t>
            </w:r>
            <w:proofErr w:type="spellEnd"/>
            <w:r w:rsidRPr="00C73E78">
              <w:t xml:space="preserve"> parte do </w:t>
            </w:r>
            <w:proofErr w:type="spellStart"/>
            <w:r w:rsidRPr="00C73E78">
              <w:t>acervo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permanente</w:t>
            </w:r>
            <w:proofErr w:type="spellEnd"/>
            <w:r w:rsidRPr="00C73E78">
              <w:t xml:space="preserve">, o usuário não </w:t>
            </w:r>
            <w:proofErr w:type="spellStart"/>
            <w:r w:rsidRPr="00C73E78">
              <w:t>deve</w:t>
            </w:r>
            <w:proofErr w:type="spellEnd"/>
            <w:r w:rsidRPr="00C73E78">
              <w:t xml:space="preserve"> possuir </w:t>
            </w:r>
            <w:proofErr w:type="spellStart"/>
            <w:r w:rsidRPr="00C73E78">
              <w:t>débitos</w:t>
            </w:r>
            <w:proofErr w:type="spellEnd"/>
            <w:r w:rsidRPr="00C73E78">
              <w:t xml:space="preserve"> com a biblioteca</w:t>
            </w:r>
            <w:r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A" w14:textId="77777777" w:rsidR="0069064F" w:rsidRPr="00DB56EF" w:rsidRDefault="004A655F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B" w14:textId="7530E4DB" w:rsidR="001E6E1A" w:rsidRPr="00327F46" w:rsidRDefault="001E6E1A" w:rsidP="001E6E1A"/>
        </w:tc>
      </w:tr>
      <w:tr w:rsidR="0069064F" w:rsidRPr="00DB56EF" w14:paraId="1F47A702" w14:textId="77777777" w:rsidTr="00BB63FD">
        <w:trPr>
          <w:gridAfter w:val="1"/>
          <w:wAfter w:w="8" w:type="dxa"/>
          <w:trHeight w:val="145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D" w14:textId="45386366" w:rsidR="0069064F" w:rsidRPr="00327F46" w:rsidRDefault="00327F46" w:rsidP="001E6E1A">
            <w:proofErr w:type="spellStart"/>
            <w:r w:rsidRPr="00C73E78">
              <w:t>Renovar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Empréstimo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E" w14:textId="77777777" w:rsidR="0069064F" w:rsidRPr="00DB56EF" w:rsidRDefault="008F0846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F" w14:textId="71472447" w:rsidR="0069064F" w:rsidRPr="00327F46" w:rsidRDefault="00327F46" w:rsidP="00327F46">
            <w:r w:rsidRPr="00C73E78">
              <w:t xml:space="preserve">O usuário </w:t>
            </w:r>
            <w:proofErr w:type="spellStart"/>
            <w:r w:rsidRPr="00C73E78">
              <w:t>poderá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solicitar</w:t>
            </w:r>
            <w:proofErr w:type="spellEnd"/>
            <w:r w:rsidRPr="00C73E78">
              <w:t xml:space="preserve"> a </w:t>
            </w:r>
            <w:proofErr w:type="spellStart"/>
            <w:r w:rsidRPr="00C73E78">
              <w:t>renovação</w:t>
            </w:r>
            <w:proofErr w:type="spellEnd"/>
            <w:r w:rsidRPr="00C73E78">
              <w:t xml:space="preserve"> (</w:t>
            </w:r>
            <w:proofErr w:type="spellStart"/>
            <w:r w:rsidRPr="00C73E78">
              <w:t>tanto</w:t>
            </w:r>
            <w:proofErr w:type="spellEnd"/>
            <w:r w:rsidRPr="00C73E78">
              <w:t xml:space="preserve"> on-line </w:t>
            </w:r>
            <w:proofErr w:type="spellStart"/>
            <w:r w:rsidRPr="00C73E78">
              <w:t>quanto</w:t>
            </w:r>
            <w:proofErr w:type="spellEnd"/>
            <w:r w:rsidRPr="00C73E78">
              <w:t xml:space="preserve"> no </w:t>
            </w:r>
            <w:proofErr w:type="spellStart"/>
            <w:r w:rsidRPr="00C73E78">
              <w:t>balcão</w:t>
            </w:r>
            <w:proofErr w:type="spellEnd"/>
            <w:r w:rsidRPr="00C73E78">
              <w:t xml:space="preserve">) de um mesmo </w:t>
            </w:r>
            <w:proofErr w:type="spellStart"/>
            <w:r w:rsidRPr="00C73E78">
              <w:t>livro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até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três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vezes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consecutivas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desde</w:t>
            </w:r>
            <w:proofErr w:type="spellEnd"/>
            <w:r w:rsidRPr="00C73E78">
              <w:t xml:space="preserve"> que em tempo </w:t>
            </w:r>
            <w:proofErr w:type="spellStart"/>
            <w:r w:rsidRPr="00C73E78">
              <w:t>hábil</w:t>
            </w:r>
            <w:proofErr w:type="spellEnd"/>
            <w:r w:rsidRPr="00C73E78">
              <w:t xml:space="preserve"> e </w:t>
            </w:r>
            <w:proofErr w:type="spellStart"/>
            <w:r w:rsidRPr="00C73E78">
              <w:t>caso</w:t>
            </w:r>
            <w:proofErr w:type="spellEnd"/>
            <w:r w:rsidRPr="00C73E78">
              <w:t xml:space="preserve"> o </w:t>
            </w:r>
            <w:proofErr w:type="spellStart"/>
            <w:r w:rsidRPr="00C73E78">
              <w:t>livro</w:t>
            </w:r>
            <w:proofErr w:type="spellEnd"/>
            <w:r w:rsidRPr="00C73E78">
              <w:t xml:space="preserve"> não </w:t>
            </w:r>
            <w:proofErr w:type="spellStart"/>
            <w:r w:rsidRPr="00C73E78">
              <w:t>esteja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reservado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0" w14:textId="77777777" w:rsidR="0069064F" w:rsidRPr="00DB56EF" w:rsidRDefault="004A655F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1" w14:textId="17D3B232" w:rsidR="0069064F" w:rsidRPr="00DB56EF" w:rsidRDefault="0069064F" w:rsidP="004A655F">
            <w:pPr>
              <w:widowControl/>
              <w:adjustRightInd w:val="0"/>
              <w:spacing w:line="240" w:lineRule="auto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8F0846" w:rsidRPr="00DB56EF" w14:paraId="1F47A708" w14:textId="77777777" w:rsidTr="00BB63FD">
        <w:trPr>
          <w:gridAfter w:val="1"/>
          <w:wAfter w:w="8" w:type="dxa"/>
          <w:trHeight w:val="1263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3" w14:textId="305342AF" w:rsidR="008F0846" w:rsidRPr="00327F46" w:rsidRDefault="00327F46" w:rsidP="00BB63FD">
            <w:proofErr w:type="spellStart"/>
            <w:r w:rsidRPr="00C73E78">
              <w:t>Verificar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Situação</w:t>
            </w:r>
            <w:proofErr w:type="spellEnd"/>
            <w:r w:rsidRPr="00C73E78">
              <w:t xml:space="preserve"> do Usuário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4" w14:textId="77777777" w:rsidR="008F0846" w:rsidRPr="00DB56EF" w:rsidRDefault="008F0846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5" w14:textId="6B26280A" w:rsidR="008F0846" w:rsidRPr="00327F46" w:rsidRDefault="00327F46" w:rsidP="00327F46">
            <w:proofErr w:type="spellStart"/>
            <w:r w:rsidRPr="00C73E78">
              <w:t>Verifica</w:t>
            </w:r>
            <w:proofErr w:type="spellEnd"/>
            <w:r w:rsidRPr="00C73E78">
              <w:t xml:space="preserve"> se o usuário não possui </w:t>
            </w:r>
            <w:proofErr w:type="spellStart"/>
            <w:r w:rsidRPr="00C73E78">
              <w:t>debito</w:t>
            </w:r>
            <w:proofErr w:type="spellEnd"/>
            <w:r w:rsidRPr="00C73E78">
              <w:t xml:space="preserve"> com a biblioteca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6" w14:textId="77777777" w:rsidR="008F0846" w:rsidRPr="00DB56EF" w:rsidRDefault="00B82E00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7" w14:textId="4CCCA321" w:rsidR="008F0846" w:rsidRPr="00BB63FD" w:rsidRDefault="008F0846" w:rsidP="00BB63F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87BF8" w:rsidRPr="00DB56EF" w14:paraId="1F47A70E" w14:textId="77777777" w:rsidTr="00BB63FD">
        <w:trPr>
          <w:gridAfter w:val="1"/>
          <w:wAfter w:w="8" w:type="dxa"/>
          <w:trHeight w:val="2094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9" w14:textId="435DEF9D" w:rsidR="00E87BF8" w:rsidRPr="00327F46" w:rsidRDefault="00327F46" w:rsidP="00BB63FD">
            <w:proofErr w:type="spellStart"/>
            <w:r w:rsidRPr="00C73E78">
              <w:t>Verificar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Disponibilidade</w:t>
            </w:r>
            <w:proofErr w:type="spellEnd"/>
            <w:r w:rsidRPr="00C73E78">
              <w:t xml:space="preserve"> do Exemplar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A" w14:textId="77777777" w:rsidR="00E87BF8" w:rsidRPr="00DB56EF" w:rsidRDefault="00E87BF8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B" w14:textId="1773BED4" w:rsidR="00E87BF8" w:rsidRPr="00327F46" w:rsidRDefault="00327F46" w:rsidP="00327F46">
            <w:proofErr w:type="spellStart"/>
            <w:r w:rsidRPr="00C73E78">
              <w:t>Verifica</w:t>
            </w:r>
            <w:proofErr w:type="spellEnd"/>
            <w:r w:rsidRPr="00C73E78">
              <w:t xml:space="preserve"> se o material não </w:t>
            </w:r>
            <w:proofErr w:type="spellStart"/>
            <w:r w:rsidRPr="00C73E78">
              <w:t>está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reservado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ou</w:t>
            </w:r>
            <w:proofErr w:type="spellEnd"/>
            <w:r w:rsidRPr="00C73E78">
              <w:t xml:space="preserve"> se é </w:t>
            </w:r>
            <w:r>
              <w:t xml:space="preserve">exemplar </w:t>
            </w:r>
            <w:proofErr w:type="spellStart"/>
            <w:r>
              <w:t>permanente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Pr="00C73E78">
              <w:t>omente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habilitado</w:t>
            </w:r>
            <w:proofErr w:type="spellEnd"/>
            <w:r w:rsidRPr="00C73E78">
              <w:t xml:space="preserve"> o </w:t>
            </w:r>
            <w:proofErr w:type="spellStart"/>
            <w:r w:rsidRPr="00C73E78">
              <w:t>empréstimo</w:t>
            </w:r>
            <w:proofErr w:type="spellEnd"/>
            <w:r w:rsidRPr="00C73E78">
              <w:t xml:space="preserve"> de material que </w:t>
            </w:r>
            <w:proofErr w:type="spellStart"/>
            <w:r w:rsidRPr="00C73E78">
              <w:t>esteja</w:t>
            </w:r>
            <w:proofErr w:type="spellEnd"/>
            <w:r w:rsidRPr="00C73E78">
              <w:t xml:space="preserve"> em </w:t>
            </w:r>
            <w:proofErr w:type="spellStart"/>
            <w:r w:rsidRPr="00C73E78">
              <w:t>situação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normalizada</w:t>
            </w:r>
            <w:proofErr w:type="spellEnd"/>
            <w:r w:rsidRPr="00C73E78">
              <w:t xml:space="preserve">. 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C" w14:textId="77777777" w:rsidR="00E87BF8" w:rsidRPr="00DB56EF" w:rsidRDefault="007579CD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D" w14:textId="36F2E9E1" w:rsidR="00E87BF8" w:rsidRPr="00BB63FD" w:rsidRDefault="00E87BF8" w:rsidP="00BB63FD"/>
        </w:tc>
      </w:tr>
      <w:tr w:rsidR="00E87BF8" w:rsidRPr="00DB56EF" w14:paraId="1F47A714" w14:textId="77777777" w:rsidTr="00BB63FD">
        <w:trPr>
          <w:gridAfter w:val="1"/>
          <w:wAfter w:w="8" w:type="dxa"/>
          <w:trHeight w:val="2094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F" w14:textId="241DDB5D" w:rsidR="00E87BF8" w:rsidRPr="008A0C67" w:rsidRDefault="008A0C67" w:rsidP="008A0C67">
            <w:proofErr w:type="spellStart"/>
            <w:r w:rsidRPr="00C73E78">
              <w:t>Reservar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Obra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0" w14:textId="77777777" w:rsidR="00E87BF8" w:rsidRPr="00DB56EF" w:rsidRDefault="005A276A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1" w14:textId="35B8EE9A" w:rsidR="00E87BF8" w:rsidRPr="00DB56EF" w:rsidRDefault="008A0C67" w:rsidP="008A0C67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r w:rsidRPr="00C73E78">
              <w:t>Será</w:t>
            </w:r>
            <w:proofErr w:type="spellEnd"/>
            <w:r w:rsidRPr="00C73E78">
              <w:t xml:space="preserve"> possível </w:t>
            </w:r>
            <w:proofErr w:type="spellStart"/>
            <w:r w:rsidRPr="00C73E78">
              <w:t>reservar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livros</w:t>
            </w:r>
            <w:proofErr w:type="spellEnd"/>
            <w:r w:rsidRPr="00C73E78">
              <w:t xml:space="preserve"> que </w:t>
            </w:r>
            <w:proofErr w:type="spellStart"/>
            <w:r w:rsidRPr="00C73E78">
              <w:t>estejam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emprestados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obedecendo</w:t>
            </w:r>
            <w:proofErr w:type="spellEnd"/>
            <w:r w:rsidRPr="00C73E78">
              <w:t xml:space="preserve"> à data de </w:t>
            </w:r>
            <w:proofErr w:type="spellStart"/>
            <w:r w:rsidRPr="00C73E78">
              <w:t>devolução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gerada</w:t>
            </w:r>
            <w:proofErr w:type="spellEnd"/>
            <w:r w:rsidRPr="00C73E78">
              <w:t xml:space="preserve"> pelo sistema no </w:t>
            </w:r>
            <w:proofErr w:type="spellStart"/>
            <w:r w:rsidRPr="00C73E78">
              <w:t>ato</w:t>
            </w:r>
            <w:proofErr w:type="spellEnd"/>
            <w:r w:rsidRPr="00C73E78">
              <w:t xml:space="preserve"> do </w:t>
            </w:r>
            <w:proofErr w:type="spellStart"/>
            <w:r w:rsidRPr="00C73E78">
              <w:t>empréstimo</w:t>
            </w:r>
            <w:proofErr w:type="spellEnd"/>
            <w:r w:rsidRPr="00C73E78">
              <w:t xml:space="preserve"> + </w:t>
            </w:r>
            <w:proofErr w:type="spellStart"/>
            <w:r w:rsidRPr="00C73E78">
              <w:t>três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dias</w:t>
            </w:r>
            <w:proofErr w:type="spellEnd"/>
            <w:r w:rsidRPr="00C73E78">
              <w:t xml:space="preserve"> de possível atraso na </w:t>
            </w:r>
            <w:proofErr w:type="spellStart"/>
            <w:r w:rsidRPr="00C73E78">
              <w:t>devolução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2" w14:textId="77777777" w:rsidR="00E87BF8" w:rsidRPr="00DB56EF" w:rsidRDefault="007579CD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3" w14:textId="77777777" w:rsidR="00E87BF8" w:rsidRPr="00DB56EF" w:rsidRDefault="005A276A" w:rsidP="007579CD">
            <w:pPr>
              <w:widowControl/>
              <w:adjustRightInd w:val="0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8A0C67">
              <w:rPr>
                <w:rFonts w:asciiTheme="minorHAnsi" w:hAnsiTheme="minorHAnsi"/>
                <w:color w:val="FF0000"/>
                <w:sz w:val="22"/>
                <w:szCs w:val="22"/>
                <w:lang w:val="pt-BR"/>
              </w:rPr>
              <w:t xml:space="preserve">Desenvolvimento de uma tela, </w:t>
            </w:r>
            <w:r w:rsidR="007579CD" w:rsidRPr="008A0C67">
              <w:rPr>
                <w:rFonts w:asciiTheme="minorHAnsi" w:hAnsiTheme="minorHAnsi"/>
                <w:snapToGrid/>
                <w:color w:val="FF0000"/>
                <w:sz w:val="22"/>
                <w:szCs w:val="22"/>
                <w:lang w:val="pt-BR" w:eastAsia="pt-BR"/>
              </w:rPr>
              <w:t>busca dos produtos por nome, descrição, categoria ou palavras chave;</w:t>
            </w:r>
          </w:p>
        </w:tc>
      </w:tr>
      <w:tr w:rsidR="00E87BF8" w:rsidRPr="00DB56EF" w14:paraId="1F47A71B" w14:textId="77777777" w:rsidTr="00BB63FD">
        <w:trPr>
          <w:gridAfter w:val="1"/>
          <w:wAfter w:w="8" w:type="dxa"/>
          <w:trHeight w:val="2094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5" w14:textId="3B7167F1" w:rsidR="00E87BF8" w:rsidRPr="008A0C67" w:rsidRDefault="008A0C67" w:rsidP="008A0C67">
            <w:proofErr w:type="spellStart"/>
            <w:r w:rsidRPr="00C73E78">
              <w:t>Gerar</w:t>
            </w:r>
            <w:proofErr w:type="spellEnd"/>
            <w:r w:rsidRPr="00C73E78">
              <w:t xml:space="preserve"> </w:t>
            </w:r>
            <w:r w:rsidR="00986FC8">
              <w:t xml:space="preserve">Número de </w:t>
            </w:r>
            <w:proofErr w:type="spellStart"/>
            <w:r w:rsidRPr="00C73E78">
              <w:t>Comprovante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6" w14:textId="77777777" w:rsidR="00E87BF8" w:rsidRPr="00DB56EF" w:rsidRDefault="005A276A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7" w14:textId="7EA467FF" w:rsidR="00E87BF8" w:rsidRPr="008A0C67" w:rsidRDefault="008A0C67" w:rsidP="008A0C67">
            <w:r w:rsidRPr="00C73E78">
              <w:t xml:space="preserve">O sistema </w:t>
            </w:r>
            <w:proofErr w:type="spellStart"/>
            <w:r w:rsidRPr="00C73E78">
              <w:t>gerará</w:t>
            </w:r>
            <w:proofErr w:type="spellEnd"/>
            <w:r w:rsidRPr="00C73E78">
              <w:t xml:space="preserve"> o </w:t>
            </w:r>
            <w:r w:rsidR="00986FC8">
              <w:t xml:space="preserve">Número do </w:t>
            </w:r>
            <w:proofErr w:type="spellStart"/>
            <w:r w:rsidRPr="00C73E78">
              <w:t>comprovante</w:t>
            </w:r>
            <w:proofErr w:type="spellEnd"/>
            <w:r w:rsidRPr="00C73E78">
              <w:t xml:space="preserve"> do </w:t>
            </w:r>
            <w:proofErr w:type="spellStart"/>
            <w:r w:rsidRPr="00C73E78">
              <w:t>processo</w:t>
            </w:r>
            <w:proofErr w:type="spellEnd"/>
            <w:r w:rsidRPr="00C73E78">
              <w:t xml:space="preserve"> realizado, </w:t>
            </w:r>
            <w:proofErr w:type="spellStart"/>
            <w:r w:rsidRPr="00C73E78">
              <w:t>caso</w:t>
            </w:r>
            <w:proofErr w:type="spellEnd"/>
            <w:r w:rsidRPr="00C73E78">
              <w:t xml:space="preserve"> realizado on-line, </w:t>
            </w:r>
            <w:proofErr w:type="spellStart"/>
            <w:r w:rsidRPr="00C73E78">
              <w:t>este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comprovante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será</w:t>
            </w:r>
            <w:proofErr w:type="spellEnd"/>
            <w:r w:rsidRPr="00C73E78">
              <w:t xml:space="preserve"> enviado para o e-mail do usuário.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8" w14:textId="77777777" w:rsidR="00E87BF8" w:rsidRPr="00DB56EF" w:rsidRDefault="00CA1DB5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A" w14:textId="04953A1C" w:rsidR="00E87BF8" w:rsidRPr="00DB56EF" w:rsidRDefault="00E87BF8" w:rsidP="00CA1DB5">
            <w:pPr>
              <w:pStyle w:val="Corpodetexto"/>
              <w:spacing w:line="240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206C34" w:rsidRPr="00DB56EF" w14:paraId="1F47A721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C" w14:textId="24112E4F" w:rsidR="00206C34" w:rsidRPr="008A0C67" w:rsidRDefault="008A0C67" w:rsidP="008A0C67">
            <w:proofErr w:type="spellStart"/>
            <w:r w:rsidRPr="00C73E78">
              <w:lastRenderedPageBreak/>
              <w:t>Realizar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Devolução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D" w14:textId="77777777" w:rsidR="00206C34" w:rsidRPr="00DB56EF" w:rsidRDefault="00206C34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E" w14:textId="56FABE35" w:rsidR="00206C34" w:rsidRPr="008A0C67" w:rsidRDefault="00986FC8" w:rsidP="008A0C67">
            <w:r>
              <w:t>O usuário entrega à</w:t>
            </w:r>
            <w:r w:rsidR="008A0C67" w:rsidRPr="00C73E78">
              <w:t xml:space="preserve"> </w:t>
            </w:r>
            <w:proofErr w:type="spellStart"/>
            <w:r w:rsidR="008A0C67" w:rsidRPr="00C73E78">
              <w:t>obra</w:t>
            </w:r>
            <w:proofErr w:type="spellEnd"/>
            <w:r w:rsidR="008A0C67" w:rsidRPr="00C73E78">
              <w:t xml:space="preserve"> ao funcionário na biblioteca </w:t>
            </w:r>
            <w:proofErr w:type="spellStart"/>
            <w:r w:rsidR="008A0C67" w:rsidRPr="00C73E78">
              <w:t>onde</w:t>
            </w:r>
            <w:proofErr w:type="spellEnd"/>
            <w:r w:rsidR="008A0C67" w:rsidRPr="00C73E78">
              <w:t xml:space="preserve"> é lido o código de </w:t>
            </w:r>
            <w:proofErr w:type="spellStart"/>
            <w:r w:rsidR="008A0C67" w:rsidRPr="00C73E78">
              <w:t>barra</w:t>
            </w:r>
            <w:proofErr w:type="spellEnd"/>
            <w:r w:rsidR="008A0C67" w:rsidRPr="00C73E78">
              <w:t xml:space="preserve"> que </w:t>
            </w:r>
            <w:proofErr w:type="spellStart"/>
            <w:r w:rsidR="008A0C67" w:rsidRPr="00C73E78">
              <w:t>ira</w:t>
            </w:r>
            <w:proofErr w:type="spellEnd"/>
            <w:r w:rsidR="008A0C67" w:rsidRPr="00C73E78">
              <w:t xml:space="preserve"> </w:t>
            </w:r>
            <w:proofErr w:type="spellStart"/>
            <w:r w:rsidR="008A0C67" w:rsidRPr="00C73E78">
              <w:t>dar</w:t>
            </w:r>
            <w:proofErr w:type="spellEnd"/>
            <w:r w:rsidR="008A0C67" w:rsidRPr="00C73E78">
              <w:t xml:space="preserve"> </w:t>
            </w:r>
            <w:proofErr w:type="spellStart"/>
            <w:r w:rsidR="008A0C67" w:rsidRPr="00C73E78">
              <w:t>baixa</w:t>
            </w:r>
            <w:proofErr w:type="spellEnd"/>
            <w:r w:rsidR="008A0C67" w:rsidRPr="00C73E78">
              <w:t xml:space="preserve"> da </w:t>
            </w:r>
            <w:proofErr w:type="spellStart"/>
            <w:r w:rsidR="008A0C67" w:rsidRPr="00C73E78">
              <w:t>devolução</w:t>
            </w:r>
            <w:proofErr w:type="spellEnd"/>
            <w:r w:rsidR="008A0C67" w:rsidRPr="00C73E78">
              <w:t xml:space="preserve"> no sistema </w:t>
            </w:r>
            <w:proofErr w:type="spellStart"/>
            <w:r w:rsidR="008A0C67" w:rsidRPr="00C73E78">
              <w:t>bibliotecário</w:t>
            </w:r>
            <w:proofErr w:type="spellEnd"/>
            <w:r w:rsidR="008A0C67"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F" w14:textId="77777777" w:rsidR="00206C34" w:rsidRPr="00DB56EF" w:rsidRDefault="00CA1DB5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0" w14:textId="481FF1AB" w:rsidR="00206C34" w:rsidRPr="00DB56EF" w:rsidRDefault="00206C34" w:rsidP="00CA1DB5">
            <w:pPr>
              <w:widowControl/>
              <w:adjustRightInd w:val="0"/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F004D1" w:rsidRPr="00DB56EF" w14:paraId="1F47A728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2" w14:textId="69F57AC3" w:rsidR="00F004D1" w:rsidRPr="008A0C67" w:rsidRDefault="008A0C67" w:rsidP="008A0C67">
            <w:proofErr w:type="spellStart"/>
            <w:r w:rsidRPr="00C73E78">
              <w:t>Gerar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Penalidade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3" w14:textId="77777777" w:rsidR="00F004D1" w:rsidRPr="00DB56EF" w:rsidRDefault="00F004D1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4" w14:textId="1C699024" w:rsidR="00F004D1" w:rsidRPr="008A0C67" w:rsidRDefault="008A0C67" w:rsidP="008A0C67">
            <w:r w:rsidRPr="00C73E78">
              <w:t xml:space="preserve">A </w:t>
            </w:r>
            <w:proofErr w:type="spellStart"/>
            <w:r w:rsidRPr="00C73E78">
              <w:t>diferença</w:t>
            </w:r>
            <w:proofErr w:type="spellEnd"/>
            <w:r w:rsidRPr="00C73E78">
              <w:t xml:space="preserve"> entre a data do </w:t>
            </w:r>
            <w:proofErr w:type="spellStart"/>
            <w:r w:rsidRPr="00C73E78">
              <w:t>empréstimo</w:t>
            </w:r>
            <w:proofErr w:type="spellEnd"/>
            <w:r w:rsidRPr="00C73E78">
              <w:t>/</w:t>
            </w:r>
            <w:proofErr w:type="spellStart"/>
            <w:r w:rsidRPr="00C73E78">
              <w:t>renovação</w:t>
            </w:r>
            <w:proofErr w:type="spellEnd"/>
            <w:r w:rsidRPr="00C73E78">
              <w:t>/</w:t>
            </w:r>
            <w:proofErr w:type="spellStart"/>
            <w:r w:rsidRPr="00C73E78">
              <w:t>devolução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multiplicada</w:t>
            </w:r>
            <w:proofErr w:type="spellEnd"/>
            <w:r w:rsidRPr="00C73E78">
              <w:t xml:space="preserve"> pelo valor da </w:t>
            </w:r>
            <w:proofErr w:type="spellStart"/>
            <w:r w:rsidRPr="00C73E78">
              <w:t>multa</w:t>
            </w:r>
            <w:proofErr w:type="spellEnd"/>
            <w:r w:rsidRPr="00C73E78">
              <w:t xml:space="preserve"> (</w:t>
            </w:r>
            <w:proofErr w:type="spellStart"/>
            <w:r w:rsidRPr="00C73E78">
              <w:t>dias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suspensão</w:t>
            </w:r>
            <w:proofErr w:type="spellEnd"/>
            <w:r w:rsidRPr="00C73E78">
              <w:t xml:space="preserve">), </w:t>
            </w:r>
            <w:proofErr w:type="spellStart"/>
            <w:r w:rsidRPr="00C73E78">
              <w:t>caso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seja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maior</w:t>
            </w:r>
            <w:proofErr w:type="spellEnd"/>
            <w:r w:rsidRPr="00C73E78">
              <w:t xml:space="preserve"> que zero, </w:t>
            </w:r>
            <w:proofErr w:type="gramStart"/>
            <w:r w:rsidRPr="00C73E78">
              <w:t>os</w:t>
            </w:r>
            <w:proofErr w:type="gramEnd"/>
            <w:r w:rsidRPr="00C73E78">
              <w:t xml:space="preserve"> dados </w:t>
            </w:r>
            <w:proofErr w:type="spellStart"/>
            <w:r w:rsidRPr="00C73E78">
              <w:t>serão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gravados</w:t>
            </w:r>
            <w:proofErr w:type="spellEnd"/>
            <w:r w:rsidRPr="00C73E78">
              <w:t xml:space="preserve"> em um cadastro de </w:t>
            </w:r>
            <w:proofErr w:type="spellStart"/>
            <w:r w:rsidRPr="00C73E78">
              <w:t>débito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5" w14:textId="77777777" w:rsidR="00F004D1" w:rsidRPr="00DB56EF" w:rsidRDefault="00CA1DB5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7" w14:textId="7BC9688D" w:rsidR="00F004D1" w:rsidRPr="00DB56EF" w:rsidRDefault="00F004D1" w:rsidP="00CA1DB5">
            <w:pPr>
              <w:pStyle w:val="Corpodetexto"/>
              <w:spacing w:line="240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</w:tr>
      <w:tr w:rsidR="00CA1DB5" w:rsidRPr="00DB56EF" w14:paraId="1F47A72E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9" w14:textId="0E4D97B8" w:rsidR="00CA1DB5" w:rsidRPr="008A0C67" w:rsidRDefault="008A0C67" w:rsidP="008A0C67">
            <w:r w:rsidRPr="00C73E78">
              <w:t xml:space="preserve">Registrar </w:t>
            </w:r>
            <w:proofErr w:type="spellStart"/>
            <w:r w:rsidRPr="00C73E78">
              <w:t>movimentação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A" w14:textId="77777777" w:rsidR="00CA1DB5" w:rsidRPr="00DB56EF" w:rsidRDefault="00CA1DB5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B" w14:textId="2625B935" w:rsidR="00CA1DB5" w:rsidRPr="00DB56EF" w:rsidRDefault="008A0C67" w:rsidP="00CA1DB5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proofErr w:type="spellStart"/>
            <w:r w:rsidRPr="00C73E78">
              <w:t>Fornece</w:t>
            </w:r>
            <w:proofErr w:type="spellEnd"/>
            <w:r w:rsidRPr="00C73E78">
              <w:t xml:space="preserve"> o controle dos </w:t>
            </w:r>
            <w:proofErr w:type="spellStart"/>
            <w:r w:rsidRPr="00C73E78">
              <w:t>processos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circulação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qualquer</w:t>
            </w:r>
            <w:proofErr w:type="spellEnd"/>
            <w:r w:rsidRPr="00C73E78">
              <w:t xml:space="preserve"> material da Biblioteca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C" w14:textId="77777777" w:rsidR="00CA1DB5" w:rsidRPr="00DB56EF" w:rsidRDefault="008F74BD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D" w14:textId="67BB3F59" w:rsidR="00CA1DB5" w:rsidRPr="00DB56EF" w:rsidRDefault="00CA1DB5" w:rsidP="008F74BD">
            <w:pPr>
              <w:widowControl/>
              <w:adjustRightInd w:val="0"/>
              <w:spacing w:line="240" w:lineRule="auto"/>
              <w:jc w:val="both"/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8F74BD" w:rsidRPr="00DB56EF" w14:paraId="1F47A734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F" w14:textId="67BC29C9" w:rsidR="008F74BD" w:rsidRPr="008A0C67" w:rsidRDefault="008A0C67" w:rsidP="008A0C67">
            <w:proofErr w:type="spellStart"/>
            <w:r w:rsidRPr="00C73E78">
              <w:t>Gerar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Relatório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0" w14:textId="77777777" w:rsidR="008F74BD" w:rsidRPr="00DB56EF" w:rsidRDefault="008F74BD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1" w14:textId="69DE214F" w:rsidR="008F74BD" w:rsidRPr="008A0C67" w:rsidRDefault="008A0C67" w:rsidP="008A0C67">
            <w:r w:rsidRPr="00C73E78">
              <w:t xml:space="preserve">Em cada </w:t>
            </w:r>
            <w:proofErr w:type="spellStart"/>
            <w:r w:rsidRPr="00C73E78">
              <w:t>processo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gravado</w:t>
            </w:r>
            <w:proofErr w:type="spellEnd"/>
            <w:r w:rsidRPr="00C73E78">
              <w:t xml:space="preserve"> os dados </w:t>
            </w:r>
            <w:proofErr w:type="spellStart"/>
            <w:r w:rsidRPr="00C73E78">
              <w:t>necessários</w:t>
            </w:r>
            <w:proofErr w:type="spellEnd"/>
            <w:r w:rsidRPr="00C73E78">
              <w:t xml:space="preserve"> para </w:t>
            </w:r>
            <w:proofErr w:type="spellStart"/>
            <w:r w:rsidRPr="00C73E78">
              <w:t>gerar</w:t>
            </w:r>
            <w:proofErr w:type="spellEnd"/>
            <w:r w:rsidRPr="00C73E78">
              <w:t xml:space="preserve"> um </w:t>
            </w:r>
            <w:proofErr w:type="spellStart"/>
            <w:r w:rsidRPr="00C73E78">
              <w:t>relatório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estatístico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2" w14:textId="77777777" w:rsidR="008F74BD" w:rsidRPr="00DB56EF" w:rsidRDefault="008F74BD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3" w14:textId="20853777" w:rsidR="008F74BD" w:rsidRPr="00DB56EF" w:rsidRDefault="008F74BD" w:rsidP="008F74BD">
            <w:pPr>
              <w:widowControl/>
              <w:adjustRightInd w:val="0"/>
              <w:spacing w:line="240" w:lineRule="auto"/>
              <w:jc w:val="both"/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8F74BD" w:rsidRPr="00DB56EF" w14:paraId="1F47A73A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5" w14:textId="4F0171BB" w:rsidR="008F74BD" w:rsidRPr="008A0C67" w:rsidRDefault="008A0C67" w:rsidP="008A0C67">
            <w:proofErr w:type="spellStart"/>
            <w:r w:rsidRPr="00C73E78">
              <w:t>Filtrar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Relatório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6" w14:textId="77777777" w:rsidR="008F74BD" w:rsidRPr="00DB56EF" w:rsidRDefault="008F74BD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7" w14:textId="35F33437" w:rsidR="008F74BD" w:rsidRPr="008A0C67" w:rsidRDefault="008A0C67" w:rsidP="008A0C67">
            <w:proofErr w:type="spellStart"/>
            <w:r w:rsidRPr="00C73E78">
              <w:t>Podem</w:t>
            </w:r>
            <w:proofErr w:type="spellEnd"/>
            <w:r w:rsidRPr="00C73E78">
              <w:t xml:space="preserve">-se </w:t>
            </w:r>
            <w:proofErr w:type="spellStart"/>
            <w:r w:rsidRPr="00C73E78">
              <w:t>filtrar</w:t>
            </w:r>
            <w:proofErr w:type="spellEnd"/>
            <w:r w:rsidRPr="00C73E78">
              <w:t xml:space="preserve"> os </w:t>
            </w:r>
            <w:proofErr w:type="spellStart"/>
            <w:r w:rsidRPr="00C73E78">
              <w:t>vários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tipos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relatórios</w:t>
            </w:r>
            <w:proofErr w:type="spellEnd"/>
            <w:r w:rsidRPr="00C73E78">
              <w:t xml:space="preserve">: </w:t>
            </w:r>
            <w:proofErr w:type="spellStart"/>
            <w:r w:rsidRPr="00C73E78">
              <w:t>relatório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aquisição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livros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livros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emprestados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renovados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ou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reservados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relat</w:t>
            </w:r>
            <w:r w:rsidR="00986FC8">
              <w:t>ório</w:t>
            </w:r>
            <w:proofErr w:type="spellEnd"/>
            <w:r w:rsidR="00986FC8">
              <w:t xml:space="preserve"> de usuário em </w:t>
            </w:r>
            <w:proofErr w:type="spellStart"/>
            <w:r w:rsidR="00986FC8">
              <w:t>débito</w:t>
            </w:r>
            <w:proofErr w:type="spellEnd"/>
            <w:r w:rsidR="00986FC8">
              <w:t>, etc.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8" w14:textId="77777777" w:rsidR="008F74BD" w:rsidRPr="00DB56EF" w:rsidRDefault="008F74BD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9" w14:textId="58BC8FC6" w:rsidR="008F74BD" w:rsidRPr="00DB56EF" w:rsidRDefault="008F74BD" w:rsidP="008A0C67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475D7792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C4054" w14:textId="1621AD60" w:rsidR="005D1021" w:rsidRDefault="005D1021" w:rsidP="005D1021">
            <w:proofErr w:type="spellStart"/>
            <w:r w:rsidRPr="00C73E78">
              <w:t>Autenticar</w:t>
            </w:r>
            <w:proofErr w:type="spellEnd"/>
            <w:r w:rsidRPr="00C73E78">
              <w:t xml:space="preserve"> Usuário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CA2DE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0FC03" w14:textId="474A07F6" w:rsidR="005D1021" w:rsidRDefault="00986FC8" w:rsidP="005D1021"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 w:rsidR="005D1021" w:rsidRPr="00C73E78">
              <w:t xml:space="preserve"> o nome de usuário e a </w:t>
            </w:r>
            <w:proofErr w:type="spellStart"/>
            <w:r w:rsidR="005D1021" w:rsidRPr="00C73E78">
              <w:t>senha</w:t>
            </w:r>
            <w:proofErr w:type="spellEnd"/>
            <w:r w:rsidR="005D1021" w:rsidRPr="00C73E78">
              <w:t xml:space="preserve">, </w:t>
            </w:r>
            <w:proofErr w:type="spellStart"/>
            <w:r w:rsidR="005D1021" w:rsidRPr="00C73E78">
              <w:t>caso</w:t>
            </w:r>
            <w:proofErr w:type="spellEnd"/>
            <w:r w:rsidR="005D1021" w:rsidRPr="00C73E78">
              <w:t xml:space="preserve"> os dados </w:t>
            </w:r>
            <w:proofErr w:type="spellStart"/>
            <w:r w:rsidR="005D1021" w:rsidRPr="00C73E78">
              <w:t>inseridos</w:t>
            </w:r>
            <w:proofErr w:type="spellEnd"/>
            <w:r w:rsidR="005D1021" w:rsidRPr="00C73E78">
              <w:t xml:space="preserve"> </w:t>
            </w:r>
            <w:proofErr w:type="spellStart"/>
            <w:r w:rsidR="005D1021" w:rsidRPr="00C73E78">
              <w:t>estejam</w:t>
            </w:r>
            <w:proofErr w:type="spellEnd"/>
            <w:r w:rsidR="005D1021" w:rsidRPr="00C73E78">
              <w:t xml:space="preserve"> </w:t>
            </w:r>
            <w:proofErr w:type="spellStart"/>
            <w:r w:rsidR="005D1021" w:rsidRPr="00C73E78">
              <w:t>corretos</w:t>
            </w:r>
            <w:proofErr w:type="spellEnd"/>
            <w:r w:rsidR="005D1021" w:rsidRPr="00C73E78">
              <w:t xml:space="preserve">, o sistema </w:t>
            </w:r>
            <w:proofErr w:type="spellStart"/>
            <w:r w:rsidR="005D1021" w:rsidRPr="00C73E78">
              <w:t>será</w:t>
            </w:r>
            <w:proofErr w:type="spellEnd"/>
            <w:r w:rsidR="005D1021" w:rsidRPr="00C73E78">
              <w:t xml:space="preserve"> </w:t>
            </w:r>
            <w:proofErr w:type="spellStart"/>
            <w:r w:rsidR="005D1021" w:rsidRPr="00C73E78">
              <w:t>logado</w:t>
            </w:r>
            <w:proofErr w:type="spellEnd"/>
            <w:r w:rsidR="005D1021" w:rsidRPr="00C73E78">
              <w:t xml:space="preserve">, </w:t>
            </w:r>
            <w:proofErr w:type="spellStart"/>
            <w:r w:rsidR="005D1021" w:rsidRPr="00C73E78">
              <w:t>senão</w:t>
            </w:r>
            <w:proofErr w:type="spellEnd"/>
            <w:r w:rsidR="005D1021" w:rsidRPr="00C73E78">
              <w:t xml:space="preserve">, os dados </w:t>
            </w:r>
            <w:proofErr w:type="spellStart"/>
            <w:r w:rsidR="005D1021" w:rsidRPr="00C73E78">
              <w:t>serão</w:t>
            </w:r>
            <w:proofErr w:type="spellEnd"/>
            <w:r w:rsidR="005D1021" w:rsidRPr="00C73E78">
              <w:t xml:space="preserve"> </w:t>
            </w:r>
            <w:proofErr w:type="spellStart"/>
            <w:r w:rsidR="005D1021" w:rsidRPr="00C73E78">
              <w:t>solicitados</w:t>
            </w:r>
            <w:proofErr w:type="spellEnd"/>
            <w:r w:rsidR="005D1021" w:rsidRPr="00C73E78">
              <w:t xml:space="preserve"> </w:t>
            </w:r>
            <w:proofErr w:type="spellStart"/>
            <w:r w:rsidR="005D1021" w:rsidRPr="00C73E78">
              <w:t>novamente</w:t>
            </w:r>
            <w:proofErr w:type="spellEnd"/>
            <w:r w:rsidR="005D1021" w:rsidRPr="00C73E78">
              <w:t xml:space="preserve">. 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0BF00" w14:textId="3BB52A76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C60E2" w14:textId="4EF13240" w:rsidR="005D1021" w:rsidRPr="00DB56EF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19426847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43B5A" w14:textId="07C2863F" w:rsidR="005D1021" w:rsidRDefault="005D1021" w:rsidP="005D1021">
            <w:proofErr w:type="spellStart"/>
            <w:r w:rsidRPr="00C73E78">
              <w:t>Alterar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Senha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5AFF5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C0FB0" w14:textId="42E3B069" w:rsidR="005D1021" w:rsidRPr="00C73E78" w:rsidRDefault="005D1021" w:rsidP="005D1021">
            <w:r w:rsidRPr="00C73E78">
              <w:t xml:space="preserve">O funcionário </w:t>
            </w:r>
            <w:proofErr w:type="spellStart"/>
            <w:r w:rsidRPr="00C73E78">
              <w:t>terá</w:t>
            </w:r>
            <w:proofErr w:type="spellEnd"/>
            <w:r w:rsidRPr="00C73E78">
              <w:t xml:space="preserve"> privilégios de </w:t>
            </w:r>
            <w:proofErr w:type="spellStart"/>
            <w:r w:rsidRPr="00C73E78">
              <w:t>alterar</w:t>
            </w:r>
            <w:proofErr w:type="spellEnd"/>
            <w:r w:rsidRPr="00C73E78">
              <w:t xml:space="preserve"> a </w:t>
            </w:r>
            <w:proofErr w:type="spellStart"/>
            <w:r w:rsidRPr="00C73E78">
              <w:t>senha</w:t>
            </w:r>
            <w:proofErr w:type="spellEnd"/>
            <w:r w:rsidRPr="00C73E78">
              <w:t xml:space="preserve"> do usuário </w:t>
            </w:r>
            <w:proofErr w:type="spellStart"/>
            <w:r w:rsidRPr="00C73E78">
              <w:t>munido</w:t>
            </w:r>
            <w:proofErr w:type="spellEnd"/>
            <w:r w:rsidRPr="00C73E78">
              <w:t xml:space="preserve"> do CPF do usuário) </w:t>
            </w:r>
            <w:proofErr w:type="spellStart"/>
            <w:r w:rsidRPr="00C73E78">
              <w:t>sempre</w:t>
            </w:r>
            <w:proofErr w:type="spellEnd"/>
            <w:r w:rsidRPr="00C73E78">
              <w:t xml:space="preserve"> que </w:t>
            </w:r>
            <w:proofErr w:type="spellStart"/>
            <w:r w:rsidRPr="00C73E78">
              <w:t>o</w:t>
            </w:r>
            <w:proofErr w:type="spellEnd"/>
            <w:r w:rsidRPr="00C73E78">
              <w:t xml:space="preserve"> mesmo </w:t>
            </w:r>
            <w:proofErr w:type="spellStart"/>
            <w:r w:rsidRPr="00C73E78">
              <w:t>esquece</w:t>
            </w:r>
            <w:proofErr w:type="spellEnd"/>
            <w:r w:rsidRPr="00C73E78">
              <w:t xml:space="preserve">-la. 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2A9ED" w14:textId="35A61043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DE4E2" w14:textId="62D1053B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03BF2CA8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509D6" w14:textId="13C300E5" w:rsidR="005D1021" w:rsidRDefault="005D1021" w:rsidP="005D1021">
            <w:proofErr w:type="spellStart"/>
            <w:r w:rsidRPr="00C73E78">
              <w:t>Manter</w:t>
            </w:r>
            <w:proofErr w:type="spellEnd"/>
            <w:r w:rsidRPr="00C73E78">
              <w:t xml:space="preserve"> Usuário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74929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E6B75" w14:textId="6C1994B1" w:rsidR="005D1021" w:rsidRPr="00C73E78" w:rsidRDefault="005D1021" w:rsidP="005D1021">
            <w:r w:rsidRPr="00C73E78">
              <w:t xml:space="preserve">Cadastro, </w:t>
            </w:r>
            <w:proofErr w:type="spellStart"/>
            <w:r w:rsidRPr="00C73E78">
              <w:t>atualização</w:t>
            </w:r>
            <w:proofErr w:type="spellEnd"/>
            <w:r w:rsidRPr="00C73E78">
              <w:t xml:space="preserve"> e </w:t>
            </w:r>
            <w:proofErr w:type="spellStart"/>
            <w:r w:rsidRPr="00C73E78">
              <w:t>exclusão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usuários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D3EDE" w14:textId="332A16CA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1C2E9" w14:textId="5D6200BB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0F7DB276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B6EEB" w14:textId="22F57DEF" w:rsidR="005D1021" w:rsidRDefault="005D1021" w:rsidP="005D1021">
            <w:proofErr w:type="spellStart"/>
            <w:r w:rsidRPr="00C73E78">
              <w:t>Editar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Perfil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AFED2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E82C6" w14:textId="05E4614A" w:rsidR="005D1021" w:rsidRPr="00C73E78" w:rsidRDefault="005D1021" w:rsidP="005D1021">
            <w:r w:rsidRPr="00C73E78">
              <w:t xml:space="preserve">O usuário </w:t>
            </w:r>
            <w:proofErr w:type="spellStart"/>
            <w:r w:rsidRPr="00C73E78">
              <w:t>poderá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sempre</w:t>
            </w:r>
            <w:proofErr w:type="spellEnd"/>
            <w:r w:rsidRPr="00C73E78">
              <w:t xml:space="preserve"> que </w:t>
            </w:r>
            <w:proofErr w:type="spellStart"/>
            <w:r w:rsidRPr="00C73E78">
              <w:t>necessário</w:t>
            </w:r>
            <w:proofErr w:type="spellEnd"/>
            <w:r w:rsidRPr="00C73E78">
              <w:t xml:space="preserve"> atualizar o </w:t>
            </w:r>
            <w:proofErr w:type="spellStart"/>
            <w:r w:rsidRPr="00C73E78">
              <w:t>seus</w:t>
            </w:r>
            <w:proofErr w:type="spellEnd"/>
            <w:r w:rsidRPr="00C73E78">
              <w:t xml:space="preserve"> dados.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BC085" w14:textId="3733D2E1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578F3" w14:textId="7ABF964A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58AAC3EB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BB22E" w14:textId="7402B39A" w:rsidR="005D1021" w:rsidRDefault="005D1021" w:rsidP="005D1021">
            <w:r w:rsidRPr="00C73E78">
              <w:lastRenderedPageBreak/>
              <w:t xml:space="preserve">Consultar </w:t>
            </w:r>
            <w:proofErr w:type="spellStart"/>
            <w:r w:rsidRPr="00C73E78">
              <w:t>Livro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F852C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4C97E" w14:textId="4CAA5F53" w:rsidR="005D1021" w:rsidRPr="00C73E78" w:rsidRDefault="005D1021" w:rsidP="005D1021">
            <w:proofErr w:type="spellStart"/>
            <w:r w:rsidRPr="00C73E78">
              <w:t>Será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permitido</w:t>
            </w:r>
            <w:proofErr w:type="spellEnd"/>
            <w:r w:rsidRPr="00C73E78">
              <w:t xml:space="preserve"> ao usuário consultar todos os </w:t>
            </w:r>
            <w:proofErr w:type="spellStart"/>
            <w:r w:rsidRPr="00C73E78">
              <w:t>livros</w:t>
            </w:r>
            <w:proofErr w:type="spellEnd"/>
            <w:r w:rsidRPr="00C73E78">
              <w:t xml:space="preserve"> do </w:t>
            </w:r>
            <w:proofErr w:type="spellStart"/>
            <w:r w:rsidRPr="00C73E78">
              <w:t>acervo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2BED0" w14:textId="26B6808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F1BD0" w14:textId="5E1C0543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5470CACA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62C33" w14:textId="72D25085" w:rsidR="005D1021" w:rsidRDefault="005D1021" w:rsidP="005D1021">
            <w:proofErr w:type="spellStart"/>
            <w:r w:rsidRPr="00C73E78">
              <w:t>Filtrar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Consulta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A9498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34CA2" w14:textId="392DDF2E" w:rsidR="005D1021" w:rsidRPr="00C73E78" w:rsidRDefault="005D1021" w:rsidP="005D1021">
            <w:r w:rsidRPr="00C73E78">
              <w:t xml:space="preserve">O usuário pode pesquisar por </w:t>
            </w:r>
            <w:proofErr w:type="spellStart"/>
            <w:r w:rsidRPr="00C73E78">
              <w:t>setor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autor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a</w:t>
            </w:r>
            <w:r w:rsidR="00986FC8">
              <w:t>ssunto</w:t>
            </w:r>
            <w:proofErr w:type="spellEnd"/>
            <w:r w:rsidR="00986FC8">
              <w:t xml:space="preserve"> principal do </w:t>
            </w:r>
            <w:proofErr w:type="spellStart"/>
            <w:r w:rsidR="00986FC8">
              <w:t>livro</w:t>
            </w:r>
            <w:proofErr w:type="spellEnd"/>
            <w:r w:rsidR="00986FC8">
              <w:t>, etc.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FAC49" w14:textId="663708AC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1204D" w14:textId="153D7C32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36B310E3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8D422" w14:textId="533F3317" w:rsidR="005D1021" w:rsidRDefault="005D1021" w:rsidP="005D1021">
            <w:proofErr w:type="spellStart"/>
            <w:r w:rsidRPr="00C73E78">
              <w:t>Gerar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Histórico</w:t>
            </w:r>
            <w:proofErr w:type="spellEnd"/>
            <w:r w:rsidRPr="00C73E78">
              <w:t xml:space="preserve"> Individual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EEC90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62821" w14:textId="1943F682" w:rsidR="005D1021" w:rsidRPr="00C73E78" w:rsidRDefault="005D1021" w:rsidP="005D1021">
            <w:proofErr w:type="spellStart"/>
            <w:r w:rsidRPr="00C73E78">
              <w:t>Neste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processo</w:t>
            </w:r>
            <w:proofErr w:type="spellEnd"/>
            <w:r w:rsidRPr="00C73E78">
              <w:t xml:space="preserve"> o usuário pode </w:t>
            </w:r>
            <w:proofErr w:type="spellStart"/>
            <w:r w:rsidRPr="00C73E78">
              <w:t>enxergar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toda</w:t>
            </w:r>
            <w:proofErr w:type="spellEnd"/>
            <w:r w:rsidRPr="00C73E78">
              <w:t xml:space="preserve"> a </w:t>
            </w:r>
            <w:proofErr w:type="spellStart"/>
            <w:r w:rsidRPr="00C73E78">
              <w:t>movimentação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realizada</w:t>
            </w:r>
            <w:proofErr w:type="spellEnd"/>
            <w:r w:rsidRPr="00C73E78">
              <w:t xml:space="preserve"> por </w:t>
            </w:r>
            <w:proofErr w:type="spellStart"/>
            <w:r w:rsidRPr="00C73E78">
              <w:t>ele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E4F55" w14:textId="387BE99B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64573" w14:textId="662C7988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6CBE8251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31B26" w14:textId="67DB7DF2" w:rsidR="005D1021" w:rsidRDefault="005D1021" w:rsidP="005D1021">
            <w:proofErr w:type="spellStart"/>
            <w:r w:rsidRPr="00C73E78">
              <w:t>Filtrar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Histórico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56058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094D1" w14:textId="77777777" w:rsidR="005D1021" w:rsidRPr="00C73E78" w:rsidRDefault="005D1021" w:rsidP="005D1021">
            <w:proofErr w:type="spellStart"/>
            <w:r w:rsidRPr="00C73E78">
              <w:t>Neste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processo</w:t>
            </w:r>
            <w:proofErr w:type="spellEnd"/>
            <w:r w:rsidRPr="00C73E78">
              <w:t xml:space="preserve"> o usuário </w:t>
            </w:r>
            <w:proofErr w:type="spellStart"/>
            <w:r w:rsidRPr="00C73E78">
              <w:t>poderá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selecionar</w:t>
            </w:r>
            <w:proofErr w:type="spellEnd"/>
            <w:r w:rsidRPr="00C73E78">
              <w:t xml:space="preserve"> os dados que </w:t>
            </w:r>
            <w:proofErr w:type="spellStart"/>
            <w:r w:rsidRPr="00C73E78">
              <w:t>deseja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visualizar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como</w:t>
            </w:r>
            <w:proofErr w:type="spellEnd"/>
            <w:r w:rsidRPr="00C73E78">
              <w:t xml:space="preserve"> por </w:t>
            </w:r>
            <w:proofErr w:type="spellStart"/>
            <w:r w:rsidRPr="00C73E78">
              <w:t>exemplo</w:t>
            </w:r>
            <w:proofErr w:type="spellEnd"/>
            <w:r w:rsidRPr="00C73E78">
              <w:t xml:space="preserve">: </w:t>
            </w:r>
          </w:p>
          <w:p w14:paraId="6B3DB3C8" w14:textId="0EC1DED7" w:rsidR="005D1021" w:rsidRPr="00C73E78" w:rsidRDefault="005D1021" w:rsidP="005D1021">
            <w:proofErr w:type="spellStart"/>
            <w:r w:rsidRPr="00C73E78">
              <w:t>Livros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pendentes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6F91E" w14:textId="55E38E0C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FB84F" w14:textId="309F3C5D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05857F8D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4F544" w14:textId="60C54151" w:rsidR="005D1021" w:rsidRDefault="005D1021" w:rsidP="005D1021">
            <w:proofErr w:type="spellStart"/>
            <w:r w:rsidRPr="00C73E78">
              <w:t>Manter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Obra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20B9E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4850A" w14:textId="2BA1AC2C" w:rsidR="005D1021" w:rsidRPr="00C73E78" w:rsidRDefault="005D1021" w:rsidP="005D1021">
            <w:r w:rsidRPr="00C73E78">
              <w:t xml:space="preserve">Cadastrar, consultar, atualizar e excluir </w:t>
            </w:r>
            <w:proofErr w:type="spellStart"/>
            <w:r w:rsidRPr="00C73E78">
              <w:t>livros</w:t>
            </w:r>
            <w:proofErr w:type="spellEnd"/>
            <w:r w:rsidRPr="00C73E78">
              <w:t xml:space="preserve"> do </w:t>
            </w:r>
            <w:proofErr w:type="spellStart"/>
            <w:r w:rsidRPr="00C73E78">
              <w:t>acervo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0A5E7" w14:textId="4FE8A2E8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95D84" w14:textId="16554859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41C5E7FE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E2EA4" w14:textId="06DAD6BD" w:rsidR="005D1021" w:rsidRDefault="005D1021" w:rsidP="005D1021">
            <w:proofErr w:type="spellStart"/>
            <w:r w:rsidRPr="00C73E78">
              <w:t>Manter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Exemplares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00EBC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2353D" w14:textId="3C375827" w:rsidR="005D1021" w:rsidRPr="00C73E78" w:rsidRDefault="005D1021" w:rsidP="005D1021">
            <w:r w:rsidRPr="00C73E78">
              <w:t xml:space="preserve">Os </w:t>
            </w:r>
            <w:proofErr w:type="spellStart"/>
            <w:r w:rsidRPr="00C73E78">
              <w:t>exemplares</w:t>
            </w:r>
            <w:proofErr w:type="spellEnd"/>
            <w:r w:rsidRPr="00C73E78">
              <w:t xml:space="preserve"> do sistema </w:t>
            </w:r>
            <w:proofErr w:type="spellStart"/>
            <w:r w:rsidRPr="00C73E78">
              <w:t>serão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mantidos</w:t>
            </w:r>
            <w:proofErr w:type="spellEnd"/>
            <w:r w:rsidRPr="00C73E78">
              <w:t xml:space="preserve"> pelo funcionário da biblioteca </w:t>
            </w:r>
            <w:proofErr w:type="spellStart"/>
            <w:r w:rsidRPr="00C73E78">
              <w:t>através</w:t>
            </w:r>
            <w:proofErr w:type="spellEnd"/>
            <w:r w:rsidRPr="00C73E78">
              <w:t xml:space="preserve"> de um código.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13137" w14:textId="10FAACE0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9CC77" w14:textId="42D1D4BB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4C331D15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E2403" w14:textId="2CF7EA33" w:rsidR="005D1021" w:rsidRDefault="005D1021" w:rsidP="005D1021">
            <w:r w:rsidRPr="00C73E78">
              <w:t xml:space="preserve">Cadastrar </w:t>
            </w:r>
            <w:proofErr w:type="spellStart"/>
            <w:r w:rsidRPr="00C73E78">
              <w:t>setor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84249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3B107" w14:textId="04C6FD47" w:rsidR="005D1021" w:rsidRPr="00C73E78" w:rsidRDefault="005D1021" w:rsidP="005D1021">
            <w:proofErr w:type="spellStart"/>
            <w:r w:rsidRPr="00C73E78">
              <w:t>Cadastra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setores</w:t>
            </w:r>
            <w:proofErr w:type="spellEnd"/>
            <w:r w:rsidRPr="00C73E78">
              <w:t xml:space="preserve">, </w:t>
            </w:r>
            <w:proofErr w:type="spellStart"/>
            <w:r w:rsidRPr="00C73E78">
              <w:t>tais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quais</w:t>
            </w:r>
            <w:proofErr w:type="spellEnd"/>
            <w:r w:rsidRPr="00C73E78">
              <w:t xml:space="preserve">: </w:t>
            </w:r>
            <w:proofErr w:type="spellStart"/>
            <w:r w:rsidRPr="00C73E78">
              <w:t>literatu</w:t>
            </w:r>
            <w:r w:rsidR="00986FC8">
              <w:t>ra</w:t>
            </w:r>
            <w:proofErr w:type="spellEnd"/>
            <w:r w:rsidR="00986FC8">
              <w:t xml:space="preserve">, </w:t>
            </w:r>
            <w:proofErr w:type="spellStart"/>
            <w:r w:rsidR="00986FC8">
              <w:t>informática</w:t>
            </w:r>
            <w:proofErr w:type="spellEnd"/>
            <w:r w:rsidR="00986FC8">
              <w:t xml:space="preserve">, </w:t>
            </w:r>
            <w:proofErr w:type="spellStart"/>
            <w:r w:rsidR="00986FC8">
              <w:t>biologia</w:t>
            </w:r>
            <w:proofErr w:type="spellEnd"/>
            <w:r w:rsidR="00986FC8">
              <w:t>, etc.</w:t>
            </w:r>
            <w:bookmarkStart w:id="40" w:name="_GoBack"/>
            <w:bookmarkEnd w:id="40"/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4B3076" w14:textId="44AB4A86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EED50" w14:textId="13E0AA74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38BBB08E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C4A388" w14:textId="76481729" w:rsidR="005D1021" w:rsidRDefault="005D1021" w:rsidP="005D1021">
            <w:proofErr w:type="spellStart"/>
            <w:r w:rsidRPr="00C73E78">
              <w:t>Manter</w:t>
            </w:r>
            <w:proofErr w:type="spellEnd"/>
            <w:r w:rsidRPr="00C73E78">
              <w:t xml:space="preserve"> Funcionário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27970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9A026" w14:textId="1374EB28" w:rsidR="005D1021" w:rsidRPr="00C73E78" w:rsidRDefault="005D1021" w:rsidP="005D1021">
            <w:r w:rsidRPr="00C73E78">
              <w:t>Cadastrar, consultar, atualizar e excluir dados do funcionário da biblioteca.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178D8" w14:textId="4B8BDA6E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5C24C" w14:textId="4F9A875F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196B926A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6AE6A" w14:textId="022470CD" w:rsidR="005D1021" w:rsidRDefault="005D1021" w:rsidP="005D1021">
            <w:r w:rsidRPr="00C73E78">
              <w:t xml:space="preserve">Consultar </w:t>
            </w:r>
            <w:proofErr w:type="spellStart"/>
            <w:r w:rsidRPr="00C73E78">
              <w:t>Penalidades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DEB74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E9DE7" w14:textId="16B9511A" w:rsidR="005D1021" w:rsidRPr="00C73E78" w:rsidRDefault="005D1021" w:rsidP="005D1021">
            <w:r w:rsidRPr="00C73E78">
              <w:t xml:space="preserve">O funcionário </w:t>
            </w:r>
            <w:proofErr w:type="spellStart"/>
            <w:r w:rsidRPr="00C73E78">
              <w:t>poderá</w:t>
            </w:r>
            <w:proofErr w:type="spellEnd"/>
            <w:r w:rsidRPr="00C73E78">
              <w:t xml:space="preserve"> consultar se o usuário possui </w:t>
            </w:r>
            <w:proofErr w:type="spellStart"/>
            <w:r w:rsidRPr="00C73E78">
              <w:t>alguma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pendência</w:t>
            </w:r>
            <w:proofErr w:type="spellEnd"/>
            <w:r w:rsidRPr="00C73E78">
              <w:t xml:space="preserve"> com a biblioteca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C7BD1" w14:textId="38B67EA0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6ACAE" w14:textId="167ADAB1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5D1021" w:rsidRPr="00DB56EF" w14:paraId="279D460C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707BE" w14:textId="492605AE" w:rsidR="005D1021" w:rsidRDefault="005D1021" w:rsidP="005D1021">
            <w:proofErr w:type="spellStart"/>
            <w:r w:rsidRPr="00C73E78">
              <w:t>Manter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prazos</w:t>
            </w:r>
            <w:proofErr w:type="spellEnd"/>
            <w:r w:rsidRPr="00C73E78">
              <w:t xml:space="preserve"> e </w:t>
            </w:r>
            <w:proofErr w:type="spellStart"/>
            <w:r w:rsidRPr="00C73E78">
              <w:t>penalidades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0F829" w14:textId="77777777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D2BB6" w14:textId="3E50C8BD" w:rsidR="005D1021" w:rsidRPr="00C73E78" w:rsidRDefault="005D1021" w:rsidP="005D1021">
            <w:r w:rsidRPr="00C73E78">
              <w:t xml:space="preserve">O </w:t>
            </w:r>
            <w:proofErr w:type="spellStart"/>
            <w:r w:rsidRPr="00C73E78">
              <w:t>administrador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fica</w:t>
            </w:r>
            <w:proofErr w:type="spellEnd"/>
            <w:r w:rsidRPr="00C73E78">
              <w:t xml:space="preserve"> </w:t>
            </w:r>
            <w:proofErr w:type="spellStart"/>
            <w:r w:rsidRPr="00C73E78">
              <w:t>encarregado</w:t>
            </w:r>
            <w:proofErr w:type="spellEnd"/>
            <w:r w:rsidRPr="00C73E78">
              <w:t xml:space="preserve"> de </w:t>
            </w:r>
            <w:proofErr w:type="spellStart"/>
            <w:r w:rsidRPr="00C73E78">
              <w:t>estabelecer</w:t>
            </w:r>
            <w:proofErr w:type="spellEnd"/>
            <w:r w:rsidRPr="00C73E78">
              <w:t xml:space="preserve"> os </w:t>
            </w:r>
            <w:proofErr w:type="spellStart"/>
            <w:r w:rsidRPr="00C73E78">
              <w:t>prazos</w:t>
            </w:r>
            <w:proofErr w:type="spellEnd"/>
            <w:r w:rsidRPr="00C73E78">
              <w:t xml:space="preserve"> e as </w:t>
            </w:r>
            <w:proofErr w:type="spellStart"/>
            <w:r w:rsidRPr="00C73E78">
              <w:t>penalidades</w:t>
            </w:r>
            <w:proofErr w:type="spellEnd"/>
            <w:r w:rsidRPr="00C73E78"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2D7C3" w14:textId="1C1B101E" w:rsidR="005D1021" w:rsidRPr="00DB56EF" w:rsidRDefault="005D1021" w:rsidP="005D1021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sz w:val="22"/>
                <w:szCs w:val="22"/>
                <w:lang w:val="pt-BR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C03DF" w14:textId="59847269" w:rsidR="005D1021" w:rsidRDefault="005D1021" w:rsidP="005D1021">
            <w:pPr>
              <w:rPr>
                <w:rFonts w:asciiTheme="minorHAnsi" w:hAnsiTheme="minorHAnsi"/>
                <w:snapToGrid/>
                <w:sz w:val="22"/>
                <w:szCs w:val="22"/>
                <w:lang w:val="pt-BR" w:eastAsia="pt-BR"/>
              </w:rPr>
            </w:pPr>
          </w:p>
        </w:tc>
      </w:tr>
    </w:tbl>
    <w:p w14:paraId="1F47A73B" w14:textId="77777777" w:rsidR="007D40C9" w:rsidRPr="00F51B23" w:rsidRDefault="007D40C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1F47A73C" w14:textId="77777777" w:rsidR="007D40C9" w:rsidRPr="00872F9A" w:rsidRDefault="007D40C9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41" w:name="_Toc512930918"/>
      <w:bookmarkStart w:id="42" w:name="_Toc452813596"/>
      <w:bookmarkStart w:id="43" w:name="_Toc436203402"/>
      <w:bookmarkStart w:id="44" w:name="_Toc197965433"/>
      <w:bookmarkEnd w:id="22"/>
      <w:r w:rsidRPr="00872F9A">
        <w:rPr>
          <w:rFonts w:ascii="Times New Roman" w:hAnsi="Times New Roman"/>
          <w:lang w:val="pt-BR"/>
        </w:rPr>
        <w:t>Recursos do Produto</w:t>
      </w:r>
      <w:bookmarkEnd w:id="41"/>
      <w:bookmarkEnd w:id="42"/>
      <w:bookmarkEnd w:id="43"/>
      <w:bookmarkEnd w:id="44"/>
    </w:p>
    <w:p w14:paraId="1F47A73D" w14:textId="77777777" w:rsidR="00116C02" w:rsidRPr="00872F9A" w:rsidRDefault="00116C02" w:rsidP="00116C02">
      <w:pPr>
        <w:rPr>
          <w:sz w:val="24"/>
          <w:szCs w:val="24"/>
          <w:lang w:val="pt-BR"/>
        </w:rPr>
      </w:pPr>
    </w:p>
    <w:p w14:paraId="1F47A73E" w14:textId="77777777" w:rsidR="00F33E08" w:rsidRPr="00872F9A" w:rsidRDefault="00F33E08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872F9A">
        <w:rPr>
          <w:b/>
          <w:sz w:val="24"/>
          <w:szCs w:val="24"/>
          <w:lang w:val="pt-BR"/>
        </w:rPr>
        <w:t xml:space="preserve">4.1 </w:t>
      </w:r>
      <w:r w:rsidR="00310423" w:rsidRPr="00872F9A">
        <w:rPr>
          <w:b/>
          <w:sz w:val="24"/>
          <w:szCs w:val="24"/>
          <w:lang w:val="pt-BR"/>
        </w:rPr>
        <w:t xml:space="preserve">  </w:t>
      </w:r>
      <w:r w:rsidRPr="00872F9A">
        <w:rPr>
          <w:b/>
          <w:sz w:val="24"/>
          <w:szCs w:val="24"/>
          <w:lang w:val="pt-BR"/>
        </w:rPr>
        <w:t xml:space="preserve">Módulo de </w:t>
      </w:r>
      <w:r w:rsidR="00FF22AD">
        <w:rPr>
          <w:b/>
          <w:sz w:val="24"/>
          <w:szCs w:val="24"/>
          <w:lang w:val="pt-BR"/>
        </w:rPr>
        <w:t>Cadastro Base</w:t>
      </w:r>
      <w:r w:rsidRPr="00872F9A">
        <w:rPr>
          <w:b/>
          <w:sz w:val="24"/>
          <w:szCs w:val="24"/>
          <w:lang w:val="pt-BR"/>
        </w:rPr>
        <w:t xml:space="preserve">  </w:t>
      </w:r>
    </w:p>
    <w:p w14:paraId="1F47A73F" w14:textId="77777777" w:rsidR="00116C02" w:rsidRPr="00872F9A" w:rsidRDefault="00116C02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</w:p>
    <w:p w14:paraId="1F47A740" w14:textId="44882A65" w:rsidR="00283EDC" w:rsidRPr="001A151A" w:rsidRDefault="00910253" w:rsidP="001A151A">
      <w:r>
        <w:rPr>
          <w:b/>
          <w:sz w:val="24"/>
          <w:szCs w:val="24"/>
          <w:lang w:val="pt-BR"/>
        </w:rPr>
        <w:t>4.1</w:t>
      </w:r>
      <w:r w:rsidR="00283EDC" w:rsidRPr="00872F9A">
        <w:rPr>
          <w:b/>
          <w:sz w:val="24"/>
          <w:szCs w:val="24"/>
          <w:lang w:val="pt-BR"/>
        </w:rPr>
        <w:t xml:space="preserve">.1 </w:t>
      </w:r>
      <w:proofErr w:type="spellStart"/>
      <w:r w:rsidR="001A151A" w:rsidRPr="001A151A">
        <w:rPr>
          <w:rFonts w:asciiTheme="majorHAnsi" w:hAnsiTheme="majorHAnsi"/>
          <w:b/>
          <w:sz w:val="22"/>
          <w:szCs w:val="22"/>
        </w:rPr>
        <w:t>Realizar</w:t>
      </w:r>
      <w:proofErr w:type="spellEnd"/>
      <w:r w:rsidR="001A151A" w:rsidRPr="001A151A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1A151A" w:rsidRPr="001A151A">
        <w:rPr>
          <w:rFonts w:asciiTheme="majorHAnsi" w:hAnsiTheme="majorHAnsi"/>
          <w:b/>
          <w:sz w:val="22"/>
          <w:szCs w:val="22"/>
        </w:rPr>
        <w:t>Empréstimo</w:t>
      </w:r>
      <w:proofErr w:type="spellEnd"/>
    </w:p>
    <w:p w14:paraId="1F47A741" w14:textId="3B43EAEF" w:rsidR="00283EDC" w:rsidRPr="00872F9A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72F9A">
        <w:rPr>
          <w:i/>
          <w:sz w:val="24"/>
          <w:szCs w:val="24"/>
          <w:lang w:val="pt-BR"/>
        </w:rPr>
        <w:t>Objetivo</w:t>
      </w:r>
      <w:r w:rsidRPr="00872F9A">
        <w:rPr>
          <w:sz w:val="24"/>
          <w:szCs w:val="24"/>
          <w:lang w:val="pt-BR"/>
        </w:rPr>
        <w:t xml:space="preserve"> </w:t>
      </w:r>
      <w:r w:rsidR="00BC6049">
        <w:rPr>
          <w:sz w:val="24"/>
          <w:szCs w:val="24"/>
          <w:lang w:val="pt-BR"/>
        </w:rPr>
        <w:t>–</w:t>
      </w:r>
      <w:r w:rsidR="00283EDC" w:rsidRPr="00872F9A">
        <w:rPr>
          <w:sz w:val="24"/>
          <w:szCs w:val="24"/>
          <w:lang w:val="pt-BR"/>
        </w:rPr>
        <w:t xml:space="preserve"> </w:t>
      </w:r>
    </w:p>
    <w:p w14:paraId="1F47A742" w14:textId="376039DE" w:rsidR="00283EDC" w:rsidRPr="00872F9A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72F9A">
        <w:rPr>
          <w:i/>
          <w:sz w:val="24"/>
          <w:szCs w:val="24"/>
          <w:lang w:val="pt-BR"/>
        </w:rPr>
        <w:t>Campos</w:t>
      </w:r>
      <w:r w:rsidRPr="00872F9A">
        <w:rPr>
          <w:sz w:val="24"/>
          <w:szCs w:val="24"/>
          <w:lang w:val="pt-BR"/>
        </w:rPr>
        <w:t xml:space="preserve"> - </w:t>
      </w:r>
    </w:p>
    <w:p w14:paraId="1F47A743" w14:textId="77777777" w:rsidR="00283EDC" w:rsidRPr="00872F9A" w:rsidRDefault="00283EDC" w:rsidP="00277959">
      <w:pPr>
        <w:spacing w:line="360" w:lineRule="auto"/>
        <w:jc w:val="both"/>
        <w:rPr>
          <w:sz w:val="24"/>
          <w:szCs w:val="24"/>
          <w:lang w:val="pt-BR"/>
        </w:rPr>
      </w:pPr>
    </w:p>
    <w:p w14:paraId="1F47A744" w14:textId="77777777" w:rsidR="00283EDC" w:rsidRPr="000D32C9" w:rsidRDefault="001501C5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4.1</w:t>
      </w:r>
      <w:r w:rsidR="00283EDC" w:rsidRPr="000D32C9">
        <w:rPr>
          <w:b/>
          <w:color w:val="FF0000"/>
          <w:sz w:val="24"/>
          <w:szCs w:val="24"/>
          <w:lang w:val="pt-BR"/>
        </w:rPr>
        <w:t xml:space="preserve">.2 </w:t>
      </w:r>
      <w:r w:rsidR="00BC6049" w:rsidRPr="000D32C9">
        <w:rPr>
          <w:b/>
          <w:color w:val="FF0000"/>
          <w:sz w:val="24"/>
          <w:szCs w:val="24"/>
          <w:lang w:val="pt-BR"/>
        </w:rPr>
        <w:t>Identificação</w:t>
      </w:r>
    </w:p>
    <w:p w14:paraId="1F47A745" w14:textId="77777777" w:rsidR="00283EDC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</w:t>
      </w:r>
      <w:r w:rsidRPr="000D32C9">
        <w:rPr>
          <w:color w:val="FF0000"/>
          <w:sz w:val="24"/>
          <w:szCs w:val="24"/>
          <w:lang w:val="pt-BR"/>
        </w:rPr>
        <w:t xml:space="preserve"> - p</w:t>
      </w:r>
      <w:r w:rsidR="00BC6049" w:rsidRPr="000D32C9">
        <w:rPr>
          <w:color w:val="FF0000"/>
          <w:sz w:val="24"/>
          <w:szCs w:val="24"/>
          <w:lang w:val="pt-BR"/>
        </w:rPr>
        <w:t>ermitir ao cliente ter acesso ao conteúdo do site.</w:t>
      </w:r>
    </w:p>
    <w:p w14:paraId="1F47A746" w14:textId="77777777" w:rsidR="00283EDC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Campos</w:t>
      </w:r>
      <w:r w:rsidRPr="000D32C9">
        <w:rPr>
          <w:color w:val="FF0000"/>
          <w:sz w:val="24"/>
          <w:szCs w:val="24"/>
          <w:lang w:val="pt-BR"/>
        </w:rPr>
        <w:t xml:space="preserve"> </w:t>
      </w:r>
      <w:r w:rsidR="00BC6049" w:rsidRPr="000D32C9">
        <w:rPr>
          <w:color w:val="FF0000"/>
          <w:sz w:val="24"/>
          <w:szCs w:val="24"/>
          <w:lang w:val="pt-BR"/>
        </w:rPr>
        <w:t xml:space="preserve">– </w:t>
      </w:r>
      <w:proofErr w:type="spellStart"/>
      <w:r w:rsidR="00BC6049" w:rsidRPr="000D32C9">
        <w:rPr>
          <w:color w:val="FF0000"/>
          <w:sz w:val="24"/>
          <w:szCs w:val="24"/>
          <w:lang w:val="pt-BR"/>
        </w:rPr>
        <w:t>email</w:t>
      </w:r>
      <w:proofErr w:type="spellEnd"/>
      <w:r w:rsidR="00BC6049" w:rsidRPr="000D32C9">
        <w:rPr>
          <w:color w:val="FF0000"/>
          <w:sz w:val="24"/>
          <w:szCs w:val="24"/>
          <w:lang w:val="pt-BR"/>
        </w:rPr>
        <w:t xml:space="preserve"> e senha</w:t>
      </w:r>
      <w:r w:rsidR="00094C3F" w:rsidRPr="000D32C9">
        <w:rPr>
          <w:color w:val="FF0000"/>
          <w:sz w:val="24"/>
          <w:szCs w:val="24"/>
          <w:lang w:val="pt-BR"/>
        </w:rPr>
        <w:t xml:space="preserve">. </w:t>
      </w:r>
    </w:p>
    <w:p w14:paraId="1F47A747" w14:textId="77777777" w:rsidR="00283EDC" w:rsidRPr="000D32C9" w:rsidRDefault="00283EDC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48" w14:textId="77777777" w:rsidR="00283EDC" w:rsidRPr="000D32C9" w:rsidRDefault="001501C5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4.1</w:t>
      </w:r>
      <w:r w:rsidR="00094C3F" w:rsidRPr="000D32C9">
        <w:rPr>
          <w:b/>
          <w:color w:val="FF0000"/>
          <w:sz w:val="24"/>
          <w:szCs w:val="24"/>
          <w:lang w:val="pt-BR"/>
        </w:rPr>
        <w:t>.3</w:t>
      </w:r>
      <w:r w:rsidR="00283EDC" w:rsidRPr="000D32C9">
        <w:rPr>
          <w:b/>
          <w:color w:val="FF0000"/>
          <w:sz w:val="24"/>
          <w:szCs w:val="24"/>
          <w:lang w:val="pt-BR"/>
        </w:rPr>
        <w:t xml:space="preserve"> </w:t>
      </w:r>
      <w:r w:rsidR="00910253" w:rsidRPr="000D32C9">
        <w:rPr>
          <w:b/>
          <w:color w:val="FF0000"/>
          <w:sz w:val="24"/>
          <w:szCs w:val="24"/>
          <w:lang w:val="pt-BR"/>
        </w:rPr>
        <w:t>Fale Conosco</w:t>
      </w:r>
    </w:p>
    <w:p w14:paraId="1F47A749" w14:textId="77777777" w:rsidR="004B172D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</w:t>
      </w:r>
      <w:r w:rsidRPr="000D32C9">
        <w:rPr>
          <w:color w:val="FF0000"/>
          <w:sz w:val="24"/>
          <w:szCs w:val="24"/>
          <w:lang w:val="pt-BR"/>
        </w:rPr>
        <w:t xml:space="preserve"> -  p</w:t>
      </w:r>
      <w:r w:rsidR="00094C3F" w:rsidRPr="000D32C9">
        <w:rPr>
          <w:color w:val="FF0000"/>
          <w:sz w:val="24"/>
          <w:szCs w:val="24"/>
          <w:lang w:val="pt-BR"/>
        </w:rPr>
        <w:t xml:space="preserve">ermitir ao </w:t>
      </w:r>
      <w:r w:rsidR="00910253" w:rsidRPr="000D32C9">
        <w:rPr>
          <w:color w:val="FF0000"/>
          <w:sz w:val="24"/>
          <w:szCs w:val="24"/>
          <w:lang w:val="pt-BR"/>
        </w:rPr>
        <w:t>cliente levar sua opinião ao serviço prestado</w:t>
      </w:r>
      <w:r w:rsidR="00283EDC" w:rsidRPr="000D32C9">
        <w:rPr>
          <w:color w:val="FF0000"/>
          <w:sz w:val="24"/>
          <w:szCs w:val="24"/>
          <w:lang w:val="pt-BR"/>
        </w:rPr>
        <w:t>.</w:t>
      </w:r>
    </w:p>
    <w:p w14:paraId="1F47A74A" w14:textId="77777777" w:rsidR="00283EDC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Campos</w:t>
      </w:r>
      <w:r w:rsidRPr="000D32C9">
        <w:rPr>
          <w:color w:val="FF0000"/>
          <w:sz w:val="24"/>
          <w:szCs w:val="24"/>
          <w:lang w:val="pt-BR"/>
        </w:rPr>
        <w:t xml:space="preserve"> - </w:t>
      </w:r>
      <w:r w:rsidR="00910253" w:rsidRPr="000D32C9">
        <w:rPr>
          <w:color w:val="FF0000"/>
          <w:sz w:val="24"/>
          <w:szCs w:val="24"/>
          <w:lang w:val="pt-BR"/>
        </w:rPr>
        <w:t xml:space="preserve">abre uma tela de </w:t>
      </w:r>
      <w:proofErr w:type="spellStart"/>
      <w:r w:rsidR="00910253" w:rsidRPr="000D32C9">
        <w:rPr>
          <w:color w:val="FF0000"/>
          <w:sz w:val="24"/>
          <w:szCs w:val="24"/>
          <w:lang w:val="pt-BR"/>
        </w:rPr>
        <w:t>email</w:t>
      </w:r>
      <w:proofErr w:type="spellEnd"/>
      <w:r w:rsidR="00910253" w:rsidRPr="000D32C9">
        <w:rPr>
          <w:color w:val="FF0000"/>
          <w:sz w:val="24"/>
          <w:szCs w:val="24"/>
          <w:lang w:val="pt-BR"/>
        </w:rPr>
        <w:t>, para o cliente descrever críticas, elogios e sugestões à vontade desde que o mesmo esteja autenticado no site;</w:t>
      </w:r>
    </w:p>
    <w:p w14:paraId="1F47A74B" w14:textId="77777777" w:rsidR="00094C3F" w:rsidRPr="000D32C9" w:rsidRDefault="00094C3F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4C" w14:textId="77777777" w:rsidR="00094C3F" w:rsidRPr="000D32C9" w:rsidRDefault="001501C5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proofErr w:type="gramStart"/>
      <w:r w:rsidRPr="000D32C9">
        <w:rPr>
          <w:b/>
          <w:color w:val="FF0000"/>
          <w:sz w:val="24"/>
          <w:szCs w:val="24"/>
          <w:lang w:val="pt-BR"/>
        </w:rPr>
        <w:t>4.1</w:t>
      </w:r>
      <w:r w:rsidR="00094C3F" w:rsidRPr="000D32C9">
        <w:rPr>
          <w:b/>
          <w:color w:val="FF0000"/>
          <w:sz w:val="24"/>
          <w:szCs w:val="24"/>
          <w:lang w:val="pt-BR"/>
        </w:rPr>
        <w:t xml:space="preserve">.4 </w:t>
      </w:r>
      <w:r w:rsidR="00910253" w:rsidRPr="000D32C9">
        <w:rPr>
          <w:b/>
          <w:color w:val="FF0000"/>
          <w:sz w:val="24"/>
          <w:szCs w:val="24"/>
          <w:lang w:val="pt-BR"/>
        </w:rPr>
        <w:t>Adicionar</w:t>
      </w:r>
      <w:proofErr w:type="gramEnd"/>
      <w:r w:rsidR="00910253" w:rsidRPr="000D32C9">
        <w:rPr>
          <w:b/>
          <w:color w:val="FF0000"/>
          <w:sz w:val="24"/>
          <w:szCs w:val="24"/>
          <w:lang w:val="pt-BR"/>
        </w:rPr>
        <w:t xml:space="preserve"> produto</w:t>
      </w:r>
    </w:p>
    <w:p w14:paraId="1F47A74D" w14:textId="77777777" w:rsidR="00094C3F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</w:t>
      </w:r>
      <w:r w:rsidRPr="000D32C9">
        <w:rPr>
          <w:color w:val="FF0000"/>
          <w:sz w:val="24"/>
          <w:szCs w:val="24"/>
          <w:lang w:val="pt-BR"/>
        </w:rPr>
        <w:t xml:space="preserve"> - p</w:t>
      </w:r>
      <w:r w:rsidR="00910253" w:rsidRPr="000D32C9">
        <w:rPr>
          <w:color w:val="FF0000"/>
          <w:sz w:val="24"/>
          <w:szCs w:val="24"/>
          <w:lang w:val="pt-BR"/>
        </w:rPr>
        <w:t>ermitir o cadastro dos produtos à venda</w:t>
      </w:r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4E" w14:textId="77777777" w:rsidR="00094C3F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Campos</w:t>
      </w:r>
      <w:r w:rsidRPr="000D32C9">
        <w:rPr>
          <w:color w:val="FF0000"/>
          <w:sz w:val="24"/>
          <w:szCs w:val="24"/>
          <w:lang w:val="pt-BR"/>
        </w:rPr>
        <w:t xml:space="preserve"> </w:t>
      </w:r>
      <w:r w:rsidR="00870AFA" w:rsidRPr="000D32C9">
        <w:rPr>
          <w:color w:val="FF0000"/>
          <w:sz w:val="24"/>
          <w:szCs w:val="24"/>
          <w:lang w:val="pt-BR"/>
        </w:rPr>
        <w:t>–</w:t>
      </w:r>
      <w:r w:rsidRPr="000D32C9">
        <w:rPr>
          <w:color w:val="FF0000"/>
          <w:sz w:val="24"/>
          <w:szCs w:val="24"/>
          <w:lang w:val="pt-BR"/>
        </w:rPr>
        <w:t xml:space="preserve"> </w:t>
      </w:r>
      <w:r w:rsidR="00910253" w:rsidRPr="000D32C9">
        <w:rPr>
          <w:color w:val="FF0000"/>
          <w:sz w:val="24"/>
          <w:szCs w:val="24"/>
          <w:lang w:val="pt-BR"/>
        </w:rPr>
        <w:t>d</w:t>
      </w:r>
      <w:r w:rsidR="00870AFA" w:rsidRPr="000D32C9">
        <w:rPr>
          <w:color w:val="FF0000"/>
          <w:sz w:val="24"/>
          <w:szCs w:val="24"/>
          <w:lang w:val="pt-BR"/>
        </w:rPr>
        <w:t xml:space="preserve">etalhes, imagens, entrega/evento data, estoque, </w:t>
      </w:r>
      <w:r w:rsidR="00910253" w:rsidRPr="000D32C9">
        <w:rPr>
          <w:color w:val="FF0000"/>
          <w:sz w:val="24"/>
          <w:szCs w:val="24"/>
          <w:lang w:val="pt-BR"/>
        </w:rPr>
        <w:t>campos personalizáveis/con</w:t>
      </w:r>
      <w:r w:rsidR="00870AFA" w:rsidRPr="000D32C9">
        <w:rPr>
          <w:color w:val="FF0000"/>
          <w:sz w:val="24"/>
          <w:szCs w:val="24"/>
          <w:lang w:val="pt-BR"/>
        </w:rPr>
        <w:t xml:space="preserve">figuração, </w:t>
      </w:r>
      <w:r w:rsidR="00910253" w:rsidRPr="000D32C9">
        <w:rPr>
          <w:color w:val="FF0000"/>
          <w:sz w:val="24"/>
          <w:szCs w:val="24"/>
          <w:lang w:val="pt-BR"/>
        </w:rPr>
        <w:t>outros detalhes</w:t>
      </w:r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4F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0" w14:textId="77777777" w:rsidR="00032EF9" w:rsidRPr="000D32C9" w:rsidRDefault="001501C5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4.1</w:t>
      </w:r>
      <w:r w:rsidR="00032EF9" w:rsidRPr="000D32C9">
        <w:rPr>
          <w:b/>
          <w:color w:val="FF0000"/>
          <w:sz w:val="24"/>
          <w:szCs w:val="24"/>
          <w:lang w:val="pt-BR"/>
        </w:rPr>
        <w:t xml:space="preserve">.5 </w:t>
      </w:r>
      <w:r w:rsidR="00870AFA" w:rsidRPr="000D32C9">
        <w:rPr>
          <w:b/>
          <w:color w:val="FF0000"/>
          <w:sz w:val="24"/>
          <w:szCs w:val="24"/>
          <w:lang w:val="pt-BR"/>
        </w:rPr>
        <w:t>Busca de produtos</w:t>
      </w:r>
    </w:p>
    <w:p w14:paraId="1F47A751" w14:textId="77777777" w:rsidR="00032EF9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</w:t>
      </w:r>
      <w:r w:rsidRPr="000D32C9">
        <w:rPr>
          <w:color w:val="FF0000"/>
          <w:sz w:val="24"/>
          <w:szCs w:val="24"/>
          <w:lang w:val="pt-BR"/>
        </w:rPr>
        <w:t xml:space="preserve"> - p</w:t>
      </w:r>
      <w:r w:rsidR="00032EF9" w:rsidRPr="000D32C9">
        <w:rPr>
          <w:color w:val="FF0000"/>
          <w:sz w:val="24"/>
          <w:szCs w:val="24"/>
          <w:lang w:val="pt-BR"/>
        </w:rPr>
        <w:t xml:space="preserve">ermitir ao </w:t>
      </w:r>
      <w:r w:rsidR="00870AFA" w:rsidRPr="000D32C9">
        <w:rPr>
          <w:color w:val="FF0000"/>
          <w:sz w:val="24"/>
          <w:szCs w:val="24"/>
          <w:lang w:val="pt-BR"/>
        </w:rPr>
        <w:t>cliente ter agilidade e dinamismo na procura dos produtos</w:t>
      </w:r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52" w14:textId="77777777" w:rsidR="00032EF9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Campos</w:t>
      </w:r>
      <w:r w:rsidRPr="000D32C9">
        <w:rPr>
          <w:color w:val="FF0000"/>
          <w:sz w:val="24"/>
          <w:szCs w:val="24"/>
          <w:lang w:val="pt-BR"/>
        </w:rPr>
        <w:t xml:space="preserve"> - </w:t>
      </w:r>
      <w:r w:rsidR="00870AFA" w:rsidRPr="000D32C9">
        <w:rPr>
          <w:color w:val="FF0000"/>
          <w:sz w:val="24"/>
          <w:szCs w:val="24"/>
          <w:lang w:val="pt-BR"/>
        </w:rPr>
        <w:t>tipo de produto, categoria, código do produto, descrição do produto</w:t>
      </w:r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53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4" w14:textId="77777777" w:rsidR="00032EF9" w:rsidRPr="000D32C9" w:rsidRDefault="00032EF9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</w:t>
      </w:r>
      <w:r w:rsidR="001501C5" w:rsidRPr="000D32C9">
        <w:rPr>
          <w:b/>
          <w:color w:val="FF0000"/>
          <w:sz w:val="24"/>
          <w:szCs w:val="24"/>
          <w:lang w:val="pt-BR"/>
        </w:rPr>
        <w:t>1</w:t>
      </w:r>
      <w:r w:rsidRPr="000D32C9">
        <w:rPr>
          <w:b/>
          <w:color w:val="FF0000"/>
          <w:sz w:val="24"/>
          <w:szCs w:val="24"/>
          <w:lang w:val="pt-BR"/>
        </w:rPr>
        <w:t xml:space="preserve">.6 </w:t>
      </w:r>
      <w:r w:rsidR="00870AFA" w:rsidRPr="000D32C9">
        <w:rPr>
          <w:b/>
          <w:color w:val="FF0000"/>
          <w:sz w:val="24"/>
          <w:szCs w:val="24"/>
          <w:lang w:val="pt-BR"/>
        </w:rPr>
        <w:t>Carrinho de compras</w:t>
      </w:r>
    </w:p>
    <w:p w14:paraId="1F47A755" w14:textId="77777777" w:rsidR="00032EF9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</w:t>
      </w:r>
      <w:r w:rsidRPr="000D32C9">
        <w:rPr>
          <w:color w:val="FF0000"/>
          <w:sz w:val="24"/>
          <w:szCs w:val="24"/>
          <w:lang w:val="pt-BR"/>
        </w:rPr>
        <w:t xml:space="preserve"> - p</w:t>
      </w:r>
      <w:r w:rsidR="00032EF9" w:rsidRPr="000D32C9">
        <w:rPr>
          <w:color w:val="FF0000"/>
          <w:sz w:val="24"/>
          <w:szCs w:val="24"/>
          <w:lang w:val="pt-BR"/>
        </w:rPr>
        <w:t xml:space="preserve">ermitir ao </w:t>
      </w:r>
      <w:r w:rsidR="00870AFA" w:rsidRPr="000D32C9">
        <w:rPr>
          <w:color w:val="FF0000"/>
          <w:sz w:val="24"/>
          <w:szCs w:val="24"/>
          <w:lang w:val="pt-BR"/>
        </w:rPr>
        <w:t>cliente ter fácil visualização dos produtos adquiridos</w:t>
      </w:r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56" w14:textId="77777777" w:rsidR="00032EF9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Campos</w:t>
      </w:r>
      <w:r w:rsidRPr="000D32C9">
        <w:rPr>
          <w:color w:val="FF0000"/>
          <w:sz w:val="24"/>
          <w:szCs w:val="24"/>
          <w:lang w:val="pt-BR"/>
        </w:rPr>
        <w:t xml:space="preserve"> - </w:t>
      </w:r>
      <w:r w:rsidR="00870AFA" w:rsidRPr="000D32C9">
        <w:rPr>
          <w:color w:val="FF0000"/>
          <w:sz w:val="24"/>
          <w:szCs w:val="24"/>
          <w:lang w:val="pt-BR"/>
        </w:rPr>
        <w:t xml:space="preserve">descrição do produto, foto, </w:t>
      </w:r>
      <w:proofErr w:type="gramStart"/>
      <w:r w:rsidR="00870AFA" w:rsidRPr="000D32C9">
        <w:rPr>
          <w:color w:val="FF0000"/>
          <w:sz w:val="24"/>
          <w:szCs w:val="24"/>
          <w:lang w:val="pt-BR"/>
        </w:rPr>
        <w:t>preço, e quantidade</w:t>
      </w:r>
      <w:proofErr w:type="gramEnd"/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57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8" w14:textId="77777777" w:rsidR="00032EF9" w:rsidRPr="000D32C9" w:rsidRDefault="001501C5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4.1</w:t>
      </w:r>
      <w:r w:rsidR="00032EF9" w:rsidRPr="000D32C9">
        <w:rPr>
          <w:b/>
          <w:color w:val="FF0000"/>
          <w:sz w:val="24"/>
          <w:szCs w:val="24"/>
          <w:lang w:val="pt-BR"/>
        </w:rPr>
        <w:t xml:space="preserve">.7 </w:t>
      </w:r>
      <w:r w:rsidR="00870AFA" w:rsidRPr="000D32C9">
        <w:rPr>
          <w:b/>
          <w:color w:val="FF0000"/>
          <w:sz w:val="24"/>
          <w:szCs w:val="24"/>
          <w:lang w:val="pt-BR"/>
        </w:rPr>
        <w:t>Pagamento</w:t>
      </w:r>
    </w:p>
    <w:p w14:paraId="1F47A759" w14:textId="77777777" w:rsidR="00032EF9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</w:t>
      </w:r>
      <w:r w:rsidRPr="000D32C9">
        <w:rPr>
          <w:color w:val="FF0000"/>
          <w:sz w:val="24"/>
          <w:szCs w:val="24"/>
          <w:lang w:val="pt-BR"/>
        </w:rPr>
        <w:t xml:space="preserve"> - p</w:t>
      </w:r>
      <w:r w:rsidR="00032EF9" w:rsidRPr="000D32C9">
        <w:rPr>
          <w:color w:val="FF0000"/>
          <w:sz w:val="24"/>
          <w:szCs w:val="24"/>
          <w:lang w:val="pt-BR"/>
        </w:rPr>
        <w:t xml:space="preserve">ermitir ao </w:t>
      </w:r>
      <w:r w:rsidR="00870AFA" w:rsidRPr="000D32C9">
        <w:rPr>
          <w:color w:val="FF0000"/>
          <w:sz w:val="24"/>
          <w:szCs w:val="24"/>
          <w:lang w:val="pt-BR"/>
        </w:rPr>
        <w:t>cliente efetuar o pagamento dos produtos</w:t>
      </w:r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5A" w14:textId="77777777" w:rsidR="00283EDC" w:rsidRPr="000D32C9" w:rsidRDefault="007F08A0" w:rsidP="00277959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Campos</w:t>
      </w:r>
      <w:r w:rsidRPr="000D32C9">
        <w:rPr>
          <w:color w:val="FF0000"/>
          <w:sz w:val="24"/>
          <w:szCs w:val="24"/>
          <w:lang w:val="pt-BR"/>
        </w:rPr>
        <w:t xml:space="preserve"> - </w:t>
      </w:r>
      <w:r w:rsidR="00870AFA" w:rsidRPr="000D32C9">
        <w:rPr>
          <w:color w:val="FF0000"/>
          <w:sz w:val="24"/>
          <w:szCs w:val="24"/>
          <w:lang w:val="pt-BR"/>
        </w:rPr>
        <w:t>formas de pagamento, boleto bancário, cartões de crédito, opções de parcelamento</w:t>
      </w:r>
      <w:r w:rsidR="00032EF9" w:rsidRPr="000D32C9">
        <w:rPr>
          <w:color w:val="FF0000"/>
          <w:sz w:val="24"/>
          <w:szCs w:val="24"/>
          <w:lang w:val="pt-BR"/>
        </w:rPr>
        <w:t>.</w:t>
      </w:r>
    </w:p>
    <w:p w14:paraId="1F47A75B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C" w14:textId="77777777" w:rsidR="00032EF9" w:rsidRPr="000D32C9" w:rsidRDefault="001501C5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4.1</w:t>
      </w:r>
      <w:r w:rsidR="00032EF9" w:rsidRPr="000D32C9">
        <w:rPr>
          <w:b/>
          <w:color w:val="FF0000"/>
          <w:sz w:val="24"/>
          <w:szCs w:val="24"/>
          <w:lang w:val="pt-BR"/>
        </w:rPr>
        <w:t xml:space="preserve">.8 </w:t>
      </w:r>
      <w:r w:rsidR="00870AFA" w:rsidRPr="000D32C9">
        <w:rPr>
          <w:b/>
          <w:color w:val="FF0000"/>
          <w:sz w:val="24"/>
          <w:szCs w:val="24"/>
          <w:lang w:val="pt-BR"/>
        </w:rPr>
        <w:t>Gerenciamento de produtos</w:t>
      </w:r>
    </w:p>
    <w:p w14:paraId="1F47A75D" w14:textId="77777777" w:rsidR="00EB5E71" w:rsidRPr="000D32C9" w:rsidRDefault="007F08A0" w:rsidP="00277959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 xml:space="preserve">Objetivo - </w:t>
      </w:r>
      <w:r w:rsidRPr="000D32C9">
        <w:rPr>
          <w:color w:val="FF0000"/>
          <w:sz w:val="24"/>
          <w:szCs w:val="24"/>
          <w:lang w:val="pt-BR"/>
        </w:rPr>
        <w:t>p</w:t>
      </w:r>
      <w:r w:rsidR="00870AFA" w:rsidRPr="000D32C9">
        <w:rPr>
          <w:color w:val="FF0000"/>
          <w:sz w:val="24"/>
          <w:szCs w:val="24"/>
          <w:lang w:val="pt-BR"/>
        </w:rPr>
        <w:t>ermitir ao mercado gerenciar os produtos</w:t>
      </w:r>
      <w:r w:rsidR="00EB5E71" w:rsidRPr="000D32C9">
        <w:rPr>
          <w:color w:val="FF0000"/>
          <w:sz w:val="24"/>
          <w:szCs w:val="24"/>
          <w:lang w:val="pt-BR"/>
        </w:rPr>
        <w:t>.</w:t>
      </w:r>
    </w:p>
    <w:p w14:paraId="1F47A75E" w14:textId="77777777" w:rsidR="00870AFA" w:rsidRPr="000D32C9" w:rsidRDefault="00870AFA" w:rsidP="00277959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  <w:r w:rsidRPr="000D32C9">
        <w:rPr>
          <w:color w:val="FF0000"/>
          <w:sz w:val="24"/>
          <w:szCs w:val="24"/>
          <w:lang w:val="pt-BR"/>
        </w:rPr>
        <w:t>Campos - estoque atual do produto, estoque mínimo, estoque ideal</w:t>
      </w:r>
    </w:p>
    <w:p w14:paraId="1F47A75F" w14:textId="77777777" w:rsidR="00EB5E71" w:rsidRPr="000D32C9" w:rsidRDefault="00EB5E71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60" w14:textId="77777777" w:rsidR="00EB5E71" w:rsidRPr="000D32C9" w:rsidRDefault="001501C5" w:rsidP="00277959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4.1</w:t>
      </w:r>
      <w:r w:rsidR="00EB5E71" w:rsidRPr="000D32C9">
        <w:rPr>
          <w:b/>
          <w:color w:val="FF0000"/>
          <w:sz w:val="24"/>
          <w:szCs w:val="24"/>
          <w:lang w:val="pt-BR"/>
        </w:rPr>
        <w:t xml:space="preserve">.9 </w:t>
      </w:r>
      <w:r w:rsidR="00870AFA" w:rsidRPr="000D32C9">
        <w:rPr>
          <w:b/>
          <w:color w:val="FF0000"/>
          <w:sz w:val="24"/>
          <w:szCs w:val="24"/>
          <w:lang w:val="pt-BR"/>
        </w:rPr>
        <w:t>Gerenciamento de pedidos</w:t>
      </w:r>
    </w:p>
    <w:p w14:paraId="1F47A761" w14:textId="77777777" w:rsidR="00870AFA" w:rsidRPr="000D32C9" w:rsidRDefault="00EB5E71" w:rsidP="00277959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</w:t>
      </w:r>
      <w:r w:rsidR="007F08A0" w:rsidRPr="000D32C9">
        <w:rPr>
          <w:i/>
          <w:color w:val="FF0000"/>
          <w:sz w:val="24"/>
          <w:szCs w:val="24"/>
          <w:lang w:val="pt-BR"/>
        </w:rPr>
        <w:t xml:space="preserve"> -</w:t>
      </w:r>
      <w:r w:rsidR="00A9350A" w:rsidRPr="000D32C9">
        <w:rPr>
          <w:color w:val="FF0000"/>
          <w:sz w:val="24"/>
          <w:szCs w:val="24"/>
          <w:lang w:val="pt-BR"/>
        </w:rPr>
        <w:t xml:space="preserve"> </w:t>
      </w:r>
      <w:r w:rsidR="00870AFA" w:rsidRPr="000D32C9">
        <w:rPr>
          <w:color w:val="FF0000"/>
          <w:sz w:val="24"/>
          <w:szCs w:val="24"/>
          <w:lang w:val="pt-BR"/>
        </w:rPr>
        <w:t>permitir ao mercado gerenciar os pedidos</w:t>
      </w:r>
    </w:p>
    <w:p w14:paraId="1F47A762" w14:textId="77777777" w:rsidR="00EB5E71" w:rsidRPr="000D32C9" w:rsidRDefault="00870AFA" w:rsidP="00870AFA">
      <w:p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 w:rsidRPr="000D32C9">
        <w:rPr>
          <w:color w:val="FF0000"/>
          <w:sz w:val="24"/>
          <w:szCs w:val="24"/>
          <w:lang w:val="pt-BR"/>
        </w:rPr>
        <w:t xml:space="preserve">Campos - Detalhe do cliente, </w:t>
      </w:r>
      <w:proofErr w:type="spellStart"/>
      <w:r w:rsidRPr="000D32C9">
        <w:rPr>
          <w:color w:val="FF0000"/>
          <w:sz w:val="24"/>
          <w:szCs w:val="24"/>
          <w:lang w:val="pt-BR"/>
        </w:rPr>
        <w:t>email</w:t>
      </w:r>
      <w:proofErr w:type="spellEnd"/>
      <w:r w:rsidRPr="000D32C9">
        <w:rPr>
          <w:color w:val="FF0000"/>
          <w:sz w:val="24"/>
          <w:szCs w:val="24"/>
          <w:lang w:val="pt-BR"/>
        </w:rPr>
        <w:t xml:space="preserve">, telefone, data da compra, endereço </w:t>
      </w:r>
      <w:proofErr w:type="gramStart"/>
      <w:r w:rsidRPr="000D32C9">
        <w:rPr>
          <w:color w:val="FF0000"/>
          <w:sz w:val="24"/>
          <w:szCs w:val="24"/>
          <w:lang w:val="pt-BR"/>
        </w:rPr>
        <w:t>IP:,</w:t>
      </w:r>
      <w:proofErr w:type="gramEnd"/>
      <w:r w:rsidRPr="000D32C9">
        <w:rPr>
          <w:color w:val="FF0000"/>
          <w:sz w:val="24"/>
          <w:szCs w:val="24"/>
          <w:lang w:val="pt-BR"/>
        </w:rPr>
        <w:t xml:space="preserve"> forma de pagamento, detalhes de entrega, detalhes do pedido.</w:t>
      </w:r>
    </w:p>
    <w:p w14:paraId="1F47A763" w14:textId="77777777" w:rsidR="00870AFA" w:rsidRPr="000D32C9" w:rsidRDefault="001501C5" w:rsidP="00870AFA">
      <w:pPr>
        <w:spacing w:line="360" w:lineRule="auto"/>
        <w:jc w:val="both"/>
        <w:rPr>
          <w:b/>
          <w:color w:val="FF0000"/>
          <w:sz w:val="24"/>
          <w:szCs w:val="24"/>
          <w:lang w:val="pt-BR"/>
        </w:rPr>
      </w:pPr>
      <w:r w:rsidRPr="000D32C9">
        <w:rPr>
          <w:b/>
          <w:color w:val="FF0000"/>
          <w:sz w:val="24"/>
          <w:szCs w:val="24"/>
          <w:lang w:val="pt-BR"/>
        </w:rPr>
        <w:t>4.1</w:t>
      </w:r>
      <w:r w:rsidR="00870AFA" w:rsidRPr="000D32C9">
        <w:rPr>
          <w:b/>
          <w:color w:val="FF0000"/>
          <w:sz w:val="24"/>
          <w:szCs w:val="24"/>
          <w:lang w:val="pt-BR"/>
        </w:rPr>
        <w:t>.</w:t>
      </w:r>
      <w:r w:rsidRPr="000D32C9">
        <w:rPr>
          <w:b/>
          <w:color w:val="FF0000"/>
          <w:sz w:val="24"/>
          <w:szCs w:val="24"/>
          <w:lang w:val="pt-BR"/>
        </w:rPr>
        <w:t>10</w:t>
      </w:r>
      <w:r w:rsidR="00870AFA" w:rsidRPr="000D32C9">
        <w:rPr>
          <w:b/>
          <w:color w:val="FF0000"/>
          <w:sz w:val="24"/>
          <w:szCs w:val="24"/>
          <w:lang w:val="pt-BR"/>
        </w:rPr>
        <w:t xml:space="preserve"> Newsletter</w:t>
      </w:r>
    </w:p>
    <w:p w14:paraId="1F47A764" w14:textId="77777777" w:rsidR="00870AFA" w:rsidRPr="000D32C9" w:rsidRDefault="00870AFA" w:rsidP="00870AFA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  <w:r w:rsidRPr="000D32C9">
        <w:rPr>
          <w:i/>
          <w:color w:val="FF0000"/>
          <w:sz w:val="24"/>
          <w:szCs w:val="24"/>
          <w:lang w:val="pt-BR"/>
        </w:rPr>
        <w:t>Objetivo -</w:t>
      </w:r>
      <w:r w:rsidRPr="000D32C9">
        <w:rPr>
          <w:color w:val="FF0000"/>
          <w:sz w:val="24"/>
          <w:szCs w:val="24"/>
          <w:lang w:val="pt-BR"/>
        </w:rPr>
        <w:t xml:space="preserve"> permitir ao mercado ter um contato direto com o cliente levando promoções.</w:t>
      </w:r>
    </w:p>
    <w:p w14:paraId="1F47A765" w14:textId="77777777" w:rsidR="00870AFA" w:rsidRPr="000D32C9" w:rsidRDefault="00870AFA" w:rsidP="00870AFA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  <w:r w:rsidRPr="000D32C9">
        <w:rPr>
          <w:color w:val="FF0000"/>
          <w:sz w:val="24"/>
          <w:szCs w:val="24"/>
          <w:lang w:val="pt-BR"/>
        </w:rPr>
        <w:t>Campos - observação, tamanho, material, cores, medidas, promoção, produto em destaque.</w:t>
      </w:r>
    </w:p>
    <w:p w14:paraId="1F47A766" w14:textId="77777777" w:rsidR="00870AFA" w:rsidRPr="000D32C9" w:rsidRDefault="00870AFA" w:rsidP="00277959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</w:p>
    <w:p w14:paraId="1F47A767" w14:textId="77777777" w:rsidR="00EB5E71" w:rsidRPr="000D32C9" w:rsidRDefault="00EB5E71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68" w14:textId="77777777" w:rsidR="007D40C9" w:rsidRPr="00890F44" w:rsidRDefault="007D40C9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45" w:name="_Toc512930919"/>
      <w:bookmarkStart w:id="46" w:name="_Toc452813602"/>
      <w:bookmarkStart w:id="47" w:name="_Toc436203408"/>
      <w:bookmarkStart w:id="48" w:name="_Toc197965434"/>
      <w:r w:rsidRPr="00890F44">
        <w:rPr>
          <w:rFonts w:ascii="Times New Roman" w:hAnsi="Times New Roman"/>
          <w:lang w:val="pt-BR"/>
        </w:rPr>
        <w:t>Outros Requisitos do Produto</w:t>
      </w:r>
      <w:bookmarkEnd w:id="45"/>
      <w:bookmarkEnd w:id="46"/>
      <w:bookmarkEnd w:id="47"/>
      <w:bookmarkEnd w:id="48"/>
    </w:p>
    <w:p w14:paraId="1F47A769" w14:textId="68D36D9A" w:rsidR="008B3EB7" w:rsidRPr="00890F44" w:rsidRDefault="00166A69" w:rsidP="00630E6A">
      <w:pPr>
        <w:pStyle w:val="InfoBlue"/>
      </w:pPr>
      <w:r w:rsidRPr="00890F44">
        <w:tab/>
        <w:t xml:space="preserve"> </w:t>
      </w:r>
      <w:r w:rsidR="00872F9A" w:rsidRPr="00890F44">
        <w:t xml:space="preserve"> </w:t>
      </w:r>
      <w:r w:rsidR="007F08A0" w:rsidRPr="00890F44">
        <w:t xml:space="preserve">O </w:t>
      </w:r>
      <w:r w:rsidR="00CB0E0F" w:rsidRPr="00890F44">
        <w:t>software</w:t>
      </w:r>
      <w:r w:rsidR="007F08A0" w:rsidRPr="00890F44">
        <w:t xml:space="preserve"> deve ser compatível com os </w:t>
      </w:r>
      <w:r w:rsidR="00CB0E0F" w:rsidRPr="00890F44">
        <w:t xml:space="preserve">padrões </w:t>
      </w:r>
      <w:r w:rsidR="007F08A0" w:rsidRPr="00890F44">
        <w:t>de conformidade com plataformas Windows</w:t>
      </w:r>
      <w:r w:rsidR="00CB0E0F" w:rsidRPr="00890F44">
        <w:t>.</w:t>
      </w:r>
    </w:p>
    <w:p w14:paraId="1F47A76A" w14:textId="77777777" w:rsidR="00872F9A" w:rsidRPr="00890F44" w:rsidRDefault="00872F9A" w:rsidP="00872F9A">
      <w:pPr>
        <w:pStyle w:val="Corpodetexto"/>
        <w:rPr>
          <w:lang w:val="pt-BR"/>
        </w:rPr>
      </w:pPr>
    </w:p>
    <w:p w14:paraId="1F47A76B" w14:textId="77777777" w:rsidR="002B2D6D" w:rsidRPr="00890F44" w:rsidRDefault="002B2D6D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49" w:name="_Toc512930915"/>
      <w:bookmarkStart w:id="50" w:name="_Toc452813590"/>
      <w:bookmarkStart w:id="51" w:name="_Toc436203387"/>
      <w:bookmarkStart w:id="52" w:name="_Toc197965435"/>
      <w:r w:rsidRPr="00890F44">
        <w:rPr>
          <w:rFonts w:ascii="Times New Roman" w:hAnsi="Times New Roman"/>
          <w:lang w:val="pt-BR"/>
        </w:rPr>
        <w:t>Visão Geral do Produto</w:t>
      </w:r>
      <w:bookmarkEnd w:id="49"/>
      <w:bookmarkEnd w:id="50"/>
      <w:bookmarkEnd w:id="51"/>
      <w:bookmarkEnd w:id="52"/>
    </w:p>
    <w:p w14:paraId="1F47A76C" w14:textId="77777777" w:rsidR="00872F9A" w:rsidRPr="00890F44" w:rsidRDefault="00872F9A" w:rsidP="00872F9A">
      <w:pPr>
        <w:rPr>
          <w:sz w:val="24"/>
          <w:szCs w:val="24"/>
          <w:lang w:val="pt-BR"/>
        </w:rPr>
      </w:pPr>
    </w:p>
    <w:p w14:paraId="1F47A76D" w14:textId="77777777" w:rsidR="002B2D6D" w:rsidRPr="00890F44" w:rsidRDefault="000B598C" w:rsidP="00277959">
      <w:pPr>
        <w:pStyle w:val="Ttulo2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53" w:name="_Toc512930916"/>
      <w:bookmarkStart w:id="54" w:name="_Toc452813591"/>
      <w:bookmarkStart w:id="55" w:name="_Toc436203388"/>
      <w:bookmarkStart w:id="56" w:name="_Toc425054391"/>
      <w:bookmarkStart w:id="57" w:name="_Toc422186484"/>
      <w:bookmarkStart w:id="58" w:name="_Toc346297778"/>
      <w:bookmarkStart w:id="59" w:name="_Toc342757867"/>
      <w:bookmarkStart w:id="60" w:name="_Toc339784266"/>
      <w:bookmarkStart w:id="61" w:name="_Toc339783677"/>
      <w:bookmarkStart w:id="62" w:name="_Toc323533353"/>
      <w:bookmarkStart w:id="63" w:name="_Toc320279476"/>
      <w:bookmarkStart w:id="64" w:name="_Toc320274603"/>
      <w:bookmarkStart w:id="65" w:name="_Toc318088998"/>
      <w:bookmarkStart w:id="66" w:name="_Toc197965436"/>
      <w:r w:rsidRPr="00890F44">
        <w:rPr>
          <w:rFonts w:ascii="Times New Roman" w:hAnsi="Times New Roman"/>
          <w:sz w:val="24"/>
          <w:szCs w:val="24"/>
          <w:lang w:val="pt-BR"/>
        </w:rPr>
        <w:t xml:space="preserve">6.1   </w:t>
      </w:r>
      <w:r w:rsidR="002B2D6D" w:rsidRPr="00890F44">
        <w:rPr>
          <w:rFonts w:ascii="Times New Roman" w:hAnsi="Times New Roman"/>
          <w:sz w:val="24"/>
          <w:szCs w:val="24"/>
          <w:lang w:val="pt-BR"/>
        </w:rPr>
        <w:t>Perspectiva do Pro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AA620F" w:rsidRPr="00890F44">
        <w:rPr>
          <w:rFonts w:ascii="Times New Roman" w:hAnsi="Times New Roman"/>
          <w:sz w:val="24"/>
          <w:szCs w:val="24"/>
          <w:lang w:val="pt-BR"/>
        </w:rPr>
        <w:t>jeto</w:t>
      </w:r>
    </w:p>
    <w:p w14:paraId="1F47A76E" w14:textId="049EE9EC" w:rsidR="008F74BD" w:rsidRPr="00890F44" w:rsidRDefault="008F74BD" w:rsidP="00AA620F">
      <w:pPr>
        <w:spacing w:line="360" w:lineRule="auto"/>
        <w:jc w:val="both"/>
        <w:rPr>
          <w:sz w:val="24"/>
          <w:szCs w:val="24"/>
          <w:lang w:val="pt-BR"/>
        </w:rPr>
      </w:pPr>
      <w:r w:rsidRPr="00890F44">
        <w:rPr>
          <w:sz w:val="24"/>
          <w:szCs w:val="24"/>
          <w:lang w:val="pt-BR"/>
        </w:rPr>
        <w:t>Esse projeto será con</w:t>
      </w:r>
      <w:r w:rsidR="00890F44">
        <w:rPr>
          <w:sz w:val="24"/>
          <w:szCs w:val="24"/>
          <w:lang w:val="pt-BR"/>
        </w:rPr>
        <w:t xml:space="preserve">siderado </w:t>
      </w:r>
      <w:proofErr w:type="gramStart"/>
      <w:r w:rsidR="00890F44">
        <w:rPr>
          <w:sz w:val="24"/>
          <w:szCs w:val="24"/>
          <w:lang w:val="pt-BR"/>
        </w:rPr>
        <w:t>bem sucedido</w:t>
      </w:r>
      <w:proofErr w:type="gramEnd"/>
      <w:r w:rsidR="00890F44">
        <w:rPr>
          <w:sz w:val="24"/>
          <w:szCs w:val="24"/>
          <w:lang w:val="pt-BR"/>
        </w:rPr>
        <w:t xml:space="preserve"> se o software </w:t>
      </w:r>
      <w:r w:rsidRPr="00890F44">
        <w:rPr>
          <w:sz w:val="24"/>
          <w:szCs w:val="24"/>
          <w:lang w:val="pt-BR"/>
        </w:rPr>
        <w:t>estiver em pleno funcionamento dentro do prazo estabelecido de 90 dias úteis e se o orçamento estabelecido for cumprido.</w:t>
      </w:r>
    </w:p>
    <w:p w14:paraId="1F47A76F" w14:textId="77777777" w:rsidR="00BA1D47" w:rsidRPr="00890F44" w:rsidRDefault="00BA1D47" w:rsidP="00AA620F">
      <w:pPr>
        <w:spacing w:line="360" w:lineRule="auto"/>
        <w:jc w:val="both"/>
        <w:rPr>
          <w:sz w:val="24"/>
          <w:szCs w:val="24"/>
          <w:lang w:val="pt-BR"/>
        </w:rPr>
      </w:pPr>
    </w:p>
    <w:p w14:paraId="1F47A770" w14:textId="77777777" w:rsidR="00BA1D47" w:rsidRPr="00890F44" w:rsidRDefault="00BA1D47" w:rsidP="00AA620F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890F44">
        <w:rPr>
          <w:b/>
          <w:sz w:val="24"/>
          <w:szCs w:val="24"/>
          <w:lang w:val="pt-BR"/>
        </w:rPr>
        <w:t>6.2 Recursos</w:t>
      </w:r>
    </w:p>
    <w:p w14:paraId="1F47A771" w14:textId="77777777" w:rsidR="00BA1D47" w:rsidRPr="00890F44" w:rsidRDefault="00BA1D47" w:rsidP="00BA1D47">
      <w:pPr>
        <w:widowControl/>
        <w:adjustRightInd w:val="0"/>
        <w:spacing w:line="240" w:lineRule="auto"/>
        <w:jc w:val="both"/>
        <w:rPr>
          <w:snapToGrid/>
          <w:sz w:val="24"/>
          <w:szCs w:val="24"/>
          <w:lang w:val="pt-BR" w:eastAsia="pt-BR"/>
        </w:rPr>
      </w:pPr>
      <w:r w:rsidRPr="00890F44">
        <w:rPr>
          <w:snapToGrid/>
          <w:sz w:val="24"/>
          <w:szCs w:val="24"/>
          <w:lang w:val="pt-BR" w:eastAsia="pt-BR"/>
        </w:rPr>
        <w:t>Todos os recursos materiais e intelectuais necessários à manutenção da qualidade do projeto devem ser fornecidos e disponibilizados pelo Gerente de Projeto e pelas organizações envolvidas.</w:t>
      </w:r>
    </w:p>
    <w:p w14:paraId="1F47A772" w14:textId="77777777" w:rsidR="00BA1D47" w:rsidRPr="00890F44" w:rsidRDefault="00BA1D47" w:rsidP="00BA1D47">
      <w:pPr>
        <w:widowControl/>
        <w:adjustRightInd w:val="0"/>
        <w:spacing w:line="240" w:lineRule="auto"/>
        <w:jc w:val="both"/>
        <w:rPr>
          <w:snapToGrid/>
          <w:sz w:val="24"/>
          <w:szCs w:val="24"/>
          <w:lang w:val="pt-BR" w:eastAsia="pt-BR"/>
        </w:rPr>
      </w:pPr>
      <w:r w:rsidRPr="00890F44">
        <w:rPr>
          <w:snapToGrid/>
          <w:sz w:val="24"/>
          <w:szCs w:val="24"/>
          <w:lang w:val="pt-BR" w:eastAsia="pt-BR"/>
        </w:rPr>
        <w:t>Os recursos de pessoal devem ter prioridade máxima de disponibilidade para o projeto a fim de que o cronograma físico e o nível de qualidade aqui estabelecidos possam ser cumpridos, sendo a dedicação dos membros da equipe integral.</w:t>
      </w:r>
    </w:p>
    <w:p w14:paraId="1F47A773" w14:textId="77777777" w:rsidR="00BA1D47" w:rsidRPr="00890F44" w:rsidRDefault="00BA1D47" w:rsidP="00BA1D47">
      <w:pPr>
        <w:widowControl/>
        <w:adjustRightInd w:val="0"/>
        <w:spacing w:line="240" w:lineRule="auto"/>
        <w:jc w:val="both"/>
        <w:rPr>
          <w:sz w:val="24"/>
          <w:szCs w:val="24"/>
          <w:lang w:val="pt-BR"/>
        </w:rPr>
      </w:pPr>
      <w:r w:rsidRPr="00890F44">
        <w:rPr>
          <w:snapToGrid/>
          <w:sz w:val="24"/>
          <w:szCs w:val="24"/>
          <w:lang w:val="pt-BR" w:eastAsia="pt-BR"/>
        </w:rPr>
        <w:t>Os recursos serão alocados e oferecidos a cada membro de acordo com as atividades pelas quais cada um é responsável, estando sempre disponível na organização, a fim de se obter a qualidade total do processo de desenvolvimento e dos produtos finais do projeto.</w:t>
      </w:r>
    </w:p>
    <w:p w14:paraId="1F47A774" w14:textId="77777777" w:rsidR="00CB0E0F" w:rsidRPr="000D32C9" w:rsidRDefault="000B598C" w:rsidP="00872F9A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  <w:r w:rsidRPr="000D32C9">
        <w:rPr>
          <w:color w:val="FF0000"/>
          <w:sz w:val="24"/>
          <w:szCs w:val="24"/>
          <w:lang w:val="pt-BR"/>
        </w:rPr>
        <w:lastRenderedPageBreak/>
        <w:t>.</w:t>
      </w:r>
    </w:p>
    <w:p w14:paraId="1F47A775" w14:textId="77777777" w:rsidR="002B2D6D" w:rsidRPr="00890F44" w:rsidRDefault="00BA1D47" w:rsidP="000B249C">
      <w:pPr>
        <w:rPr>
          <w:sz w:val="24"/>
          <w:szCs w:val="24"/>
        </w:rPr>
      </w:pPr>
      <w:bookmarkStart w:id="67" w:name="_Toc512930917"/>
      <w:bookmarkStart w:id="68" w:name="_Toc452813593"/>
      <w:bookmarkStart w:id="69" w:name="_Toc436203390"/>
      <w:bookmarkStart w:id="70" w:name="_Toc425054394"/>
      <w:bookmarkStart w:id="71" w:name="_Toc422186487"/>
      <w:bookmarkStart w:id="72" w:name="_Toc346297780"/>
      <w:bookmarkStart w:id="73" w:name="_Toc342757869"/>
      <w:bookmarkStart w:id="74" w:name="_Toc339784278"/>
      <w:bookmarkStart w:id="75" w:name="_Toc339783689"/>
      <w:bookmarkStart w:id="76" w:name="_Toc323533379"/>
      <w:bookmarkStart w:id="77" w:name="_Toc320279510"/>
      <w:bookmarkStart w:id="78" w:name="_Toc320274637"/>
      <w:bookmarkStart w:id="79" w:name="_Toc318089002"/>
      <w:bookmarkStart w:id="80" w:name="_Toc197965437"/>
      <w:r w:rsidRPr="00890F44">
        <w:rPr>
          <w:sz w:val="24"/>
          <w:szCs w:val="24"/>
        </w:rPr>
        <w:t>6.3</w:t>
      </w:r>
      <w:r w:rsidR="00872F9A" w:rsidRPr="00890F44">
        <w:rPr>
          <w:sz w:val="24"/>
          <w:szCs w:val="24"/>
        </w:rPr>
        <w:t xml:space="preserve">    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="00DB56EF" w:rsidRPr="00890F44">
        <w:rPr>
          <w:sz w:val="24"/>
          <w:szCs w:val="24"/>
        </w:rPr>
        <w:t>Conclusão</w:t>
      </w:r>
    </w:p>
    <w:p w14:paraId="6F80E9F7" w14:textId="77777777" w:rsidR="000B249C" w:rsidRPr="00890F44" w:rsidRDefault="000B249C" w:rsidP="000B249C">
      <w:pPr>
        <w:jc w:val="both"/>
        <w:rPr>
          <w:sz w:val="24"/>
          <w:szCs w:val="24"/>
        </w:rPr>
      </w:pPr>
      <w:r w:rsidRPr="00890F44">
        <w:rPr>
          <w:sz w:val="24"/>
          <w:szCs w:val="24"/>
        </w:rPr>
        <w:t xml:space="preserve">As bibliotecas desempenham um </w:t>
      </w:r>
      <w:proofErr w:type="spellStart"/>
      <w:r w:rsidRPr="00890F44">
        <w:rPr>
          <w:sz w:val="24"/>
          <w:szCs w:val="24"/>
        </w:rPr>
        <w:t>papel</w:t>
      </w:r>
      <w:proofErr w:type="spellEnd"/>
      <w:r w:rsidRPr="00890F44">
        <w:rPr>
          <w:sz w:val="24"/>
          <w:szCs w:val="24"/>
        </w:rPr>
        <w:t xml:space="preserve"> fundamental, </w:t>
      </w:r>
      <w:proofErr w:type="spellStart"/>
      <w:r w:rsidRPr="00890F44">
        <w:rPr>
          <w:sz w:val="24"/>
          <w:szCs w:val="24"/>
        </w:rPr>
        <w:t>pois</w:t>
      </w:r>
      <w:proofErr w:type="spellEnd"/>
      <w:r w:rsidRPr="00890F44">
        <w:rPr>
          <w:sz w:val="24"/>
          <w:szCs w:val="24"/>
        </w:rPr>
        <w:t xml:space="preserve"> tem a sua </w:t>
      </w:r>
      <w:proofErr w:type="spellStart"/>
      <w:proofErr w:type="gramStart"/>
      <w:r w:rsidRPr="00890F44">
        <w:rPr>
          <w:sz w:val="24"/>
          <w:szCs w:val="24"/>
        </w:rPr>
        <w:t>volta</w:t>
      </w:r>
      <w:proofErr w:type="spellEnd"/>
      <w:proofErr w:type="gram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toda</w:t>
      </w:r>
      <w:proofErr w:type="spellEnd"/>
      <w:r w:rsidRPr="00890F44">
        <w:rPr>
          <w:sz w:val="24"/>
          <w:szCs w:val="24"/>
        </w:rPr>
        <w:t xml:space="preserve"> uma </w:t>
      </w:r>
      <w:proofErr w:type="spellStart"/>
      <w:r w:rsidRPr="00890F44">
        <w:rPr>
          <w:sz w:val="24"/>
          <w:szCs w:val="24"/>
        </w:rPr>
        <w:t>gama</w:t>
      </w:r>
      <w:proofErr w:type="spellEnd"/>
      <w:r w:rsidRPr="00890F44">
        <w:rPr>
          <w:sz w:val="24"/>
          <w:szCs w:val="24"/>
        </w:rPr>
        <w:t xml:space="preserve"> de </w:t>
      </w:r>
      <w:proofErr w:type="spellStart"/>
      <w:r w:rsidRPr="00890F44">
        <w:rPr>
          <w:sz w:val="24"/>
          <w:szCs w:val="24"/>
        </w:rPr>
        <w:t>possibilidades</w:t>
      </w:r>
      <w:proofErr w:type="spellEnd"/>
      <w:r w:rsidRPr="00890F44">
        <w:rPr>
          <w:sz w:val="24"/>
          <w:szCs w:val="24"/>
        </w:rPr>
        <w:t xml:space="preserve"> para </w:t>
      </w:r>
      <w:proofErr w:type="spellStart"/>
      <w:r w:rsidRPr="00890F44">
        <w:rPr>
          <w:sz w:val="24"/>
          <w:szCs w:val="24"/>
        </w:rPr>
        <w:t>estar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amenizando</w:t>
      </w:r>
      <w:proofErr w:type="spellEnd"/>
      <w:r w:rsidRPr="00890F44">
        <w:rPr>
          <w:sz w:val="24"/>
          <w:szCs w:val="24"/>
        </w:rPr>
        <w:t xml:space="preserve"> o </w:t>
      </w:r>
      <w:proofErr w:type="spellStart"/>
      <w:r w:rsidRPr="00890F44">
        <w:rPr>
          <w:sz w:val="24"/>
          <w:szCs w:val="24"/>
        </w:rPr>
        <w:t>problema</w:t>
      </w:r>
      <w:proofErr w:type="spellEnd"/>
      <w:r w:rsidRPr="00890F44">
        <w:rPr>
          <w:sz w:val="24"/>
          <w:szCs w:val="24"/>
        </w:rPr>
        <w:t xml:space="preserve"> da </w:t>
      </w:r>
      <w:proofErr w:type="spellStart"/>
      <w:r w:rsidRPr="00890F44">
        <w:rPr>
          <w:sz w:val="24"/>
          <w:szCs w:val="24"/>
        </w:rPr>
        <w:t>exclusão</w:t>
      </w:r>
      <w:proofErr w:type="spellEnd"/>
      <w:r w:rsidRPr="00890F44">
        <w:rPr>
          <w:sz w:val="24"/>
          <w:szCs w:val="24"/>
        </w:rPr>
        <w:t xml:space="preserve"> social por não acesso a </w:t>
      </w:r>
      <w:proofErr w:type="spellStart"/>
      <w:r w:rsidRPr="00890F44">
        <w:rPr>
          <w:sz w:val="24"/>
          <w:szCs w:val="24"/>
        </w:rPr>
        <w:t>informação</w:t>
      </w:r>
      <w:proofErr w:type="spellEnd"/>
      <w:r w:rsidRPr="00890F44">
        <w:rPr>
          <w:sz w:val="24"/>
          <w:szCs w:val="24"/>
        </w:rPr>
        <w:t xml:space="preserve">. Vale </w:t>
      </w:r>
      <w:proofErr w:type="spellStart"/>
      <w:r w:rsidRPr="00890F44">
        <w:rPr>
          <w:sz w:val="24"/>
          <w:szCs w:val="24"/>
        </w:rPr>
        <w:t>ressaltar</w:t>
      </w:r>
      <w:proofErr w:type="spellEnd"/>
      <w:r w:rsidRPr="00890F44">
        <w:rPr>
          <w:sz w:val="24"/>
          <w:szCs w:val="24"/>
        </w:rPr>
        <w:t xml:space="preserve"> que não é </w:t>
      </w:r>
      <w:proofErr w:type="spellStart"/>
      <w:r w:rsidRPr="00890F44">
        <w:rPr>
          <w:sz w:val="24"/>
          <w:szCs w:val="24"/>
        </w:rPr>
        <w:t>apenas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disponibilizar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todo</w:t>
      </w:r>
      <w:proofErr w:type="spellEnd"/>
      <w:r w:rsidRPr="00890F44">
        <w:rPr>
          <w:sz w:val="24"/>
          <w:szCs w:val="24"/>
        </w:rPr>
        <w:t xml:space="preserve"> e </w:t>
      </w:r>
      <w:proofErr w:type="spellStart"/>
      <w:r w:rsidRPr="00890F44">
        <w:rPr>
          <w:sz w:val="24"/>
          <w:szCs w:val="24"/>
        </w:rPr>
        <w:t>qualquer</w:t>
      </w:r>
      <w:proofErr w:type="spellEnd"/>
      <w:r w:rsidRPr="00890F44">
        <w:rPr>
          <w:sz w:val="24"/>
          <w:szCs w:val="24"/>
        </w:rPr>
        <w:t xml:space="preserve"> tipo de </w:t>
      </w:r>
      <w:proofErr w:type="spellStart"/>
      <w:r w:rsidRPr="00890F44">
        <w:rPr>
          <w:sz w:val="24"/>
          <w:szCs w:val="24"/>
        </w:rPr>
        <w:t>informação</w:t>
      </w:r>
      <w:proofErr w:type="spellEnd"/>
      <w:r w:rsidRPr="00890F44">
        <w:rPr>
          <w:sz w:val="24"/>
          <w:szCs w:val="24"/>
        </w:rPr>
        <w:t xml:space="preserve">, </w:t>
      </w:r>
      <w:proofErr w:type="gramStart"/>
      <w:r w:rsidRPr="00890F44">
        <w:rPr>
          <w:sz w:val="24"/>
          <w:szCs w:val="24"/>
        </w:rPr>
        <w:t>mas</w:t>
      </w:r>
      <w:proofErr w:type="gram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levar</w:t>
      </w:r>
      <w:proofErr w:type="spellEnd"/>
      <w:r w:rsidRPr="00890F44">
        <w:rPr>
          <w:sz w:val="24"/>
          <w:szCs w:val="24"/>
        </w:rPr>
        <w:t xml:space="preserve"> em </w:t>
      </w:r>
      <w:proofErr w:type="spellStart"/>
      <w:r w:rsidRPr="00890F44">
        <w:rPr>
          <w:sz w:val="24"/>
          <w:szCs w:val="24"/>
        </w:rPr>
        <w:t>consideração</w:t>
      </w:r>
      <w:proofErr w:type="spellEnd"/>
      <w:r w:rsidRPr="00890F44">
        <w:rPr>
          <w:sz w:val="24"/>
          <w:szCs w:val="24"/>
        </w:rPr>
        <w:t xml:space="preserve"> as </w:t>
      </w:r>
      <w:proofErr w:type="spellStart"/>
      <w:r w:rsidRPr="00890F44">
        <w:rPr>
          <w:sz w:val="24"/>
          <w:szCs w:val="24"/>
        </w:rPr>
        <w:t>necessidades</w:t>
      </w:r>
      <w:proofErr w:type="spellEnd"/>
      <w:r w:rsidRPr="00890F44">
        <w:rPr>
          <w:sz w:val="24"/>
          <w:szCs w:val="24"/>
        </w:rPr>
        <w:t xml:space="preserve"> dos </w:t>
      </w:r>
      <w:proofErr w:type="spellStart"/>
      <w:r w:rsidRPr="00890F44">
        <w:rPr>
          <w:sz w:val="24"/>
          <w:szCs w:val="24"/>
        </w:rPr>
        <w:t>usuários</w:t>
      </w:r>
      <w:proofErr w:type="spellEnd"/>
      <w:r w:rsidRPr="00890F44">
        <w:rPr>
          <w:sz w:val="24"/>
          <w:szCs w:val="24"/>
        </w:rPr>
        <w:t xml:space="preserve">, </w:t>
      </w:r>
      <w:proofErr w:type="spellStart"/>
      <w:r w:rsidRPr="00890F44">
        <w:rPr>
          <w:sz w:val="24"/>
          <w:szCs w:val="24"/>
        </w:rPr>
        <w:t>buscando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programas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alternativos</w:t>
      </w:r>
      <w:proofErr w:type="spellEnd"/>
      <w:r w:rsidRPr="00890F44">
        <w:rPr>
          <w:sz w:val="24"/>
          <w:szCs w:val="24"/>
        </w:rPr>
        <w:t xml:space="preserve">, </w:t>
      </w:r>
      <w:proofErr w:type="spellStart"/>
      <w:r w:rsidRPr="00890F44">
        <w:rPr>
          <w:sz w:val="24"/>
          <w:szCs w:val="24"/>
        </w:rPr>
        <w:t>diferentes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iniciativas</w:t>
      </w:r>
      <w:proofErr w:type="spellEnd"/>
      <w:r w:rsidRPr="00890F44">
        <w:rPr>
          <w:sz w:val="24"/>
          <w:szCs w:val="24"/>
        </w:rPr>
        <w:t xml:space="preserve">, </w:t>
      </w:r>
      <w:proofErr w:type="spellStart"/>
      <w:r w:rsidRPr="00890F44">
        <w:rPr>
          <w:sz w:val="24"/>
          <w:szCs w:val="24"/>
        </w:rPr>
        <w:t>projetos</w:t>
      </w:r>
      <w:proofErr w:type="spellEnd"/>
      <w:r w:rsidRPr="00890F44">
        <w:rPr>
          <w:sz w:val="24"/>
          <w:szCs w:val="24"/>
        </w:rPr>
        <w:t xml:space="preserve"> de </w:t>
      </w:r>
      <w:proofErr w:type="spellStart"/>
      <w:r w:rsidRPr="00890F44">
        <w:rPr>
          <w:sz w:val="24"/>
          <w:szCs w:val="24"/>
        </w:rPr>
        <w:t>incentivo</w:t>
      </w:r>
      <w:proofErr w:type="spellEnd"/>
      <w:r w:rsidRPr="00890F44">
        <w:rPr>
          <w:sz w:val="24"/>
          <w:szCs w:val="24"/>
        </w:rPr>
        <w:t xml:space="preserve"> a </w:t>
      </w:r>
      <w:proofErr w:type="spellStart"/>
      <w:r w:rsidRPr="00890F44">
        <w:rPr>
          <w:sz w:val="24"/>
          <w:szCs w:val="24"/>
        </w:rPr>
        <w:t>leitura</w:t>
      </w:r>
      <w:proofErr w:type="spellEnd"/>
      <w:r w:rsidRPr="00890F44">
        <w:rPr>
          <w:sz w:val="24"/>
          <w:szCs w:val="24"/>
        </w:rPr>
        <w:t xml:space="preserve">. A biblioteca </w:t>
      </w:r>
      <w:proofErr w:type="spellStart"/>
      <w:r w:rsidRPr="00890F44">
        <w:rPr>
          <w:sz w:val="24"/>
          <w:szCs w:val="24"/>
        </w:rPr>
        <w:t>deve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prestar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serviços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focados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nas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necessidades</w:t>
      </w:r>
      <w:proofErr w:type="spellEnd"/>
      <w:r w:rsidRPr="00890F44">
        <w:rPr>
          <w:sz w:val="24"/>
          <w:szCs w:val="24"/>
        </w:rPr>
        <w:t xml:space="preserve"> de </w:t>
      </w:r>
      <w:proofErr w:type="spellStart"/>
      <w:r w:rsidRPr="00890F44">
        <w:rPr>
          <w:sz w:val="24"/>
          <w:szCs w:val="24"/>
        </w:rPr>
        <w:t>seus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usuários</w:t>
      </w:r>
      <w:proofErr w:type="spellEnd"/>
      <w:r w:rsidRPr="00890F44">
        <w:rPr>
          <w:sz w:val="24"/>
          <w:szCs w:val="24"/>
        </w:rPr>
        <w:t xml:space="preserve">, por </w:t>
      </w:r>
      <w:proofErr w:type="spellStart"/>
      <w:r w:rsidRPr="00890F44">
        <w:rPr>
          <w:sz w:val="24"/>
          <w:szCs w:val="24"/>
        </w:rPr>
        <w:t>isso</w:t>
      </w:r>
      <w:proofErr w:type="spellEnd"/>
      <w:r w:rsidRPr="00890F44">
        <w:rPr>
          <w:sz w:val="24"/>
          <w:szCs w:val="24"/>
        </w:rPr>
        <w:t xml:space="preserve"> é </w:t>
      </w:r>
      <w:proofErr w:type="spellStart"/>
      <w:r w:rsidRPr="00890F44">
        <w:rPr>
          <w:sz w:val="24"/>
          <w:szCs w:val="24"/>
        </w:rPr>
        <w:t>importante</w:t>
      </w:r>
      <w:proofErr w:type="spellEnd"/>
      <w:r w:rsidRPr="00890F44">
        <w:rPr>
          <w:sz w:val="24"/>
          <w:szCs w:val="24"/>
        </w:rPr>
        <w:t xml:space="preserve"> que a biblioteca realize </w:t>
      </w:r>
      <w:proofErr w:type="spellStart"/>
      <w:r w:rsidRPr="00890F44">
        <w:rPr>
          <w:sz w:val="24"/>
          <w:szCs w:val="24"/>
        </w:rPr>
        <w:t>estudos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periódicos</w:t>
      </w:r>
      <w:proofErr w:type="spellEnd"/>
      <w:r w:rsidRPr="00890F44">
        <w:rPr>
          <w:sz w:val="24"/>
          <w:szCs w:val="24"/>
        </w:rPr>
        <w:t xml:space="preserve"> de </w:t>
      </w:r>
      <w:proofErr w:type="spellStart"/>
      <w:r w:rsidRPr="00890F44">
        <w:rPr>
          <w:sz w:val="24"/>
          <w:szCs w:val="24"/>
        </w:rPr>
        <w:t>usuários</w:t>
      </w:r>
      <w:proofErr w:type="spellEnd"/>
      <w:r w:rsidRPr="00890F44">
        <w:rPr>
          <w:sz w:val="24"/>
          <w:szCs w:val="24"/>
        </w:rPr>
        <w:t xml:space="preserve">, </w:t>
      </w:r>
      <w:proofErr w:type="spellStart"/>
      <w:r w:rsidRPr="00890F44">
        <w:rPr>
          <w:sz w:val="24"/>
          <w:szCs w:val="24"/>
        </w:rPr>
        <w:t>pois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assim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poderão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conhecer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seus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usuários</w:t>
      </w:r>
      <w:proofErr w:type="spellEnd"/>
      <w:r w:rsidRPr="00890F44">
        <w:rPr>
          <w:sz w:val="24"/>
          <w:szCs w:val="24"/>
        </w:rPr>
        <w:t xml:space="preserve"> o que </w:t>
      </w:r>
      <w:proofErr w:type="spellStart"/>
      <w:r w:rsidRPr="00890F44">
        <w:rPr>
          <w:sz w:val="24"/>
          <w:szCs w:val="24"/>
        </w:rPr>
        <w:t>eles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esperam</w:t>
      </w:r>
      <w:proofErr w:type="spellEnd"/>
      <w:r w:rsidRPr="00890F44">
        <w:rPr>
          <w:sz w:val="24"/>
          <w:szCs w:val="24"/>
        </w:rPr>
        <w:t xml:space="preserve"> da biblioteca. São os </w:t>
      </w:r>
      <w:proofErr w:type="spellStart"/>
      <w:r w:rsidRPr="00890F44">
        <w:rPr>
          <w:sz w:val="24"/>
          <w:szCs w:val="24"/>
        </w:rPr>
        <w:t>serviços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prestados</w:t>
      </w:r>
      <w:proofErr w:type="spellEnd"/>
      <w:r w:rsidRPr="00890F44">
        <w:rPr>
          <w:sz w:val="24"/>
          <w:szCs w:val="24"/>
        </w:rPr>
        <w:t xml:space="preserve"> por </w:t>
      </w:r>
      <w:proofErr w:type="spellStart"/>
      <w:r w:rsidRPr="00890F44">
        <w:rPr>
          <w:sz w:val="24"/>
          <w:szCs w:val="24"/>
        </w:rPr>
        <w:t>ela</w:t>
      </w:r>
      <w:proofErr w:type="spellEnd"/>
      <w:r w:rsidRPr="00890F44">
        <w:rPr>
          <w:sz w:val="24"/>
          <w:szCs w:val="24"/>
        </w:rPr>
        <w:t xml:space="preserve"> que </w:t>
      </w:r>
      <w:proofErr w:type="spellStart"/>
      <w:r w:rsidRPr="00890F44">
        <w:rPr>
          <w:sz w:val="24"/>
          <w:szCs w:val="24"/>
        </w:rPr>
        <w:t>irão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fazer</w:t>
      </w:r>
      <w:proofErr w:type="spellEnd"/>
      <w:r w:rsidRPr="00890F44">
        <w:rPr>
          <w:sz w:val="24"/>
          <w:szCs w:val="24"/>
        </w:rPr>
        <w:t xml:space="preserve"> com que </w:t>
      </w:r>
      <w:proofErr w:type="spellStart"/>
      <w:r w:rsidRPr="00890F44">
        <w:rPr>
          <w:sz w:val="24"/>
          <w:szCs w:val="24"/>
        </w:rPr>
        <w:t>o</w:t>
      </w:r>
      <w:proofErr w:type="spellEnd"/>
      <w:r w:rsidRPr="00890F44">
        <w:rPr>
          <w:sz w:val="24"/>
          <w:szCs w:val="24"/>
        </w:rPr>
        <w:t xml:space="preserve"> usuário </w:t>
      </w:r>
      <w:proofErr w:type="spellStart"/>
      <w:r w:rsidRPr="00890F44">
        <w:rPr>
          <w:sz w:val="24"/>
          <w:szCs w:val="24"/>
        </w:rPr>
        <w:t>opte</w:t>
      </w:r>
      <w:proofErr w:type="spellEnd"/>
      <w:r w:rsidRPr="00890F44">
        <w:rPr>
          <w:sz w:val="24"/>
          <w:szCs w:val="24"/>
        </w:rPr>
        <w:t xml:space="preserve"> por utilizar </w:t>
      </w:r>
      <w:proofErr w:type="spellStart"/>
      <w:r w:rsidRPr="00890F44">
        <w:rPr>
          <w:sz w:val="24"/>
          <w:szCs w:val="24"/>
        </w:rPr>
        <w:t>aquela</w:t>
      </w:r>
      <w:proofErr w:type="spellEnd"/>
      <w:r w:rsidRPr="00890F44">
        <w:rPr>
          <w:sz w:val="24"/>
          <w:szCs w:val="24"/>
        </w:rPr>
        <w:t xml:space="preserve"> biblioteca.</w:t>
      </w:r>
    </w:p>
    <w:p w14:paraId="1F47A778" w14:textId="546A0819" w:rsidR="00872F9A" w:rsidRPr="00890F44" w:rsidRDefault="000B249C" w:rsidP="000B249C">
      <w:pPr>
        <w:jc w:val="both"/>
        <w:rPr>
          <w:sz w:val="24"/>
          <w:szCs w:val="24"/>
        </w:rPr>
      </w:pPr>
      <w:proofErr w:type="spellStart"/>
      <w:r w:rsidRPr="00890F44">
        <w:rPr>
          <w:sz w:val="24"/>
          <w:szCs w:val="24"/>
        </w:rPr>
        <w:t>Todas</w:t>
      </w:r>
      <w:proofErr w:type="spellEnd"/>
      <w:r w:rsidRPr="00890F44">
        <w:rPr>
          <w:sz w:val="24"/>
          <w:szCs w:val="24"/>
        </w:rPr>
        <w:t xml:space="preserve"> as </w:t>
      </w:r>
      <w:proofErr w:type="spellStart"/>
      <w:r w:rsidRPr="00890F44">
        <w:rPr>
          <w:sz w:val="24"/>
          <w:szCs w:val="24"/>
        </w:rPr>
        <w:t>ações</w:t>
      </w:r>
      <w:proofErr w:type="spellEnd"/>
      <w:r w:rsidRPr="00890F44">
        <w:rPr>
          <w:sz w:val="24"/>
          <w:szCs w:val="24"/>
        </w:rPr>
        <w:t xml:space="preserve"> e </w:t>
      </w:r>
      <w:proofErr w:type="spellStart"/>
      <w:r w:rsidRPr="00890F44">
        <w:rPr>
          <w:sz w:val="24"/>
          <w:szCs w:val="24"/>
        </w:rPr>
        <w:t>iniciativas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tomadas</w:t>
      </w:r>
      <w:proofErr w:type="spellEnd"/>
      <w:r w:rsidRPr="00890F44">
        <w:rPr>
          <w:sz w:val="24"/>
          <w:szCs w:val="24"/>
        </w:rPr>
        <w:t xml:space="preserve">, em </w:t>
      </w:r>
      <w:proofErr w:type="spellStart"/>
      <w:r w:rsidRPr="00890F44">
        <w:rPr>
          <w:sz w:val="24"/>
          <w:szCs w:val="24"/>
        </w:rPr>
        <w:t>conjunto</w:t>
      </w:r>
      <w:proofErr w:type="spellEnd"/>
      <w:r w:rsidRPr="00890F44">
        <w:rPr>
          <w:sz w:val="24"/>
          <w:szCs w:val="24"/>
        </w:rPr>
        <w:t xml:space="preserve"> com a </w:t>
      </w:r>
      <w:proofErr w:type="spellStart"/>
      <w:r w:rsidRPr="00890F44">
        <w:rPr>
          <w:sz w:val="24"/>
          <w:szCs w:val="24"/>
        </w:rPr>
        <w:t>inclusão</w:t>
      </w:r>
      <w:proofErr w:type="spellEnd"/>
      <w:r w:rsidRPr="00890F44">
        <w:rPr>
          <w:sz w:val="24"/>
          <w:szCs w:val="24"/>
        </w:rPr>
        <w:t xml:space="preserve"> social, </w:t>
      </w:r>
      <w:proofErr w:type="spellStart"/>
      <w:r w:rsidRPr="00890F44">
        <w:rPr>
          <w:sz w:val="24"/>
          <w:szCs w:val="24"/>
        </w:rPr>
        <w:t>inclusão</w:t>
      </w:r>
      <w:proofErr w:type="spellEnd"/>
      <w:r w:rsidRPr="00890F44">
        <w:rPr>
          <w:sz w:val="24"/>
          <w:szCs w:val="24"/>
        </w:rPr>
        <w:t xml:space="preserve"> digital, </w:t>
      </w:r>
      <w:proofErr w:type="spellStart"/>
      <w:r w:rsidRPr="00890F44">
        <w:rPr>
          <w:sz w:val="24"/>
          <w:szCs w:val="24"/>
        </w:rPr>
        <w:t>incentivo</w:t>
      </w:r>
      <w:proofErr w:type="spellEnd"/>
      <w:r w:rsidRPr="00890F44">
        <w:rPr>
          <w:sz w:val="24"/>
          <w:szCs w:val="24"/>
        </w:rPr>
        <w:t xml:space="preserve"> a arte e a </w:t>
      </w:r>
      <w:proofErr w:type="spellStart"/>
      <w:r w:rsidRPr="00890F44">
        <w:rPr>
          <w:sz w:val="24"/>
          <w:szCs w:val="24"/>
        </w:rPr>
        <w:t>leitura</w:t>
      </w:r>
      <w:proofErr w:type="spellEnd"/>
      <w:r w:rsidRPr="00890F44">
        <w:rPr>
          <w:sz w:val="24"/>
          <w:szCs w:val="24"/>
        </w:rPr>
        <w:t xml:space="preserve">, </w:t>
      </w:r>
      <w:proofErr w:type="spellStart"/>
      <w:r w:rsidRPr="00890F44">
        <w:rPr>
          <w:sz w:val="24"/>
          <w:szCs w:val="24"/>
        </w:rPr>
        <w:t>está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auxiliando</w:t>
      </w:r>
      <w:proofErr w:type="spellEnd"/>
      <w:r w:rsidRPr="00890F44">
        <w:rPr>
          <w:sz w:val="24"/>
          <w:szCs w:val="24"/>
        </w:rPr>
        <w:t xml:space="preserve"> a </w:t>
      </w:r>
      <w:proofErr w:type="spellStart"/>
      <w:r w:rsidRPr="00890F44">
        <w:rPr>
          <w:sz w:val="24"/>
          <w:szCs w:val="24"/>
        </w:rPr>
        <w:t>construir</w:t>
      </w:r>
      <w:proofErr w:type="spellEnd"/>
      <w:r w:rsidRPr="00890F44">
        <w:rPr>
          <w:sz w:val="24"/>
          <w:szCs w:val="24"/>
        </w:rPr>
        <w:t xml:space="preserve"> uma nova identidade </w:t>
      </w:r>
      <w:proofErr w:type="spellStart"/>
      <w:r w:rsidRPr="00890F44">
        <w:rPr>
          <w:sz w:val="24"/>
          <w:szCs w:val="24"/>
        </w:rPr>
        <w:t>coletiva</w:t>
      </w:r>
      <w:proofErr w:type="spellEnd"/>
      <w:r w:rsidRPr="00890F44">
        <w:rPr>
          <w:sz w:val="24"/>
          <w:szCs w:val="24"/>
        </w:rPr>
        <w:t xml:space="preserve"> e individual. A biblioteca </w:t>
      </w:r>
      <w:proofErr w:type="spellStart"/>
      <w:r w:rsidRPr="00890F44">
        <w:rPr>
          <w:sz w:val="24"/>
          <w:szCs w:val="24"/>
        </w:rPr>
        <w:t>passa</w:t>
      </w:r>
      <w:proofErr w:type="spellEnd"/>
      <w:r w:rsidRPr="00890F44">
        <w:rPr>
          <w:sz w:val="24"/>
          <w:szCs w:val="24"/>
        </w:rPr>
        <w:t xml:space="preserve"> a </w:t>
      </w:r>
      <w:proofErr w:type="spellStart"/>
      <w:r w:rsidRPr="00890F44">
        <w:rPr>
          <w:sz w:val="24"/>
          <w:szCs w:val="24"/>
        </w:rPr>
        <w:t>fazer</w:t>
      </w:r>
      <w:proofErr w:type="spellEnd"/>
      <w:r w:rsidRPr="00890F44">
        <w:rPr>
          <w:sz w:val="24"/>
          <w:szCs w:val="24"/>
        </w:rPr>
        <w:t xml:space="preserve"> parte da </w:t>
      </w:r>
      <w:proofErr w:type="spellStart"/>
      <w:r w:rsidRPr="00890F44">
        <w:rPr>
          <w:sz w:val="24"/>
          <w:szCs w:val="24"/>
        </w:rPr>
        <w:t>memória</w:t>
      </w:r>
      <w:proofErr w:type="spellEnd"/>
      <w:r w:rsidRPr="00890F44">
        <w:rPr>
          <w:sz w:val="24"/>
          <w:szCs w:val="24"/>
        </w:rPr>
        <w:t xml:space="preserve"> dos </w:t>
      </w:r>
      <w:proofErr w:type="spellStart"/>
      <w:r w:rsidRPr="00890F44">
        <w:rPr>
          <w:sz w:val="24"/>
          <w:szCs w:val="24"/>
        </w:rPr>
        <w:t>usuários</w:t>
      </w:r>
      <w:proofErr w:type="spellEnd"/>
      <w:r w:rsidRPr="00890F44">
        <w:rPr>
          <w:sz w:val="24"/>
          <w:szCs w:val="24"/>
        </w:rPr>
        <w:t xml:space="preserve">, </w:t>
      </w:r>
      <w:proofErr w:type="spellStart"/>
      <w:r w:rsidRPr="00890F44">
        <w:rPr>
          <w:sz w:val="24"/>
          <w:szCs w:val="24"/>
        </w:rPr>
        <w:t>sofrendo</w:t>
      </w:r>
      <w:proofErr w:type="spellEnd"/>
      <w:r w:rsidRPr="00890F44">
        <w:rPr>
          <w:sz w:val="24"/>
          <w:szCs w:val="24"/>
        </w:rPr>
        <w:t xml:space="preserve"> cada um deles uma </w:t>
      </w:r>
      <w:proofErr w:type="spellStart"/>
      <w:r w:rsidRPr="00890F44">
        <w:rPr>
          <w:sz w:val="24"/>
          <w:szCs w:val="24"/>
        </w:rPr>
        <w:t>experiência</w:t>
      </w:r>
      <w:proofErr w:type="spellEnd"/>
      <w:r w:rsidRPr="00890F44">
        <w:rPr>
          <w:sz w:val="24"/>
          <w:szCs w:val="24"/>
        </w:rPr>
        <w:t xml:space="preserve"> individual, não </w:t>
      </w:r>
      <w:proofErr w:type="spellStart"/>
      <w:r w:rsidRPr="00890F44">
        <w:rPr>
          <w:sz w:val="24"/>
          <w:szCs w:val="24"/>
        </w:rPr>
        <w:t>deixando</w:t>
      </w:r>
      <w:proofErr w:type="spellEnd"/>
      <w:r w:rsidRPr="00890F44">
        <w:rPr>
          <w:sz w:val="24"/>
          <w:szCs w:val="24"/>
        </w:rPr>
        <w:t xml:space="preserve"> de se </w:t>
      </w:r>
      <w:proofErr w:type="spellStart"/>
      <w:r w:rsidRPr="00890F44">
        <w:rPr>
          <w:sz w:val="24"/>
          <w:szCs w:val="24"/>
        </w:rPr>
        <w:t>apoiar</w:t>
      </w:r>
      <w:proofErr w:type="spellEnd"/>
      <w:r w:rsidRPr="00890F44">
        <w:rPr>
          <w:sz w:val="24"/>
          <w:szCs w:val="24"/>
        </w:rPr>
        <w:t xml:space="preserve"> </w:t>
      </w:r>
      <w:proofErr w:type="gramStart"/>
      <w:r w:rsidRPr="00890F44">
        <w:rPr>
          <w:sz w:val="24"/>
          <w:szCs w:val="24"/>
        </w:rPr>
        <w:t>na</w:t>
      </w:r>
      <w:proofErr w:type="gram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memória</w:t>
      </w:r>
      <w:proofErr w:type="spellEnd"/>
      <w:r w:rsidRPr="00890F44">
        <w:rPr>
          <w:sz w:val="24"/>
          <w:szCs w:val="24"/>
        </w:rPr>
        <w:t xml:space="preserve"> do outro, </w:t>
      </w:r>
      <w:proofErr w:type="spellStart"/>
      <w:r w:rsidRPr="00890F44">
        <w:rPr>
          <w:sz w:val="24"/>
          <w:szCs w:val="24"/>
        </w:rPr>
        <w:t>criando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dessa</w:t>
      </w:r>
      <w:proofErr w:type="spellEnd"/>
      <w:r w:rsidRPr="00890F44">
        <w:rPr>
          <w:sz w:val="24"/>
          <w:szCs w:val="24"/>
        </w:rPr>
        <w:t xml:space="preserve"> forma a </w:t>
      </w:r>
      <w:proofErr w:type="spellStart"/>
      <w:r w:rsidRPr="00890F44">
        <w:rPr>
          <w:sz w:val="24"/>
          <w:szCs w:val="24"/>
        </w:rPr>
        <w:t>memória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coletiva</w:t>
      </w:r>
      <w:proofErr w:type="spellEnd"/>
      <w:r w:rsidRPr="00890F44">
        <w:rPr>
          <w:sz w:val="24"/>
          <w:szCs w:val="24"/>
        </w:rPr>
        <w:t xml:space="preserve">. A construção </w:t>
      </w:r>
      <w:proofErr w:type="spellStart"/>
      <w:r w:rsidRPr="00890F44">
        <w:rPr>
          <w:sz w:val="24"/>
          <w:szCs w:val="24"/>
        </w:rPr>
        <w:t>dessa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memória</w:t>
      </w:r>
      <w:proofErr w:type="spellEnd"/>
      <w:r w:rsidRPr="00890F44">
        <w:rPr>
          <w:sz w:val="24"/>
          <w:szCs w:val="24"/>
        </w:rPr>
        <w:t xml:space="preserve"> também </w:t>
      </w:r>
      <w:proofErr w:type="spellStart"/>
      <w:r w:rsidRPr="00890F44">
        <w:rPr>
          <w:sz w:val="24"/>
          <w:szCs w:val="24"/>
        </w:rPr>
        <w:t>estará</w:t>
      </w:r>
      <w:proofErr w:type="spellEnd"/>
      <w:r w:rsidRPr="00890F44">
        <w:rPr>
          <w:sz w:val="24"/>
          <w:szCs w:val="24"/>
        </w:rPr>
        <w:t xml:space="preserve"> em todos os </w:t>
      </w:r>
      <w:proofErr w:type="spellStart"/>
      <w:r w:rsidRPr="00890F44">
        <w:rPr>
          <w:sz w:val="24"/>
          <w:szCs w:val="24"/>
        </w:rPr>
        <w:t>funcionários</w:t>
      </w:r>
      <w:proofErr w:type="spellEnd"/>
      <w:r w:rsidRPr="00890F44">
        <w:rPr>
          <w:sz w:val="24"/>
          <w:szCs w:val="24"/>
        </w:rPr>
        <w:t xml:space="preserve">, não </w:t>
      </w:r>
      <w:proofErr w:type="spellStart"/>
      <w:r w:rsidRPr="00890F44">
        <w:rPr>
          <w:sz w:val="24"/>
          <w:szCs w:val="24"/>
        </w:rPr>
        <w:t>podemos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comparar</w:t>
      </w:r>
      <w:proofErr w:type="spellEnd"/>
      <w:r w:rsidRPr="00890F44">
        <w:rPr>
          <w:sz w:val="24"/>
          <w:szCs w:val="24"/>
        </w:rPr>
        <w:t xml:space="preserve"> as </w:t>
      </w:r>
      <w:proofErr w:type="spellStart"/>
      <w:r w:rsidRPr="00890F44">
        <w:rPr>
          <w:sz w:val="24"/>
          <w:szCs w:val="24"/>
        </w:rPr>
        <w:t>experiências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vividas</w:t>
      </w:r>
      <w:proofErr w:type="spellEnd"/>
      <w:r w:rsidRPr="00890F44">
        <w:rPr>
          <w:sz w:val="24"/>
          <w:szCs w:val="24"/>
        </w:rPr>
        <w:t xml:space="preserve"> por cada um </w:t>
      </w:r>
      <w:proofErr w:type="spellStart"/>
      <w:r w:rsidRPr="00890F44">
        <w:rPr>
          <w:sz w:val="24"/>
          <w:szCs w:val="24"/>
        </w:rPr>
        <w:t>dentro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desse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espaço</w:t>
      </w:r>
      <w:proofErr w:type="spellEnd"/>
      <w:r w:rsidRPr="00890F44">
        <w:rPr>
          <w:sz w:val="24"/>
          <w:szCs w:val="24"/>
        </w:rPr>
        <w:t xml:space="preserve">, </w:t>
      </w:r>
      <w:proofErr w:type="spellStart"/>
      <w:r w:rsidRPr="00890F44">
        <w:rPr>
          <w:sz w:val="24"/>
          <w:szCs w:val="24"/>
        </w:rPr>
        <w:t>porém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há</w:t>
      </w:r>
      <w:proofErr w:type="spellEnd"/>
      <w:r w:rsidRPr="00890F44">
        <w:rPr>
          <w:sz w:val="24"/>
          <w:szCs w:val="24"/>
        </w:rPr>
        <w:t xml:space="preserve"> a </w:t>
      </w:r>
      <w:proofErr w:type="spellStart"/>
      <w:r w:rsidRPr="00890F44">
        <w:rPr>
          <w:sz w:val="24"/>
          <w:szCs w:val="24"/>
        </w:rPr>
        <w:t>certeza</w:t>
      </w:r>
      <w:proofErr w:type="spellEnd"/>
      <w:r w:rsidRPr="00890F44">
        <w:rPr>
          <w:sz w:val="24"/>
          <w:szCs w:val="24"/>
        </w:rPr>
        <w:t xml:space="preserve"> que a forma de </w:t>
      </w:r>
      <w:proofErr w:type="spellStart"/>
      <w:r w:rsidRPr="00890F44">
        <w:rPr>
          <w:sz w:val="24"/>
          <w:szCs w:val="24"/>
        </w:rPr>
        <w:t>visualizar</w:t>
      </w:r>
      <w:proofErr w:type="spellEnd"/>
      <w:r w:rsidRPr="00890F44">
        <w:rPr>
          <w:sz w:val="24"/>
          <w:szCs w:val="24"/>
        </w:rPr>
        <w:t xml:space="preserve"> a </w:t>
      </w:r>
      <w:proofErr w:type="spellStart"/>
      <w:r w:rsidRPr="00890F44">
        <w:rPr>
          <w:sz w:val="24"/>
          <w:szCs w:val="24"/>
        </w:rPr>
        <w:t>comunidade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carente</w:t>
      </w:r>
      <w:proofErr w:type="spellEnd"/>
      <w:r w:rsidRPr="00890F44">
        <w:rPr>
          <w:sz w:val="24"/>
          <w:szCs w:val="24"/>
        </w:rPr>
        <w:t xml:space="preserve">, a biblioteca, os </w:t>
      </w:r>
      <w:proofErr w:type="spellStart"/>
      <w:r w:rsidRPr="00890F44">
        <w:rPr>
          <w:sz w:val="24"/>
          <w:szCs w:val="24"/>
        </w:rPr>
        <w:t>livros</w:t>
      </w:r>
      <w:proofErr w:type="spellEnd"/>
      <w:r w:rsidRPr="00890F44">
        <w:rPr>
          <w:sz w:val="24"/>
          <w:szCs w:val="24"/>
        </w:rPr>
        <w:t xml:space="preserve"> entre outros, </w:t>
      </w:r>
      <w:proofErr w:type="spellStart"/>
      <w:r w:rsidRPr="00890F44">
        <w:rPr>
          <w:sz w:val="24"/>
          <w:szCs w:val="24"/>
        </w:rPr>
        <w:t>está</w:t>
      </w:r>
      <w:proofErr w:type="spellEnd"/>
      <w:r w:rsidRPr="00890F44">
        <w:rPr>
          <w:sz w:val="24"/>
          <w:szCs w:val="24"/>
        </w:rPr>
        <w:t xml:space="preserve"> sendo </w:t>
      </w:r>
      <w:proofErr w:type="spellStart"/>
      <w:r w:rsidRPr="00890F44">
        <w:rPr>
          <w:sz w:val="24"/>
          <w:szCs w:val="24"/>
        </w:rPr>
        <w:t>modificada</w:t>
      </w:r>
      <w:proofErr w:type="spellEnd"/>
      <w:r w:rsidRPr="00890F44">
        <w:rPr>
          <w:sz w:val="24"/>
          <w:szCs w:val="24"/>
        </w:rPr>
        <w:t xml:space="preserve"> em cada um </w:t>
      </w:r>
      <w:proofErr w:type="spellStart"/>
      <w:r w:rsidRPr="00890F44">
        <w:rPr>
          <w:sz w:val="24"/>
          <w:szCs w:val="24"/>
        </w:rPr>
        <w:t>desses</w:t>
      </w:r>
      <w:proofErr w:type="spellEnd"/>
      <w:r w:rsidRPr="00890F44">
        <w:rPr>
          <w:sz w:val="24"/>
          <w:szCs w:val="24"/>
        </w:rPr>
        <w:t xml:space="preserve"> </w:t>
      </w:r>
      <w:proofErr w:type="spellStart"/>
      <w:r w:rsidRPr="00890F44">
        <w:rPr>
          <w:sz w:val="24"/>
          <w:szCs w:val="24"/>
        </w:rPr>
        <w:t>indivíduos</w:t>
      </w:r>
      <w:proofErr w:type="spellEnd"/>
      <w:r w:rsidRPr="00890F44">
        <w:rPr>
          <w:sz w:val="24"/>
          <w:szCs w:val="24"/>
        </w:rPr>
        <w:t>.</w:t>
      </w:r>
    </w:p>
    <w:p w14:paraId="3B19488A" w14:textId="77777777" w:rsidR="000B249C" w:rsidRPr="000B249C" w:rsidRDefault="000B249C" w:rsidP="000B249C">
      <w:pPr>
        <w:widowControl/>
        <w:autoSpaceDE/>
        <w:autoSpaceDN/>
        <w:spacing w:line="240" w:lineRule="auto"/>
        <w:rPr>
          <w:rFonts w:ascii="Arial" w:hAnsi="Arial" w:cs="Arial"/>
          <w:snapToGrid/>
          <w:sz w:val="30"/>
          <w:szCs w:val="30"/>
          <w:lang w:val="pt-BR" w:eastAsia="pt-BR"/>
        </w:rPr>
      </w:pPr>
    </w:p>
    <w:p w14:paraId="1F47A779" w14:textId="77777777" w:rsidR="00602601" w:rsidRPr="00166A69" w:rsidRDefault="00872F9A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81" w:name="_Toc512930905"/>
      <w:bookmarkStart w:id="82" w:name="_Toc456600921"/>
      <w:bookmarkStart w:id="83" w:name="_Toc456598590"/>
      <w:bookmarkStart w:id="84" w:name="_Toc197965438"/>
      <w:r w:rsidRPr="00166A69">
        <w:rPr>
          <w:rFonts w:ascii="Times New Roman" w:hAnsi="Times New Roman"/>
          <w:lang w:val="pt-BR"/>
        </w:rPr>
        <w:t xml:space="preserve">  </w:t>
      </w:r>
      <w:r w:rsidR="00602601" w:rsidRPr="00166A69">
        <w:rPr>
          <w:rFonts w:ascii="Times New Roman" w:hAnsi="Times New Roman"/>
          <w:lang w:val="pt-BR"/>
        </w:rPr>
        <w:t>Referências</w:t>
      </w:r>
      <w:bookmarkEnd w:id="81"/>
      <w:bookmarkEnd w:id="82"/>
      <w:bookmarkEnd w:id="83"/>
      <w:bookmarkEnd w:id="84"/>
    </w:p>
    <w:p w14:paraId="1F47A77A" w14:textId="77777777" w:rsidR="00602601" w:rsidRPr="00166A69" w:rsidRDefault="00872F9A" w:rsidP="00630E6A">
      <w:pPr>
        <w:pStyle w:val="InfoBlue"/>
      </w:pPr>
      <w:r w:rsidRPr="00166A69">
        <w:tab/>
        <w:t xml:space="preserve">  </w:t>
      </w:r>
      <w:r w:rsidR="00A9350A" w:rsidRPr="00166A69">
        <w:t>Não se aplicam referências.</w:t>
      </w:r>
    </w:p>
    <w:p w14:paraId="1F47A77B" w14:textId="77777777" w:rsidR="00A173AB" w:rsidRPr="00166A69" w:rsidRDefault="00A173AB" w:rsidP="00A173AB">
      <w:pPr>
        <w:pStyle w:val="Corpodetexto"/>
        <w:rPr>
          <w:sz w:val="24"/>
          <w:szCs w:val="24"/>
          <w:lang w:val="pt-BR"/>
        </w:rPr>
      </w:pPr>
    </w:p>
    <w:p w14:paraId="1F47A77C" w14:textId="13DDE7EA" w:rsidR="00A173AB" w:rsidRPr="00166A69" w:rsidRDefault="00166A69" w:rsidP="00A173AB">
      <w:pPr>
        <w:spacing w:line="360" w:lineRule="auto"/>
        <w:jc w:val="center"/>
        <w:rPr>
          <w:snapToGrid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Resende, 23</w:t>
      </w:r>
      <w:r w:rsidR="00A173AB" w:rsidRPr="00166A69">
        <w:rPr>
          <w:sz w:val="24"/>
          <w:szCs w:val="24"/>
          <w:lang w:val="pt-BR"/>
        </w:rPr>
        <w:t xml:space="preserve"> de </w:t>
      </w:r>
      <w:proofErr w:type="gramStart"/>
      <w:r>
        <w:rPr>
          <w:sz w:val="24"/>
          <w:szCs w:val="24"/>
          <w:lang w:val="pt-BR"/>
        </w:rPr>
        <w:t>Agosto</w:t>
      </w:r>
      <w:proofErr w:type="gramEnd"/>
      <w:r w:rsidR="00A173AB" w:rsidRPr="00166A69">
        <w:rPr>
          <w:sz w:val="24"/>
          <w:szCs w:val="24"/>
          <w:lang w:val="pt-BR"/>
        </w:rPr>
        <w:t xml:space="preserve"> de 2014.</w:t>
      </w:r>
    </w:p>
    <w:p w14:paraId="1F47A77D" w14:textId="77777777" w:rsidR="00A173AB" w:rsidRPr="00166A69" w:rsidRDefault="00A173AB" w:rsidP="00A173AB">
      <w:pPr>
        <w:spacing w:line="360" w:lineRule="auto"/>
        <w:jc w:val="center"/>
        <w:rPr>
          <w:sz w:val="24"/>
          <w:szCs w:val="24"/>
          <w:lang w:val="pt-BR"/>
        </w:rPr>
      </w:pPr>
    </w:p>
    <w:p w14:paraId="1F47A77E" w14:textId="77777777" w:rsidR="00A173AB" w:rsidRPr="00166A69" w:rsidRDefault="00DC748E" w:rsidP="00DC748E">
      <w:pPr>
        <w:spacing w:line="360" w:lineRule="auto"/>
        <w:ind w:left="720"/>
        <w:rPr>
          <w:sz w:val="24"/>
          <w:szCs w:val="24"/>
          <w:lang w:val="pt-BR"/>
        </w:rPr>
      </w:pPr>
      <w:r w:rsidRPr="00166A69">
        <w:rPr>
          <w:sz w:val="24"/>
          <w:szCs w:val="24"/>
          <w:lang w:val="pt-BR"/>
        </w:rPr>
        <w:t xml:space="preserve">      </w:t>
      </w:r>
      <w:r w:rsidRPr="00166A69">
        <w:rPr>
          <w:sz w:val="24"/>
          <w:szCs w:val="24"/>
          <w:lang w:val="pt-BR"/>
        </w:rPr>
        <w:tab/>
      </w:r>
    </w:p>
    <w:p w14:paraId="1F47A77F" w14:textId="77777777" w:rsidR="00A173AB" w:rsidRPr="00166A69" w:rsidRDefault="00A173AB" w:rsidP="00A173AB">
      <w:pPr>
        <w:spacing w:line="360" w:lineRule="auto"/>
        <w:jc w:val="both"/>
        <w:rPr>
          <w:sz w:val="24"/>
          <w:szCs w:val="24"/>
          <w:lang w:val="pt-BR"/>
        </w:rPr>
      </w:pPr>
    </w:p>
    <w:p w14:paraId="1F47A780" w14:textId="77777777" w:rsidR="001E7CC4" w:rsidRPr="00166A69" w:rsidRDefault="00A173AB" w:rsidP="001E7CC4">
      <w:pPr>
        <w:spacing w:line="240" w:lineRule="auto"/>
        <w:ind w:left="142" w:hanging="142"/>
        <w:jc w:val="center"/>
        <w:rPr>
          <w:sz w:val="24"/>
          <w:szCs w:val="24"/>
          <w:lang w:val="pt-BR"/>
        </w:rPr>
      </w:pPr>
      <w:r w:rsidRPr="00166A69">
        <w:rPr>
          <w:sz w:val="24"/>
          <w:szCs w:val="24"/>
          <w:lang w:val="pt-BR"/>
        </w:rPr>
        <w:t>___</w:t>
      </w:r>
      <w:r w:rsidR="00DC748E" w:rsidRPr="00166A69">
        <w:rPr>
          <w:sz w:val="24"/>
          <w:szCs w:val="24"/>
          <w:lang w:val="pt-BR"/>
        </w:rPr>
        <w:t>___________________________</w:t>
      </w:r>
    </w:p>
    <w:p w14:paraId="1F47A781" w14:textId="77777777" w:rsidR="00DC748E" w:rsidRPr="00166A69" w:rsidRDefault="00AA620F" w:rsidP="001E7CC4">
      <w:pPr>
        <w:spacing w:line="240" w:lineRule="auto"/>
        <w:ind w:left="142" w:hanging="142"/>
        <w:jc w:val="center"/>
        <w:rPr>
          <w:sz w:val="24"/>
          <w:szCs w:val="24"/>
          <w:lang w:val="pt-BR"/>
        </w:rPr>
      </w:pPr>
      <w:r w:rsidRPr="00166A69">
        <w:rPr>
          <w:sz w:val="24"/>
          <w:szCs w:val="24"/>
          <w:lang w:val="pt-BR"/>
        </w:rPr>
        <w:t>Cristiano Masiero Cunha</w:t>
      </w:r>
      <w:r w:rsidR="00DC748E" w:rsidRPr="00166A69">
        <w:rPr>
          <w:sz w:val="24"/>
          <w:szCs w:val="24"/>
          <w:lang w:val="pt-BR"/>
        </w:rPr>
        <w:t xml:space="preserve"> – 213570</w:t>
      </w:r>
      <w:r w:rsidR="001501C5" w:rsidRPr="00166A69">
        <w:rPr>
          <w:sz w:val="24"/>
          <w:szCs w:val="24"/>
          <w:lang w:val="pt-BR"/>
        </w:rPr>
        <w:t>18</w:t>
      </w:r>
    </w:p>
    <w:p w14:paraId="1F47A782" w14:textId="77777777" w:rsidR="00A173AB" w:rsidRPr="00166A69" w:rsidRDefault="00A173AB" w:rsidP="001E7CC4">
      <w:pPr>
        <w:pStyle w:val="Corpodetexto"/>
        <w:ind w:left="0" w:firstLine="426"/>
        <w:jc w:val="center"/>
        <w:rPr>
          <w:sz w:val="24"/>
          <w:szCs w:val="24"/>
          <w:lang w:val="pt-BR"/>
        </w:rPr>
      </w:pPr>
    </w:p>
    <w:sectPr w:rsidR="00A173AB" w:rsidRPr="00166A69" w:rsidSect="001A12A9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2EED5" w14:textId="77777777" w:rsidR="00136FAD" w:rsidRDefault="00136FAD">
      <w:pPr>
        <w:spacing w:line="240" w:lineRule="auto"/>
      </w:pPr>
      <w:r>
        <w:separator/>
      </w:r>
    </w:p>
  </w:endnote>
  <w:endnote w:type="continuationSeparator" w:id="0">
    <w:p w14:paraId="3FA7D49C" w14:textId="77777777" w:rsidR="00136FAD" w:rsidRDefault="00136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93"/>
      <w:gridCol w:w="4536"/>
      <w:gridCol w:w="3162"/>
    </w:tblGrid>
    <w:tr w:rsidR="00631B39" w14:paraId="1F47A798" w14:textId="77777777" w:rsidTr="00DB7F07">
      <w:tc>
        <w:tcPr>
          <w:tcW w:w="2093" w:type="dxa"/>
          <w:tcBorders>
            <w:top w:val="nil"/>
            <w:left w:val="nil"/>
            <w:bottom w:val="nil"/>
            <w:right w:val="nil"/>
          </w:tcBorders>
        </w:tcPr>
        <w:p w14:paraId="1F47A795" w14:textId="77777777" w:rsidR="00631B39" w:rsidRDefault="00631B39">
          <w:pPr>
            <w:ind w:right="360"/>
          </w:pP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1F47A796" w14:textId="77777777" w:rsidR="00631B39" w:rsidRDefault="00631B39" w:rsidP="00DB7F07">
          <w:pPr>
            <w:ind w:right="-108"/>
            <w:jc w:val="center"/>
          </w:pPr>
          <w:r>
            <w:sym w:font="Symbol" w:char="F0D3"/>
          </w:r>
          <w:r>
            <w:fldChar w:fldCharType="begin"/>
          </w:r>
          <w:r w:rsidRPr="00DB7F07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Pr="001B4A65">
            <w:rPr>
              <w:b/>
              <w:bCs/>
              <w:lang w:val="pt-BR"/>
            </w:rPr>
            <w:t>AEDB - Sistemas de Informação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443F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47A797" w14:textId="77777777" w:rsidR="00631B39" w:rsidRDefault="00631B39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986FC8">
            <w:rPr>
              <w:rStyle w:val="Nmerodepgina"/>
              <w:noProof/>
              <w:lang w:val="pt-BR"/>
            </w:rPr>
            <w:t>13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F47A799" w14:textId="77777777" w:rsidR="00631B39" w:rsidRDefault="00631B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0B8FD" w14:textId="77777777" w:rsidR="00136FAD" w:rsidRDefault="00136FAD">
      <w:pPr>
        <w:spacing w:line="240" w:lineRule="auto"/>
      </w:pPr>
      <w:r>
        <w:separator/>
      </w:r>
    </w:p>
  </w:footnote>
  <w:footnote w:type="continuationSeparator" w:id="0">
    <w:p w14:paraId="0C77756D" w14:textId="77777777" w:rsidR="00136FAD" w:rsidRDefault="00136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7A787" w14:textId="77777777" w:rsidR="00631B39" w:rsidRDefault="00631B39">
    <w:pPr>
      <w:rPr>
        <w:sz w:val="24"/>
        <w:szCs w:val="24"/>
      </w:rPr>
    </w:pPr>
  </w:p>
  <w:p w14:paraId="1F47A788" w14:textId="77777777" w:rsidR="00631B39" w:rsidRDefault="00631B39">
    <w:pPr>
      <w:pBdr>
        <w:top w:val="single" w:sz="6" w:space="1" w:color="auto"/>
      </w:pBdr>
      <w:rPr>
        <w:sz w:val="24"/>
        <w:szCs w:val="24"/>
      </w:rPr>
    </w:pPr>
  </w:p>
  <w:p w14:paraId="1F47A789" w14:textId="77777777" w:rsidR="00631B39" w:rsidRPr="00DB7F07" w:rsidRDefault="00631B3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DB7F07">
      <w:rPr>
        <w:rFonts w:ascii="Arial" w:hAnsi="Arial"/>
        <w:b/>
        <w:bCs/>
        <w:sz w:val="36"/>
        <w:szCs w:val="36"/>
        <w:lang w:val="pt-BR"/>
      </w:rPr>
      <w:t>Faculdade de Ciências Econômicas, Administrativas e da Computação Dom Bosco</w:t>
    </w:r>
  </w:p>
  <w:p w14:paraId="1F47A78A" w14:textId="77777777" w:rsidR="00631B39" w:rsidRPr="00DB7F07" w:rsidRDefault="00631B39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1F47A78B" w14:textId="77777777" w:rsidR="00631B39" w:rsidRPr="00DB7F07" w:rsidRDefault="00631B39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31B39" w14:paraId="1F47A78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8C" w14:textId="70BFCA3E" w:rsidR="00631B39" w:rsidRPr="00B350D2" w:rsidRDefault="00631B39" w:rsidP="00F1264B">
          <w:pPr>
            <w:rPr>
              <w:lang w:val="pt-BR"/>
            </w:rPr>
          </w:pPr>
          <w:r>
            <w:fldChar w:fldCharType="begin"/>
          </w:r>
          <w:r w:rsidRPr="00B350D2">
            <w:rPr>
              <w:lang w:val="pt-BR"/>
            </w:rPr>
            <w:instrText xml:space="preserve"> SUBJECT  \* MERGEFORMAT </w:instrText>
          </w:r>
          <w:r>
            <w:fldChar w:fldCharType="separate"/>
          </w:r>
          <w:r w:rsidRPr="00B350D2">
            <w:rPr>
              <w:lang w:val="pt-BR"/>
            </w:rPr>
            <w:t>Softw</w:t>
          </w:r>
          <w:r>
            <w:rPr>
              <w:lang w:val="pt-BR"/>
            </w:rPr>
            <w:t>are Biblioteca Virtual,</w:t>
          </w:r>
          <w:r w:rsidRPr="00B350D2">
            <w:rPr>
              <w:lang w:val="pt-BR"/>
            </w:rPr>
            <w:t xml:space="preserve"> </w:t>
          </w:r>
          <w:r>
            <w:rPr>
              <w:lang w:val="pt-BR"/>
            </w:rPr>
            <w:t>vai ser utilizado na</w:t>
          </w:r>
          <w:r w:rsidRPr="00B350D2">
            <w:rPr>
              <w:lang w:val="pt-BR"/>
            </w:rPr>
            <w:t xml:space="preserve"> </w:t>
          </w:r>
          <w:r>
            <w:rPr>
              <w:lang w:val="pt-BR"/>
            </w:rPr>
            <w:t>AEDB para</w:t>
          </w:r>
          <w:r w:rsidRPr="00B350D2">
            <w:rPr>
              <w:lang w:val="pt-BR"/>
            </w:rPr>
            <w:t xml:space="preserve"> controle interno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8D" w14:textId="77777777" w:rsidR="00631B39" w:rsidRDefault="00631B39">
          <w:pPr>
            <w:tabs>
              <w:tab w:val="left" w:pos="1135"/>
            </w:tabs>
            <w:spacing w:before="40"/>
            <w:ind w:right="68"/>
          </w:pPr>
          <w:r w:rsidRPr="00B350D2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631B39" w14:paraId="1F47A79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8F" w14:textId="77777777" w:rsidR="00631B39" w:rsidRDefault="00B85DAB" w:rsidP="008E1165">
          <w:fldSimple w:instr=" TITLE  \* MERGEFORMAT ">
            <w:r w:rsidR="00631B39">
              <w:t xml:space="preserve"> Documento de Visão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90" w14:textId="3252F8F4" w:rsidR="00631B39" w:rsidRDefault="00631B39" w:rsidP="00F1264B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  20/</w:t>
          </w:r>
          <w:proofErr w:type="gramStart"/>
          <w:r>
            <w:rPr>
              <w:lang w:val="pt-BR"/>
            </w:rPr>
            <w:t>Agosto</w:t>
          </w:r>
          <w:proofErr w:type="gramEnd"/>
          <w:r>
            <w:rPr>
              <w:lang w:val="pt-BR"/>
            </w:rPr>
            <w:t>/2015</w:t>
          </w:r>
        </w:p>
      </w:tc>
    </w:tr>
    <w:tr w:rsidR="00631B39" w:rsidRPr="00B350D2" w14:paraId="1F47A79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92" w14:textId="790E2D3F" w:rsidR="00631B39" w:rsidRDefault="00631B39" w:rsidP="00F1264B">
          <w:pPr>
            <w:rPr>
              <w:lang w:val="pt-BR"/>
            </w:rPr>
          </w:pPr>
          <w:r w:rsidRPr="00B350D2">
            <w:rPr>
              <w:lang w:val="pt-BR"/>
            </w:rPr>
            <w:t xml:space="preserve">Visão do Sistema - </w:t>
          </w:r>
          <w:r w:rsidRPr="008E1165">
            <w:rPr>
              <w:lang w:val="pt-BR"/>
            </w:rPr>
            <w:t xml:space="preserve">Software </w:t>
          </w:r>
          <w:r>
            <w:rPr>
              <w:lang w:val="pt-BR"/>
            </w:rPr>
            <w:t>de Gerenciamento da Biblioteca Virtual</w:t>
          </w:r>
        </w:p>
      </w:tc>
    </w:tr>
  </w:tbl>
  <w:p w14:paraId="1F47A794" w14:textId="77777777" w:rsidR="00631B39" w:rsidRDefault="00631B3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E427B"/>
    <w:multiLevelType w:val="hybridMultilevel"/>
    <w:tmpl w:val="CF768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6D75A5"/>
    <w:multiLevelType w:val="multilevel"/>
    <w:tmpl w:val="217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7C086D"/>
    <w:multiLevelType w:val="hybridMultilevel"/>
    <w:tmpl w:val="E1C6F9A6"/>
    <w:lvl w:ilvl="0" w:tplc="D9EA61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C680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DE31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F80E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42D5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B486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EC6B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00A5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C2B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575762A"/>
    <w:multiLevelType w:val="hybridMultilevel"/>
    <w:tmpl w:val="E56E34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6"/>
  </w:num>
  <w:num w:numId="17">
    <w:abstractNumId w:val="27"/>
  </w:num>
  <w:num w:numId="18">
    <w:abstractNumId w:val="19"/>
  </w:num>
  <w:num w:numId="19">
    <w:abstractNumId w:val="7"/>
  </w:num>
  <w:num w:numId="20">
    <w:abstractNumId w:val="18"/>
  </w:num>
  <w:num w:numId="21">
    <w:abstractNumId w:val="12"/>
  </w:num>
  <w:num w:numId="22">
    <w:abstractNumId w:val="26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4"/>
  </w:num>
  <w:num w:numId="28">
    <w:abstractNumId w:val="31"/>
  </w:num>
  <w:num w:numId="29">
    <w:abstractNumId w:val="17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5"/>
  </w:num>
  <w:num w:numId="37">
    <w:abstractNumId w:val="8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65"/>
    <w:rsid w:val="0001136A"/>
    <w:rsid w:val="00020CA2"/>
    <w:rsid w:val="00027A11"/>
    <w:rsid w:val="00032EF9"/>
    <w:rsid w:val="00035F8B"/>
    <w:rsid w:val="00094C3F"/>
    <w:rsid w:val="000B249C"/>
    <w:rsid w:val="000B3C97"/>
    <w:rsid w:val="000B598C"/>
    <w:rsid w:val="000C496A"/>
    <w:rsid w:val="000D32C9"/>
    <w:rsid w:val="00116C02"/>
    <w:rsid w:val="00136FAD"/>
    <w:rsid w:val="001501C5"/>
    <w:rsid w:val="00166A69"/>
    <w:rsid w:val="001A12A9"/>
    <w:rsid w:val="001A151A"/>
    <w:rsid w:val="001B4A65"/>
    <w:rsid w:val="001E6E1A"/>
    <w:rsid w:val="001E7CC4"/>
    <w:rsid w:val="00203BBD"/>
    <w:rsid w:val="00206C34"/>
    <w:rsid w:val="00277959"/>
    <w:rsid w:val="00283EDC"/>
    <w:rsid w:val="002B2D6D"/>
    <w:rsid w:val="002C1E2A"/>
    <w:rsid w:val="002C2907"/>
    <w:rsid w:val="002E2CE1"/>
    <w:rsid w:val="002E32D3"/>
    <w:rsid w:val="002F5A61"/>
    <w:rsid w:val="00310423"/>
    <w:rsid w:val="00327F46"/>
    <w:rsid w:val="0038314D"/>
    <w:rsid w:val="003A73E1"/>
    <w:rsid w:val="003A7AB1"/>
    <w:rsid w:val="003B578E"/>
    <w:rsid w:val="0040292E"/>
    <w:rsid w:val="00461A42"/>
    <w:rsid w:val="00470C7E"/>
    <w:rsid w:val="004A655F"/>
    <w:rsid w:val="004B172D"/>
    <w:rsid w:val="00510B25"/>
    <w:rsid w:val="0052643C"/>
    <w:rsid w:val="00567C56"/>
    <w:rsid w:val="00591330"/>
    <w:rsid w:val="00593C8F"/>
    <w:rsid w:val="00593F93"/>
    <w:rsid w:val="005944E8"/>
    <w:rsid w:val="005A276A"/>
    <w:rsid w:val="005C33FA"/>
    <w:rsid w:val="005D1021"/>
    <w:rsid w:val="00602601"/>
    <w:rsid w:val="00620B98"/>
    <w:rsid w:val="00622D37"/>
    <w:rsid w:val="00630E6A"/>
    <w:rsid w:val="00631B39"/>
    <w:rsid w:val="00661407"/>
    <w:rsid w:val="0069064F"/>
    <w:rsid w:val="00692A2D"/>
    <w:rsid w:val="006D136C"/>
    <w:rsid w:val="007534AA"/>
    <w:rsid w:val="007558D4"/>
    <w:rsid w:val="007579CD"/>
    <w:rsid w:val="00775138"/>
    <w:rsid w:val="007D40C9"/>
    <w:rsid w:val="007F08A0"/>
    <w:rsid w:val="007F30D1"/>
    <w:rsid w:val="00813D9B"/>
    <w:rsid w:val="00870AFA"/>
    <w:rsid w:val="00872F9A"/>
    <w:rsid w:val="00890F44"/>
    <w:rsid w:val="008A0C67"/>
    <w:rsid w:val="008B3EB7"/>
    <w:rsid w:val="008E1165"/>
    <w:rsid w:val="008F0846"/>
    <w:rsid w:val="008F74BD"/>
    <w:rsid w:val="00910253"/>
    <w:rsid w:val="0091640A"/>
    <w:rsid w:val="009213ED"/>
    <w:rsid w:val="00942A52"/>
    <w:rsid w:val="00966F74"/>
    <w:rsid w:val="00986FC8"/>
    <w:rsid w:val="009D793E"/>
    <w:rsid w:val="00A173AB"/>
    <w:rsid w:val="00A26548"/>
    <w:rsid w:val="00A54891"/>
    <w:rsid w:val="00A9350A"/>
    <w:rsid w:val="00AA5ACE"/>
    <w:rsid w:val="00AA620F"/>
    <w:rsid w:val="00B013C5"/>
    <w:rsid w:val="00B350D2"/>
    <w:rsid w:val="00B804FE"/>
    <w:rsid w:val="00B82E00"/>
    <w:rsid w:val="00B85DAB"/>
    <w:rsid w:val="00B86BD4"/>
    <w:rsid w:val="00B96EB3"/>
    <w:rsid w:val="00BA1D47"/>
    <w:rsid w:val="00BB0395"/>
    <w:rsid w:val="00BB63FD"/>
    <w:rsid w:val="00BC6049"/>
    <w:rsid w:val="00C5055E"/>
    <w:rsid w:val="00C81491"/>
    <w:rsid w:val="00CA1DB5"/>
    <w:rsid w:val="00CB0E0F"/>
    <w:rsid w:val="00CF08AE"/>
    <w:rsid w:val="00D27188"/>
    <w:rsid w:val="00D379F3"/>
    <w:rsid w:val="00D4799C"/>
    <w:rsid w:val="00DB56EF"/>
    <w:rsid w:val="00DB7F07"/>
    <w:rsid w:val="00DC748E"/>
    <w:rsid w:val="00DD228D"/>
    <w:rsid w:val="00DF6F8B"/>
    <w:rsid w:val="00E802BB"/>
    <w:rsid w:val="00E87BF8"/>
    <w:rsid w:val="00EA2294"/>
    <w:rsid w:val="00EA443F"/>
    <w:rsid w:val="00EB03A4"/>
    <w:rsid w:val="00EB5E71"/>
    <w:rsid w:val="00EE1421"/>
    <w:rsid w:val="00F004D1"/>
    <w:rsid w:val="00F1264B"/>
    <w:rsid w:val="00F33E08"/>
    <w:rsid w:val="00F51B23"/>
    <w:rsid w:val="00F579DD"/>
    <w:rsid w:val="00F63021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47A632"/>
  <w15:docId w15:val="{AD1204AC-10C7-4302-B4D1-E45388AD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A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1A12A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1A12A9"/>
    <w:pPr>
      <w:numPr>
        <w:numId w:val="0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1A12A9"/>
    <w:pPr>
      <w:numPr>
        <w:numId w:val="0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1A12A9"/>
    <w:pPr>
      <w:numPr>
        <w:numId w:val="0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1A12A9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1A12A9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1A12A9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A12A9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A12A9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A12A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A12A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1A12A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1A12A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A12A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1A12A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1A12A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1A12A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A12A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A12A9"/>
  </w:style>
  <w:style w:type="paragraph" w:customStyle="1" w:styleId="Bullet2">
    <w:name w:val="Bullet2"/>
    <w:basedOn w:val="Normal"/>
    <w:rsid w:val="001A12A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A12A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A12A9"/>
    <w:pPr>
      <w:keepLines/>
      <w:spacing w:after="120"/>
    </w:pPr>
  </w:style>
  <w:style w:type="paragraph" w:styleId="Corpodetexto">
    <w:name w:val="Body Text"/>
    <w:basedOn w:val="Normal"/>
    <w:semiHidden/>
    <w:rsid w:val="001A12A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A12A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A12A9"/>
    <w:pPr>
      <w:ind w:left="720" w:hanging="432"/>
    </w:pPr>
  </w:style>
  <w:style w:type="character" w:styleId="Refdenotaderodap">
    <w:name w:val="footnote reference"/>
    <w:basedOn w:val="Fontepargpadro"/>
    <w:semiHidden/>
    <w:rsid w:val="001A12A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1A12A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1A12A9"/>
    <w:pPr>
      <w:shd w:val="clear" w:color="auto" w:fill="000080"/>
    </w:pPr>
  </w:style>
  <w:style w:type="paragraph" w:customStyle="1" w:styleId="Paragraph4">
    <w:name w:val="Paragraph4"/>
    <w:basedOn w:val="Normal"/>
    <w:rsid w:val="001A12A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1A12A9"/>
    <w:pPr>
      <w:ind w:left="600"/>
    </w:pPr>
  </w:style>
  <w:style w:type="paragraph" w:styleId="Sumrio5">
    <w:name w:val="toc 5"/>
    <w:basedOn w:val="Normal"/>
    <w:next w:val="Normal"/>
    <w:autoRedefine/>
    <w:semiHidden/>
    <w:rsid w:val="001A12A9"/>
    <w:pPr>
      <w:ind w:left="800"/>
    </w:pPr>
  </w:style>
  <w:style w:type="paragraph" w:styleId="Sumrio6">
    <w:name w:val="toc 6"/>
    <w:basedOn w:val="Normal"/>
    <w:next w:val="Normal"/>
    <w:autoRedefine/>
    <w:semiHidden/>
    <w:rsid w:val="001A12A9"/>
    <w:pPr>
      <w:ind w:left="1000"/>
    </w:pPr>
  </w:style>
  <w:style w:type="paragraph" w:styleId="Sumrio7">
    <w:name w:val="toc 7"/>
    <w:basedOn w:val="Normal"/>
    <w:next w:val="Normal"/>
    <w:autoRedefine/>
    <w:semiHidden/>
    <w:rsid w:val="001A12A9"/>
    <w:pPr>
      <w:ind w:left="1200"/>
    </w:pPr>
  </w:style>
  <w:style w:type="paragraph" w:styleId="Sumrio8">
    <w:name w:val="toc 8"/>
    <w:basedOn w:val="Normal"/>
    <w:next w:val="Normal"/>
    <w:autoRedefine/>
    <w:semiHidden/>
    <w:rsid w:val="001A12A9"/>
    <w:pPr>
      <w:ind w:left="1400"/>
    </w:pPr>
  </w:style>
  <w:style w:type="paragraph" w:styleId="Sumrio9">
    <w:name w:val="toc 9"/>
    <w:basedOn w:val="Normal"/>
    <w:next w:val="Normal"/>
    <w:autoRedefine/>
    <w:semiHidden/>
    <w:rsid w:val="001A12A9"/>
    <w:pPr>
      <w:ind w:left="1600"/>
    </w:pPr>
  </w:style>
  <w:style w:type="paragraph" w:customStyle="1" w:styleId="MainTitle">
    <w:name w:val="Main Title"/>
    <w:basedOn w:val="Normal"/>
    <w:rsid w:val="001A12A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1A12A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1A12A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1A12A9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630E6A"/>
    <w:pPr>
      <w:widowControl/>
      <w:tabs>
        <w:tab w:val="left" w:pos="540"/>
        <w:tab w:val="left" w:pos="1260"/>
      </w:tabs>
      <w:spacing w:after="120" w:line="360" w:lineRule="auto"/>
      <w:jc w:val="center"/>
    </w:pPr>
    <w:rPr>
      <w:rFonts w:asciiTheme="majorHAnsi" w:hAnsiTheme="majorHAnsi"/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1A12A9"/>
    <w:rPr>
      <w:color w:val="0000FF"/>
      <w:u w:val="single"/>
    </w:rPr>
  </w:style>
  <w:style w:type="paragraph" w:customStyle="1" w:styleId="infoblue0">
    <w:name w:val="infoblue"/>
    <w:basedOn w:val="Normal"/>
    <w:rsid w:val="001A12A9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1A12A9"/>
  </w:style>
  <w:style w:type="character" w:customStyle="1" w:styleId="tw4winExternal">
    <w:name w:val="tw4winExternal"/>
    <w:basedOn w:val="Fontepargpadro"/>
    <w:rsid w:val="001A12A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1A12A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1A12A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1A12A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1A12A9"/>
    <w:rPr>
      <w:color w:val="0000FF"/>
    </w:rPr>
  </w:style>
  <w:style w:type="character" w:customStyle="1" w:styleId="tw4winPopup">
    <w:name w:val="tw4winPopup"/>
    <w:rsid w:val="001A12A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1A12A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1A12A9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26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60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B3EB7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snapToGrid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89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EFC~1\AppData\Local\Temp\Rar$DI00.420\Modelo_Vis&#227;o_AEDB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618E7-DC82-4F17-98F4-F168504A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Modelo_Visão_AEDB.dotx</Template>
  <TotalTime>277</TotalTime>
  <Pages>15</Pages>
  <Words>2445</Words>
  <Characters>13207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Visão</vt:lpstr>
      <vt:lpstr>Visão (Projeto Pequeno)</vt:lpstr>
    </vt:vector>
  </TitlesOfParts>
  <Company>AEDB - Sistemas de Informação</Company>
  <LinksUpToDate>false</LinksUpToDate>
  <CharactersWithSpaces>15621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Visão</dc:title>
  <dc:subject>&lt;Nome do Projeto&gt;</dc:subject>
  <dc:creator>Professor</dc:creator>
  <cp:keywords/>
  <dc:description>Documento padrão para Análise de Sistemas</dc:description>
  <cp:lastModifiedBy>Cristiano Masiero Cunha</cp:lastModifiedBy>
  <cp:revision>6</cp:revision>
  <cp:lastPrinted>2001-03-15T17:26:00Z</cp:lastPrinted>
  <dcterms:created xsi:type="dcterms:W3CDTF">2015-08-23T13:07:00Z</dcterms:created>
  <dcterms:modified xsi:type="dcterms:W3CDTF">2015-08-23T23:12:00Z</dcterms:modified>
</cp:coreProperties>
</file>